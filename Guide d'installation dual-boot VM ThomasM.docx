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9F808" w14:textId="352F41E6" w:rsidR="00B742BB" w:rsidRPr="003209D1" w:rsidRDefault="00B742BB" w:rsidP="00B742BB">
      <w:pPr>
        <w:pStyle w:val="Titre"/>
        <w:rPr>
          <w:rFonts w:cs="Arial"/>
        </w:rPr>
      </w:pPr>
      <w:r>
        <w:rPr>
          <w:noProof/>
        </w:rPr>
        <w:drawing>
          <wp:anchor distT="0" distB="0" distL="114300" distR="114300" simplePos="0" relativeHeight="251659264" behindDoc="0" locked="0" layoutInCell="1" allowOverlap="1" wp14:anchorId="30A96D09" wp14:editId="3472BCF1">
            <wp:simplePos x="0" y="0"/>
            <wp:positionH relativeFrom="column">
              <wp:posOffset>0</wp:posOffset>
            </wp:positionH>
            <wp:positionV relativeFrom="paragraph">
              <wp:posOffset>2267410</wp:posOffset>
            </wp:positionV>
            <wp:extent cx="5759449" cy="3239770"/>
            <wp:effectExtent l="0" t="0" r="0" b="0"/>
            <wp:wrapTopAndBottom/>
            <wp:docPr id="20237269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49" cy="3239770"/>
                    </a:xfrm>
                    <a:prstGeom prst="rect">
                      <a:avLst/>
                    </a:prstGeom>
                  </pic:spPr>
                </pic:pic>
              </a:graphicData>
            </a:graphic>
            <wp14:sizeRelH relativeFrom="page">
              <wp14:pctWidth>0</wp14:pctWidth>
            </wp14:sizeRelH>
            <wp14:sizeRelV relativeFrom="page">
              <wp14:pctHeight>0</wp14:pctHeight>
            </wp14:sizeRelV>
          </wp:anchor>
        </w:drawing>
      </w:r>
      <w:r>
        <w:rPr>
          <w:rStyle w:val="TitreCar"/>
          <w:sz w:val="44"/>
          <w:szCs w:val="44"/>
          <w:u w:val="single"/>
        </w:rPr>
        <w:t>C</w:t>
      </w:r>
      <w:r w:rsidRPr="003209D1">
        <w:rPr>
          <w:rStyle w:val="TitreCar"/>
          <w:sz w:val="44"/>
          <w:szCs w:val="44"/>
          <w:u w:val="single"/>
        </w:rPr>
        <w:t>réation d'un Guide d'Installation d'une Machine Virtuelle en Dual Boot Win11 et Fedora Linux</w:t>
      </w:r>
      <w:r>
        <w:rPr>
          <w:u w:val="single"/>
        </w:rPr>
        <w:t xml:space="preserve"> </w:t>
      </w:r>
      <w:r w:rsidRPr="003209D1">
        <w:rPr>
          <w:rStyle w:val="TitreCar"/>
          <w:sz w:val="44"/>
          <w:szCs w:val="44"/>
          <w:u w:val="single"/>
        </w:rPr>
        <w:t>sur VirtualBox</w:t>
      </w:r>
      <w:r>
        <w:rPr>
          <w:noProof/>
        </w:rPr>
        <w:t xml:space="preserve"> </w:t>
      </w:r>
    </w:p>
    <w:p w14:paraId="4B2D5586" w14:textId="734C40C3" w:rsidR="00B742BB" w:rsidRPr="000E7483" w:rsidRDefault="00B742BB" w:rsidP="00B742BB">
      <w:pPr>
        <w:spacing w:before="2000"/>
        <w:jc w:val="center"/>
      </w:pPr>
      <w:r>
        <w:t>Mayoraz Thomas</w:t>
      </w:r>
      <w:r w:rsidRPr="000E7483">
        <w:t xml:space="preserve"> – </w:t>
      </w:r>
      <w:r>
        <w:t>MIN1B</w:t>
      </w:r>
    </w:p>
    <w:p w14:paraId="2536D105" w14:textId="77777777" w:rsidR="00B742BB" w:rsidRPr="000E7483" w:rsidRDefault="00B742BB" w:rsidP="00B742BB">
      <w:pPr>
        <w:jc w:val="center"/>
      </w:pPr>
      <w:r>
        <w:t>Lausanne</w:t>
      </w:r>
    </w:p>
    <w:p w14:paraId="42FD7067" w14:textId="42499513" w:rsidR="00B742BB" w:rsidRPr="000E7483" w:rsidRDefault="00B742BB" w:rsidP="00B742BB">
      <w:pPr>
        <w:jc w:val="center"/>
      </w:pPr>
      <w:r>
        <w:t>18 périodes</w:t>
      </w:r>
    </w:p>
    <w:p w14:paraId="0FCDF31E" w14:textId="7544E5EC" w:rsidR="00B742BB" w:rsidRPr="000E7483" w:rsidRDefault="00B742BB" w:rsidP="00B742BB">
      <w:pPr>
        <w:jc w:val="center"/>
      </w:pPr>
      <w:r>
        <w:t>Projet Libre</w:t>
      </w:r>
    </w:p>
    <w:p w14:paraId="6AF47540" w14:textId="77777777" w:rsidR="00B742BB" w:rsidRPr="007F30AE" w:rsidRDefault="00B742BB" w:rsidP="00B742BB">
      <w:pPr>
        <w:pStyle w:val="Titre"/>
      </w:pPr>
      <w:r w:rsidRPr="00AA4393">
        <w:br w:type="page"/>
      </w:r>
      <w:r w:rsidRPr="007F30AE">
        <w:lastRenderedPageBreak/>
        <w:t>Table des matières</w:t>
      </w:r>
    </w:p>
    <w:p w14:paraId="54193F79" w14:textId="33F8B1C2" w:rsidR="00410CCB" w:rsidRDefault="00B742BB">
      <w:pPr>
        <w:pStyle w:val="TM10"/>
        <w:tabs>
          <w:tab w:val="left" w:pos="400"/>
          <w:tab w:val="right" w:leader="dot" w:pos="9062"/>
        </w:tabs>
        <w:rPr>
          <w:rFonts w:eastAsiaTheme="minorEastAsia" w:cstheme="minorBidi"/>
          <w:b w:val="0"/>
          <w:bCs w:val="0"/>
          <w:caps w:val="0"/>
          <w:noProof/>
          <w:kern w:val="2"/>
          <w:sz w:val="22"/>
          <w:szCs w:val="22"/>
          <w14:ligatures w14:val="standardContextual"/>
        </w:rPr>
      </w:pPr>
      <w:r>
        <w:rPr>
          <w:rFonts w:cs="Arial"/>
          <w:i/>
          <w:iCs/>
          <w:caps w:val="0"/>
          <w:sz w:val="22"/>
          <w:szCs w:val="22"/>
        </w:rPr>
        <w:fldChar w:fldCharType="begin"/>
      </w:r>
      <w:r>
        <w:rPr>
          <w:rFonts w:cs="Arial"/>
          <w:i/>
          <w:iCs/>
          <w:caps w:val="0"/>
          <w:sz w:val="22"/>
          <w:szCs w:val="22"/>
        </w:rPr>
        <w:instrText xml:space="preserve"> TOC \o "1-3" \h \z \u </w:instrText>
      </w:r>
      <w:r>
        <w:rPr>
          <w:rFonts w:cs="Arial"/>
          <w:i/>
          <w:iCs/>
          <w:caps w:val="0"/>
          <w:sz w:val="22"/>
          <w:szCs w:val="22"/>
        </w:rPr>
        <w:fldChar w:fldCharType="separate"/>
      </w:r>
      <w:hyperlink w:anchor="_Toc193090857" w:history="1">
        <w:r w:rsidR="00410CCB" w:rsidRPr="00E53C29">
          <w:rPr>
            <w:rStyle w:val="Lienhypertexte"/>
            <w:noProof/>
          </w:rPr>
          <w:t>1</w:t>
        </w:r>
        <w:r w:rsidR="00410CCB">
          <w:rPr>
            <w:rFonts w:eastAsiaTheme="minorEastAsia" w:cstheme="minorBidi"/>
            <w:b w:val="0"/>
            <w:bCs w:val="0"/>
            <w:caps w:val="0"/>
            <w:noProof/>
            <w:kern w:val="2"/>
            <w:sz w:val="22"/>
            <w:szCs w:val="22"/>
            <w14:ligatures w14:val="standardContextual"/>
          </w:rPr>
          <w:tab/>
        </w:r>
        <w:r w:rsidR="00410CCB" w:rsidRPr="00E53C29">
          <w:rPr>
            <w:rStyle w:val="Lienhypertexte"/>
            <w:noProof/>
          </w:rPr>
          <w:t>Introduction</w:t>
        </w:r>
        <w:r w:rsidR="00410CCB">
          <w:rPr>
            <w:noProof/>
            <w:webHidden/>
          </w:rPr>
          <w:tab/>
        </w:r>
        <w:r w:rsidR="00410CCB">
          <w:rPr>
            <w:noProof/>
            <w:webHidden/>
          </w:rPr>
          <w:fldChar w:fldCharType="begin"/>
        </w:r>
        <w:r w:rsidR="00410CCB">
          <w:rPr>
            <w:noProof/>
            <w:webHidden/>
          </w:rPr>
          <w:instrText xml:space="preserve"> PAGEREF _Toc193090857 \h </w:instrText>
        </w:r>
        <w:r w:rsidR="00410CCB">
          <w:rPr>
            <w:noProof/>
            <w:webHidden/>
          </w:rPr>
        </w:r>
        <w:r w:rsidR="00410CCB">
          <w:rPr>
            <w:noProof/>
            <w:webHidden/>
          </w:rPr>
          <w:fldChar w:fldCharType="separate"/>
        </w:r>
        <w:r w:rsidR="00410CCB">
          <w:rPr>
            <w:noProof/>
            <w:webHidden/>
          </w:rPr>
          <w:t>3</w:t>
        </w:r>
        <w:r w:rsidR="00410CCB">
          <w:rPr>
            <w:noProof/>
            <w:webHidden/>
          </w:rPr>
          <w:fldChar w:fldCharType="end"/>
        </w:r>
      </w:hyperlink>
    </w:p>
    <w:p w14:paraId="67A4DB90" w14:textId="6F6577A1" w:rsidR="00410CCB" w:rsidRDefault="00410CCB">
      <w:pPr>
        <w:pStyle w:val="TM10"/>
        <w:tabs>
          <w:tab w:val="left" w:pos="400"/>
          <w:tab w:val="right" w:leader="dot" w:pos="9062"/>
        </w:tabs>
        <w:rPr>
          <w:rFonts w:eastAsiaTheme="minorEastAsia" w:cstheme="minorBidi"/>
          <w:b w:val="0"/>
          <w:bCs w:val="0"/>
          <w:caps w:val="0"/>
          <w:noProof/>
          <w:kern w:val="2"/>
          <w:sz w:val="22"/>
          <w:szCs w:val="22"/>
          <w14:ligatures w14:val="standardContextual"/>
        </w:rPr>
      </w:pPr>
      <w:hyperlink w:anchor="_Toc193090858" w:history="1">
        <w:r w:rsidRPr="00E53C29">
          <w:rPr>
            <w:rStyle w:val="Lienhypertexte"/>
            <w:noProof/>
          </w:rPr>
          <w:t>2</w:t>
        </w:r>
        <w:r>
          <w:rPr>
            <w:rFonts w:eastAsiaTheme="minorEastAsia" w:cstheme="minorBidi"/>
            <w:b w:val="0"/>
            <w:bCs w:val="0"/>
            <w:caps w:val="0"/>
            <w:noProof/>
            <w:kern w:val="2"/>
            <w:sz w:val="22"/>
            <w:szCs w:val="22"/>
            <w14:ligatures w14:val="standardContextual"/>
          </w:rPr>
          <w:tab/>
        </w:r>
        <w:r w:rsidRPr="00E53C29">
          <w:rPr>
            <w:rStyle w:val="Lienhypertexte"/>
            <w:noProof/>
          </w:rPr>
          <w:t>Réalisation |Guide d’installation</w:t>
        </w:r>
        <w:r>
          <w:rPr>
            <w:noProof/>
            <w:webHidden/>
          </w:rPr>
          <w:tab/>
        </w:r>
        <w:r>
          <w:rPr>
            <w:noProof/>
            <w:webHidden/>
          </w:rPr>
          <w:fldChar w:fldCharType="begin"/>
        </w:r>
        <w:r>
          <w:rPr>
            <w:noProof/>
            <w:webHidden/>
          </w:rPr>
          <w:instrText xml:space="preserve"> PAGEREF _Toc193090858 \h </w:instrText>
        </w:r>
        <w:r>
          <w:rPr>
            <w:noProof/>
            <w:webHidden/>
          </w:rPr>
        </w:r>
        <w:r>
          <w:rPr>
            <w:noProof/>
            <w:webHidden/>
          </w:rPr>
          <w:fldChar w:fldCharType="separate"/>
        </w:r>
        <w:r>
          <w:rPr>
            <w:noProof/>
            <w:webHidden/>
          </w:rPr>
          <w:t>4</w:t>
        </w:r>
        <w:r>
          <w:rPr>
            <w:noProof/>
            <w:webHidden/>
          </w:rPr>
          <w:fldChar w:fldCharType="end"/>
        </w:r>
      </w:hyperlink>
    </w:p>
    <w:p w14:paraId="3A881355" w14:textId="7B08E486" w:rsidR="00410CCB" w:rsidRDefault="00410CCB">
      <w:pPr>
        <w:pStyle w:val="TM2"/>
        <w:tabs>
          <w:tab w:val="left" w:pos="800"/>
          <w:tab w:val="right" w:leader="dot" w:pos="9062"/>
        </w:tabs>
        <w:rPr>
          <w:rFonts w:eastAsiaTheme="minorEastAsia" w:cstheme="minorBidi"/>
          <w:smallCaps w:val="0"/>
          <w:noProof/>
          <w:kern w:val="2"/>
          <w:sz w:val="22"/>
          <w:szCs w:val="22"/>
          <w14:ligatures w14:val="standardContextual"/>
        </w:rPr>
      </w:pPr>
      <w:hyperlink w:anchor="_Toc193090859" w:history="1">
        <w:r w:rsidRPr="00E53C29">
          <w:rPr>
            <w:rStyle w:val="Lienhypertexte"/>
            <w:noProof/>
          </w:rPr>
          <w:t>2.1</w:t>
        </w:r>
        <w:r>
          <w:rPr>
            <w:rFonts w:eastAsiaTheme="minorEastAsia" w:cstheme="minorBidi"/>
            <w:smallCaps w:val="0"/>
            <w:noProof/>
            <w:kern w:val="2"/>
            <w:sz w:val="22"/>
            <w:szCs w:val="22"/>
            <w14:ligatures w14:val="standardContextual"/>
          </w:rPr>
          <w:tab/>
        </w:r>
        <w:r w:rsidRPr="00E53C29">
          <w:rPr>
            <w:rStyle w:val="Lienhypertexte"/>
            <w:noProof/>
          </w:rPr>
          <w:t>Installation machine virtuelle 1</w:t>
        </w:r>
        <w:r>
          <w:rPr>
            <w:noProof/>
            <w:webHidden/>
          </w:rPr>
          <w:tab/>
        </w:r>
        <w:r>
          <w:rPr>
            <w:noProof/>
            <w:webHidden/>
          </w:rPr>
          <w:fldChar w:fldCharType="begin"/>
        </w:r>
        <w:r>
          <w:rPr>
            <w:noProof/>
            <w:webHidden/>
          </w:rPr>
          <w:instrText xml:space="preserve"> PAGEREF _Toc193090859 \h </w:instrText>
        </w:r>
        <w:r>
          <w:rPr>
            <w:noProof/>
            <w:webHidden/>
          </w:rPr>
        </w:r>
        <w:r>
          <w:rPr>
            <w:noProof/>
            <w:webHidden/>
          </w:rPr>
          <w:fldChar w:fldCharType="separate"/>
        </w:r>
        <w:r>
          <w:rPr>
            <w:noProof/>
            <w:webHidden/>
          </w:rPr>
          <w:t>4</w:t>
        </w:r>
        <w:r>
          <w:rPr>
            <w:noProof/>
            <w:webHidden/>
          </w:rPr>
          <w:fldChar w:fldCharType="end"/>
        </w:r>
      </w:hyperlink>
    </w:p>
    <w:p w14:paraId="115A6C90" w14:textId="25B40B3A" w:rsidR="00410CCB" w:rsidRDefault="00410CCB">
      <w:pPr>
        <w:pStyle w:val="TM2"/>
        <w:tabs>
          <w:tab w:val="left" w:pos="800"/>
          <w:tab w:val="right" w:leader="dot" w:pos="9062"/>
        </w:tabs>
        <w:rPr>
          <w:rFonts w:eastAsiaTheme="minorEastAsia" w:cstheme="minorBidi"/>
          <w:smallCaps w:val="0"/>
          <w:noProof/>
          <w:kern w:val="2"/>
          <w:sz w:val="22"/>
          <w:szCs w:val="22"/>
          <w14:ligatures w14:val="standardContextual"/>
        </w:rPr>
      </w:pPr>
      <w:hyperlink w:anchor="_Toc193090860" w:history="1">
        <w:r w:rsidRPr="00E53C29">
          <w:rPr>
            <w:rStyle w:val="Lienhypertexte"/>
            <w:noProof/>
          </w:rPr>
          <w:t>2.2</w:t>
        </w:r>
        <w:r>
          <w:rPr>
            <w:rFonts w:eastAsiaTheme="minorEastAsia" w:cstheme="minorBidi"/>
            <w:smallCaps w:val="0"/>
            <w:noProof/>
            <w:kern w:val="2"/>
            <w:sz w:val="22"/>
            <w:szCs w:val="22"/>
            <w14:ligatures w14:val="standardContextual"/>
          </w:rPr>
          <w:tab/>
        </w:r>
        <w:r w:rsidRPr="00E53C29">
          <w:rPr>
            <w:rStyle w:val="Lienhypertexte"/>
            <w:noProof/>
          </w:rPr>
          <w:t>Installation de WINDOWS 11</w:t>
        </w:r>
        <w:r>
          <w:rPr>
            <w:noProof/>
            <w:webHidden/>
          </w:rPr>
          <w:tab/>
        </w:r>
        <w:r>
          <w:rPr>
            <w:noProof/>
            <w:webHidden/>
          </w:rPr>
          <w:fldChar w:fldCharType="begin"/>
        </w:r>
        <w:r>
          <w:rPr>
            <w:noProof/>
            <w:webHidden/>
          </w:rPr>
          <w:instrText xml:space="preserve"> PAGEREF _Toc193090860 \h </w:instrText>
        </w:r>
        <w:r>
          <w:rPr>
            <w:noProof/>
            <w:webHidden/>
          </w:rPr>
        </w:r>
        <w:r>
          <w:rPr>
            <w:noProof/>
            <w:webHidden/>
          </w:rPr>
          <w:fldChar w:fldCharType="separate"/>
        </w:r>
        <w:r>
          <w:rPr>
            <w:noProof/>
            <w:webHidden/>
          </w:rPr>
          <w:t>8</w:t>
        </w:r>
        <w:r>
          <w:rPr>
            <w:noProof/>
            <w:webHidden/>
          </w:rPr>
          <w:fldChar w:fldCharType="end"/>
        </w:r>
      </w:hyperlink>
    </w:p>
    <w:p w14:paraId="55038B21" w14:textId="426ECBEE" w:rsidR="00410CCB" w:rsidRDefault="00410CCB">
      <w:pPr>
        <w:pStyle w:val="TM2"/>
        <w:tabs>
          <w:tab w:val="left" w:pos="800"/>
          <w:tab w:val="right" w:leader="dot" w:pos="9062"/>
        </w:tabs>
        <w:rPr>
          <w:rFonts w:eastAsiaTheme="minorEastAsia" w:cstheme="minorBidi"/>
          <w:smallCaps w:val="0"/>
          <w:noProof/>
          <w:kern w:val="2"/>
          <w:sz w:val="22"/>
          <w:szCs w:val="22"/>
          <w14:ligatures w14:val="standardContextual"/>
        </w:rPr>
      </w:pPr>
      <w:hyperlink w:anchor="_Toc193090861" w:history="1">
        <w:r w:rsidRPr="00E53C29">
          <w:rPr>
            <w:rStyle w:val="Lienhypertexte"/>
            <w:noProof/>
          </w:rPr>
          <w:t>2.3</w:t>
        </w:r>
        <w:r>
          <w:rPr>
            <w:rFonts w:eastAsiaTheme="minorEastAsia" w:cstheme="minorBidi"/>
            <w:smallCaps w:val="0"/>
            <w:noProof/>
            <w:kern w:val="2"/>
            <w:sz w:val="22"/>
            <w:szCs w:val="22"/>
            <w14:ligatures w14:val="standardContextual"/>
          </w:rPr>
          <w:tab/>
        </w:r>
        <w:r w:rsidRPr="00E53C29">
          <w:rPr>
            <w:rStyle w:val="Lienhypertexte"/>
            <w:noProof/>
          </w:rPr>
          <w:t>Partitionnement du disque</w:t>
        </w:r>
        <w:r>
          <w:rPr>
            <w:noProof/>
            <w:webHidden/>
          </w:rPr>
          <w:tab/>
        </w:r>
        <w:r>
          <w:rPr>
            <w:noProof/>
            <w:webHidden/>
          </w:rPr>
          <w:fldChar w:fldCharType="begin"/>
        </w:r>
        <w:r>
          <w:rPr>
            <w:noProof/>
            <w:webHidden/>
          </w:rPr>
          <w:instrText xml:space="preserve"> PAGEREF _Toc193090861 \h </w:instrText>
        </w:r>
        <w:r>
          <w:rPr>
            <w:noProof/>
            <w:webHidden/>
          </w:rPr>
        </w:r>
        <w:r>
          <w:rPr>
            <w:noProof/>
            <w:webHidden/>
          </w:rPr>
          <w:fldChar w:fldCharType="separate"/>
        </w:r>
        <w:r>
          <w:rPr>
            <w:noProof/>
            <w:webHidden/>
          </w:rPr>
          <w:t>15</w:t>
        </w:r>
        <w:r>
          <w:rPr>
            <w:noProof/>
            <w:webHidden/>
          </w:rPr>
          <w:fldChar w:fldCharType="end"/>
        </w:r>
      </w:hyperlink>
    </w:p>
    <w:p w14:paraId="03FD6162" w14:textId="479232E7" w:rsidR="00410CCB" w:rsidRDefault="00410CCB">
      <w:pPr>
        <w:pStyle w:val="TM2"/>
        <w:tabs>
          <w:tab w:val="left" w:pos="800"/>
          <w:tab w:val="right" w:leader="dot" w:pos="9062"/>
        </w:tabs>
        <w:rPr>
          <w:rFonts w:eastAsiaTheme="minorEastAsia" w:cstheme="minorBidi"/>
          <w:smallCaps w:val="0"/>
          <w:noProof/>
          <w:kern w:val="2"/>
          <w:sz w:val="22"/>
          <w:szCs w:val="22"/>
          <w14:ligatures w14:val="standardContextual"/>
        </w:rPr>
      </w:pPr>
      <w:hyperlink w:anchor="_Toc193090862" w:history="1">
        <w:r w:rsidRPr="00E53C29">
          <w:rPr>
            <w:rStyle w:val="Lienhypertexte"/>
            <w:noProof/>
          </w:rPr>
          <w:t>2.4</w:t>
        </w:r>
        <w:r>
          <w:rPr>
            <w:rFonts w:eastAsiaTheme="minorEastAsia" w:cstheme="minorBidi"/>
            <w:smallCaps w:val="0"/>
            <w:noProof/>
            <w:kern w:val="2"/>
            <w:sz w:val="22"/>
            <w:szCs w:val="22"/>
            <w14:ligatures w14:val="standardContextual"/>
          </w:rPr>
          <w:tab/>
        </w:r>
        <w:r w:rsidRPr="00E53C29">
          <w:rPr>
            <w:rStyle w:val="Lienhypertexte"/>
            <w:noProof/>
          </w:rPr>
          <w:t>Installation de Fedora</w:t>
        </w:r>
        <w:r>
          <w:rPr>
            <w:noProof/>
            <w:webHidden/>
          </w:rPr>
          <w:tab/>
        </w:r>
        <w:r>
          <w:rPr>
            <w:noProof/>
            <w:webHidden/>
          </w:rPr>
          <w:fldChar w:fldCharType="begin"/>
        </w:r>
        <w:r>
          <w:rPr>
            <w:noProof/>
            <w:webHidden/>
          </w:rPr>
          <w:instrText xml:space="preserve"> PAGEREF _Toc193090862 \h </w:instrText>
        </w:r>
        <w:r>
          <w:rPr>
            <w:noProof/>
            <w:webHidden/>
          </w:rPr>
        </w:r>
        <w:r>
          <w:rPr>
            <w:noProof/>
            <w:webHidden/>
          </w:rPr>
          <w:fldChar w:fldCharType="separate"/>
        </w:r>
        <w:r>
          <w:rPr>
            <w:noProof/>
            <w:webHidden/>
          </w:rPr>
          <w:t>17</w:t>
        </w:r>
        <w:r>
          <w:rPr>
            <w:noProof/>
            <w:webHidden/>
          </w:rPr>
          <w:fldChar w:fldCharType="end"/>
        </w:r>
      </w:hyperlink>
    </w:p>
    <w:p w14:paraId="2A8DB1C3" w14:textId="7D060709" w:rsidR="00410CCB" w:rsidRDefault="00410CCB">
      <w:pPr>
        <w:pStyle w:val="TM2"/>
        <w:tabs>
          <w:tab w:val="left" w:pos="800"/>
          <w:tab w:val="right" w:leader="dot" w:pos="9062"/>
        </w:tabs>
        <w:rPr>
          <w:rFonts w:eastAsiaTheme="minorEastAsia" w:cstheme="minorBidi"/>
          <w:smallCaps w:val="0"/>
          <w:noProof/>
          <w:kern w:val="2"/>
          <w:sz w:val="22"/>
          <w:szCs w:val="22"/>
          <w14:ligatures w14:val="standardContextual"/>
        </w:rPr>
      </w:pPr>
      <w:hyperlink w:anchor="_Toc193090863" w:history="1">
        <w:r w:rsidRPr="00E53C29">
          <w:rPr>
            <w:rStyle w:val="Lienhypertexte"/>
            <w:noProof/>
          </w:rPr>
          <w:t>2.5</w:t>
        </w:r>
        <w:r>
          <w:rPr>
            <w:rFonts w:eastAsiaTheme="minorEastAsia" w:cstheme="minorBidi"/>
            <w:smallCaps w:val="0"/>
            <w:noProof/>
            <w:kern w:val="2"/>
            <w:sz w:val="22"/>
            <w:szCs w:val="22"/>
            <w14:ligatures w14:val="standardContextual"/>
          </w:rPr>
          <w:tab/>
        </w:r>
        <w:r w:rsidRPr="00E53C29">
          <w:rPr>
            <w:rStyle w:val="Lienhypertexte"/>
            <w:noProof/>
          </w:rPr>
          <w:t>Présentation du dual boot</w:t>
        </w:r>
        <w:r>
          <w:rPr>
            <w:noProof/>
            <w:webHidden/>
          </w:rPr>
          <w:tab/>
        </w:r>
        <w:r>
          <w:rPr>
            <w:noProof/>
            <w:webHidden/>
          </w:rPr>
          <w:fldChar w:fldCharType="begin"/>
        </w:r>
        <w:r>
          <w:rPr>
            <w:noProof/>
            <w:webHidden/>
          </w:rPr>
          <w:instrText xml:space="preserve"> PAGEREF _Toc193090863 \h </w:instrText>
        </w:r>
        <w:r>
          <w:rPr>
            <w:noProof/>
            <w:webHidden/>
          </w:rPr>
        </w:r>
        <w:r>
          <w:rPr>
            <w:noProof/>
            <w:webHidden/>
          </w:rPr>
          <w:fldChar w:fldCharType="separate"/>
        </w:r>
        <w:r>
          <w:rPr>
            <w:noProof/>
            <w:webHidden/>
          </w:rPr>
          <w:t>25</w:t>
        </w:r>
        <w:r>
          <w:rPr>
            <w:noProof/>
            <w:webHidden/>
          </w:rPr>
          <w:fldChar w:fldCharType="end"/>
        </w:r>
      </w:hyperlink>
    </w:p>
    <w:p w14:paraId="18E9526B" w14:textId="5FE9ABE0" w:rsidR="00410CCB" w:rsidRDefault="00410CCB">
      <w:pPr>
        <w:pStyle w:val="TM2"/>
        <w:tabs>
          <w:tab w:val="left" w:pos="800"/>
          <w:tab w:val="right" w:leader="dot" w:pos="9062"/>
        </w:tabs>
        <w:rPr>
          <w:rFonts w:eastAsiaTheme="minorEastAsia" w:cstheme="minorBidi"/>
          <w:smallCaps w:val="0"/>
          <w:noProof/>
          <w:kern w:val="2"/>
          <w:sz w:val="22"/>
          <w:szCs w:val="22"/>
          <w14:ligatures w14:val="standardContextual"/>
        </w:rPr>
      </w:pPr>
      <w:hyperlink w:anchor="_Toc193090864" w:history="1">
        <w:r w:rsidRPr="00E53C29">
          <w:rPr>
            <w:rStyle w:val="Lienhypertexte"/>
            <w:noProof/>
          </w:rPr>
          <w:t>2.6</w:t>
        </w:r>
        <w:r>
          <w:rPr>
            <w:rFonts w:eastAsiaTheme="minorEastAsia" w:cstheme="minorBidi"/>
            <w:smallCaps w:val="0"/>
            <w:noProof/>
            <w:kern w:val="2"/>
            <w:sz w:val="22"/>
            <w:szCs w:val="22"/>
            <w14:ligatures w14:val="standardContextual"/>
          </w:rPr>
          <w:tab/>
        </w:r>
        <w:r w:rsidRPr="00E53C29">
          <w:rPr>
            <w:rStyle w:val="Lienhypertexte"/>
            <w:noProof/>
          </w:rPr>
          <w:t>Doublage de la Ram</w:t>
        </w:r>
        <w:r>
          <w:rPr>
            <w:noProof/>
            <w:webHidden/>
          </w:rPr>
          <w:tab/>
        </w:r>
        <w:r>
          <w:rPr>
            <w:noProof/>
            <w:webHidden/>
          </w:rPr>
          <w:fldChar w:fldCharType="begin"/>
        </w:r>
        <w:r>
          <w:rPr>
            <w:noProof/>
            <w:webHidden/>
          </w:rPr>
          <w:instrText xml:space="preserve"> PAGEREF _Toc193090864 \h </w:instrText>
        </w:r>
        <w:r>
          <w:rPr>
            <w:noProof/>
            <w:webHidden/>
          </w:rPr>
        </w:r>
        <w:r>
          <w:rPr>
            <w:noProof/>
            <w:webHidden/>
          </w:rPr>
          <w:fldChar w:fldCharType="separate"/>
        </w:r>
        <w:r>
          <w:rPr>
            <w:noProof/>
            <w:webHidden/>
          </w:rPr>
          <w:t>29</w:t>
        </w:r>
        <w:r>
          <w:rPr>
            <w:noProof/>
            <w:webHidden/>
          </w:rPr>
          <w:fldChar w:fldCharType="end"/>
        </w:r>
      </w:hyperlink>
    </w:p>
    <w:p w14:paraId="4A0B9EC6" w14:textId="7359432A" w:rsidR="00410CCB" w:rsidRDefault="00410CCB">
      <w:pPr>
        <w:pStyle w:val="TM2"/>
        <w:tabs>
          <w:tab w:val="left" w:pos="800"/>
          <w:tab w:val="right" w:leader="dot" w:pos="9062"/>
        </w:tabs>
        <w:rPr>
          <w:rFonts w:eastAsiaTheme="minorEastAsia" w:cstheme="minorBidi"/>
          <w:smallCaps w:val="0"/>
          <w:noProof/>
          <w:kern w:val="2"/>
          <w:sz w:val="22"/>
          <w:szCs w:val="22"/>
          <w14:ligatures w14:val="standardContextual"/>
        </w:rPr>
      </w:pPr>
      <w:hyperlink w:anchor="_Toc193090865" w:history="1">
        <w:r w:rsidRPr="00E53C29">
          <w:rPr>
            <w:rStyle w:val="Lienhypertexte"/>
            <w:noProof/>
          </w:rPr>
          <w:t>2.7</w:t>
        </w:r>
        <w:r>
          <w:rPr>
            <w:rFonts w:eastAsiaTheme="minorEastAsia" w:cstheme="minorBidi"/>
            <w:smallCaps w:val="0"/>
            <w:noProof/>
            <w:kern w:val="2"/>
            <w:sz w:val="22"/>
            <w:szCs w:val="22"/>
            <w14:ligatures w14:val="standardContextual"/>
          </w:rPr>
          <w:tab/>
        </w:r>
        <w:r w:rsidRPr="00E53C29">
          <w:rPr>
            <w:rStyle w:val="Lienhypertexte"/>
            <w:noProof/>
          </w:rPr>
          <w:t>Création de la deuxième Vm</w:t>
        </w:r>
        <w:r>
          <w:rPr>
            <w:noProof/>
            <w:webHidden/>
          </w:rPr>
          <w:tab/>
        </w:r>
        <w:r>
          <w:rPr>
            <w:noProof/>
            <w:webHidden/>
          </w:rPr>
          <w:fldChar w:fldCharType="begin"/>
        </w:r>
        <w:r>
          <w:rPr>
            <w:noProof/>
            <w:webHidden/>
          </w:rPr>
          <w:instrText xml:space="preserve"> PAGEREF _Toc193090865 \h </w:instrText>
        </w:r>
        <w:r>
          <w:rPr>
            <w:noProof/>
            <w:webHidden/>
          </w:rPr>
        </w:r>
        <w:r>
          <w:rPr>
            <w:noProof/>
            <w:webHidden/>
          </w:rPr>
          <w:fldChar w:fldCharType="separate"/>
        </w:r>
        <w:r>
          <w:rPr>
            <w:noProof/>
            <w:webHidden/>
          </w:rPr>
          <w:t>31</w:t>
        </w:r>
        <w:r>
          <w:rPr>
            <w:noProof/>
            <w:webHidden/>
          </w:rPr>
          <w:fldChar w:fldCharType="end"/>
        </w:r>
      </w:hyperlink>
    </w:p>
    <w:p w14:paraId="3AD6EBD8" w14:textId="3BD1EAE3" w:rsidR="00410CCB" w:rsidRDefault="00410CCB">
      <w:pPr>
        <w:pStyle w:val="TM2"/>
        <w:tabs>
          <w:tab w:val="left" w:pos="800"/>
          <w:tab w:val="right" w:leader="dot" w:pos="9062"/>
        </w:tabs>
        <w:rPr>
          <w:rFonts w:eastAsiaTheme="minorEastAsia" w:cstheme="minorBidi"/>
          <w:smallCaps w:val="0"/>
          <w:noProof/>
          <w:kern w:val="2"/>
          <w:sz w:val="22"/>
          <w:szCs w:val="22"/>
          <w14:ligatures w14:val="standardContextual"/>
        </w:rPr>
      </w:pPr>
      <w:hyperlink w:anchor="_Toc193090866" w:history="1">
        <w:r w:rsidRPr="00E53C29">
          <w:rPr>
            <w:rStyle w:val="Lienhypertexte"/>
            <w:noProof/>
          </w:rPr>
          <w:t>2.8</w:t>
        </w:r>
        <w:r>
          <w:rPr>
            <w:rFonts w:eastAsiaTheme="minorEastAsia" w:cstheme="minorBidi"/>
            <w:smallCaps w:val="0"/>
            <w:noProof/>
            <w:kern w:val="2"/>
            <w:sz w:val="22"/>
            <w:szCs w:val="22"/>
            <w14:ligatures w14:val="standardContextual"/>
          </w:rPr>
          <w:tab/>
        </w:r>
        <w:r w:rsidRPr="00E53C29">
          <w:rPr>
            <w:rStyle w:val="Lienhypertexte"/>
            <w:noProof/>
          </w:rPr>
          <w:t>Partitionnement des du disque</w:t>
        </w:r>
        <w:r>
          <w:rPr>
            <w:noProof/>
            <w:webHidden/>
          </w:rPr>
          <w:tab/>
        </w:r>
        <w:r>
          <w:rPr>
            <w:noProof/>
            <w:webHidden/>
          </w:rPr>
          <w:fldChar w:fldCharType="begin"/>
        </w:r>
        <w:r>
          <w:rPr>
            <w:noProof/>
            <w:webHidden/>
          </w:rPr>
          <w:instrText xml:space="preserve"> PAGEREF _Toc193090866 \h </w:instrText>
        </w:r>
        <w:r>
          <w:rPr>
            <w:noProof/>
            <w:webHidden/>
          </w:rPr>
        </w:r>
        <w:r>
          <w:rPr>
            <w:noProof/>
            <w:webHidden/>
          </w:rPr>
          <w:fldChar w:fldCharType="separate"/>
        </w:r>
        <w:r>
          <w:rPr>
            <w:noProof/>
            <w:webHidden/>
          </w:rPr>
          <w:t>36</w:t>
        </w:r>
        <w:r>
          <w:rPr>
            <w:noProof/>
            <w:webHidden/>
          </w:rPr>
          <w:fldChar w:fldCharType="end"/>
        </w:r>
      </w:hyperlink>
    </w:p>
    <w:p w14:paraId="6222961B" w14:textId="39B60A96" w:rsidR="00410CCB" w:rsidRDefault="00410CCB">
      <w:pPr>
        <w:pStyle w:val="TM2"/>
        <w:tabs>
          <w:tab w:val="left" w:pos="800"/>
          <w:tab w:val="right" w:leader="dot" w:pos="9062"/>
        </w:tabs>
        <w:rPr>
          <w:rFonts w:eastAsiaTheme="minorEastAsia" w:cstheme="minorBidi"/>
          <w:smallCaps w:val="0"/>
          <w:noProof/>
          <w:kern w:val="2"/>
          <w:sz w:val="22"/>
          <w:szCs w:val="22"/>
          <w14:ligatures w14:val="standardContextual"/>
        </w:rPr>
      </w:pPr>
      <w:hyperlink w:anchor="_Toc193090867" w:history="1">
        <w:r w:rsidRPr="00E53C29">
          <w:rPr>
            <w:rStyle w:val="Lienhypertexte"/>
            <w:noProof/>
          </w:rPr>
          <w:t>2.9</w:t>
        </w:r>
        <w:r>
          <w:rPr>
            <w:rFonts w:eastAsiaTheme="minorEastAsia" w:cstheme="minorBidi"/>
            <w:smallCaps w:val="0"/>
            <w:noProof/>
            <w:kern w:val="2"/>
            <w:sz w:val="22"/>
            <w:szCs w:val="22"/>
            <w14:ligatures w14:val="standardContextual"/>
          </w:rPr>
          <w:tab/>
        </w:r>
        <w:r w:rsidRPr="00E53C29">
          <w:rPr>
            <w:rStyle w:val="Lienhypertexte"/>
            <w:noProof/>
          </w:rPr>
          <w:t>Installation de Fedora</w:t>
        </w:r>
        <w:r>
          <w:rPr>
            <w:noProof/>
            <w:webHidden/>
          </w:rPr>
          <w:tab/>
        </w:r>
        <w:r>
          <w:rPr>
            <w:noProof/>
            <w:webHidden/>
          </w:rPr>
          <w:fldChar w:fldCharType="begin"/>
        </w:r>
        <w:r>
          <w:rPr>
            <w:noProof/>
            <w:webHidden/>
          </w:rPr>
          <w:instrText xml:space="preserve"> PAGEREF _Toc193090867 \h </w:instrText>
        </w:r>
        <w:r>
          <w:rPr>
            <w:noProof/>
            <w:webHidden/>
          </w:rPr>
        </w:r>
        <w:r>
          <w:rPr>
            <w:noProof/>
            <w:webHidden/>
          </w:rPr>
          <w:fldChar w:fldCharType="separate"/>
        </w:r>
        <w:r>
          <w:rPr>
            <w:noProof/>
            <w:webHidden/>
          </w:rPr>
          <w:t>39</w:t>
        </w:r>
        <w:r>
          <w:rPr>
            <w:noProof/>
            <w:webHidden/>
          </w:rPr>
          <w:fldChar w:fldCharType="end"/>
        </w:r>
      </w:hyperlink>
    </w:p>
    <w:p w14:paraId="63E58570" w14:textId="3582F7CC" w:rsidR="00410CCB" w:rsidRDefault="00410CCB">
      <w:pPr>
        <w:pStyle w:val="TM2"/>
        <w:tabs>
          <w:tab w:val="left" w:pos="800"/>
          <w:tab w:val="right" w:leader="dot" w:pos="9062"/>
        </w:tabs>
        <w:rPr>
          <w:rFonts w:eastAsiaTheme="minorEastAsia" w:cstheme="minorBidi"/>
          <w:smallCaps w:val="0"/>
          <w:noProof/>
          <w:kern w:val="2"/>
          <w:sz w:val="22"/>
          <w:szCs w:val="22"/>
          <w14:ligatures w14:val="standardContextual"/>
        </w:rPr>
      </w:pPr>
      <w:hyperlink w:anchor="_Toc193090868" w:history="1">
        <w:r w:rsidRPr="00E53C29">
          <w:rPr>
            <w:rStyle w:val="Lienhypertexte"/>
            <w:noProof/>
          </w:rPr>
          <w:t>2.10</w:t>
        </w:r>
        <w:r>
          <w:rPr>
            <w:rFonts w:eastAsiaTheme="minorEastAsia" w:cstheme="minorBidi"/>
            <w:smallCaps w:val="0"/>
            <w:noProof/>
            <w:kern w:val="2"/>
            <w:sz w:val="22"/>
            <w:szCs w:val="22"/>
            <w14:ligatures w14:val="standardContextual"/>
          </w:rPr>
          <w:tab/>
        </w:r>
        <w:r w:rsidRPr="00E53C29">
          <w:rPr>
            <w:rStyle w:val="Lienhypertexte"/>
            <w:noProof/>
          </w:rPr>
          <w:t>Modification des IP pour que les VM se ping</w:t>
        </w:r>
        <w:r>
          <w:rPr>
            <w:noProof/>
            <w:webHidden/>
          </w:rPr>
          <w:tab/>
        </w:r>
        <w:r>
          <w:rPr>
            <w:noProof/>
            <w:webHidden/>
          </w:rPr>
          <w:fldChar w:fldCharType="begin"/>
        </w:r>
        <w:r>
          <w:rPr>
            <w:noProof/>
            <w:webHidden/>
          </w:rPr>
          <w:instrText xml:space="preserve"> PAGEREF _Toc193090868 \h </w:instrText>
        </w:r>
        <w:r>
          <w:rPr>
            <w:noProof/>
            <w:webHidden/>
          </w:rPr>
        </w:r>
        <w:r>
          <w:rPr>
            <w:noProof/>
            <w:webHidden/>
          </w:rPr>
          <w:fldChar w:fldCharType="separate"/>
        </w:r>
        <w:r>
          <w:rPr>
            <w:noProof/>
            <w:webHidden/>
          </w:rPr>
          <w:t>46</w:t>
        </w:r>
        <w:r>
          <w:rPr>
            <w:noProof/>
            <w:webHidden/>
          </w:rPr>
          <w:fldChar w:fldCharType="end"/>
        </w:r>
      </w:hyperlink>
    </w:p>
    <w:p w14:paraId="773D0EA6" w14:textId="511E79A1" w:rsidR="00410CCB" w:rsidRDefault="00410CCB">
      <w:pPr>
        <w:pStyle w:val="TM10"/>
        <w:tabs>
          <w:tab w:val="left" w:pos="400"/>
          <w:tab w:val="right" w:leader="dot" w:pos="9062"/>
        </w:tabs>
        <w:rPr>
          <w:rFonts w:eastAsiaTheme="minorEastAsia" w:cstheme="minorBidi"/>
          <w:b w:val="0"/>
          <w:bCs w:val="0"/>
          <w:caps w:val="0"/>
          <w:noProof/>
          <w:kern w:val="2"/>
          <w:sz w:val="22"/>
          <w:szCs w:val="22"/>
          <w14:ligatures w14:val="standardContextual"/>
        </w:rPr>
      </w:pPr>
      <w:hyperlink w:anchor="_Toc193090869" w:history="1">
        <w:r w:rsidRPr="00E53C29">
          <w:rPr>
            <w:rStyle w:val="Lienhypertexte"/>
            <w:noProof/>
          </w:rPr>
          <w:t>3</w:t>
        </w:r>
        <w:r>
          <w:rPr>
            <w:rFonts w:eastAsiaTheme="minorEastAsia" w:cstheme="minorBidi"/>
            <w:b w:val="0"/>
            <w:bCs w:val="0"/>
            <w:caps w:val="0"/>
            <w:noProof/>
            <w:kern w:val="2"/>
            <w:sz w:val="22"/>
            <w:szCs w:val="22"/>
            <w14:ligatures w14:val="standardContextual"/>
          </w:rPr>
          <w:tab/>
        </w:r>
        <w:r w:rsidRPr="00E53C29">
          <w:rPr>
            <w:rStyle w:val="Lienhypertexte"/>
            <w:noProof/>
          </w:rPr>
          <w:t>Conclusion</w:t>
        </w:r>
        <w:r>
          <w:rPr>
            <w:noProof/>
            <w:webHidden/>
          </w:rPr>
          <w:tab/>
        </w:r>
        <w:r>
          <w:rPr>
            <w:noProof/>
            <w:webHidden/>
          </w:rPr>
          <w:fldChar w:fldCharType="begin"/>
        </w:r>
        <w:r>
          <w:rPr>
            <w:noProof/>
            <w:webHidden/>
          </w:rPr>
          <w:instrText xml:space="preserve"> PAGEREF _Toc193090869 \h </w:instrText>
        </w:r>
        <w:r>
          <w:rPr>
            <w:noProof/>
            <w:webHidden/>
          </w:rPr>
        </w:r>
        <w:r>
          <w:rPr>
            <w:noProof/>
            <w:webHidden/>
          </w:rPr>
          <w:fldChar w:fldCharType="separate"/>
        </w:r>
        <w:r>
          <w:rPr>
            <w:noProof/>
            <w:webHidden/>
          </w:rPr>
          <w:t>48</w:t>
        </w:r>
        <w:r>
          <w:rPr>
            <w:noProof/>
            <w:webHidden/>
          </w:rPr>
          <w:fldChar w:fldCharType="end"/>
        </w:r>
      </w:hyperlink>
    </w:p>
    <w:p w14:paraId="59F79C86" w14:textId="7C67E4E5" w:rsidR="00B742BB" w:rsidRDefault="00B742BB" w:rsidP="00B742BB">
      <w:r>
        <w:rPr>
          <w:rFonts w:cs="Arial"/>
          <w:i/>
          <w:iCs/>
          <w:caps/>
          <w:sz w:val="22"/>
          <w:szCs w:val="22"/>
        </w:rPr>
        <w:fldChar w:fldCharType="end"/>
      </w:r>
      <w:r>
        <w:br w:type="page"/>
      </w:r>
    </w:p>
    <w:p w14:paraId="0B3CA5E9" w14:textId="77777777" w:rsidR="00B742BB" w:rsidRPr="00D160DD" w:rsidRDefault="00B742BB" w:rsidP="00B742BB">
      <w:pPr>
        <w:pStyle w:val="Informations"/>
        <w:ind w:left="0"/>
      </w:pPr>
    </w:p>
    <w:p w14:paraId="30B59E55" w14:textId="5B318E04" w:rsidR="00B742BB" w:rsidRDefault="00FB017F" w:rsidP="00FB017F">
      <w:pPr>
        <w:pStyle w:val="Titre1"/>
      </w:pPr>
      <w:bookmarkStart w:id="0" w:name="_Toc532179961"/>
      <w:bookmarkStart w:id="1" w:name="_Toc193090857"/>
      <w:r>
        <w:t>Introduction</w:t>
      </w:r>
      <w:bookmarkEnd w:id="1"/>
    </w:p>
    <w:p w14:paraId="2443CF6C" w14:textId="77777777" w:rsidR="00410CCB" w:rsidRPr="00410CCB" w:rsidRDefault="00410CCB" w:rsidP="00410CCB">
      <w:pPr>
        <w:spacing w:before="100" w:beforeAutospacing="1" w:after="100" w:afterAutospacing="1"/>
        <w:rPr>
          <w:sz w:val="24"/>
          <w:szCs w:val="24"/>
        </w:rPr>
      </w:pPr>
      <w:r w:rsidRPr="00410CCB">
        <w:rPr>
          <w:sz w:val="24"/>
          <w:szCs w:val="24"/>
        </w:rPr>
        <w:t>La virtualisation est une technologie essentielle permettant d’exécuter plusieurs systèmes d’exploitation sur une seule machine physique. Elle est particulièrement utile pour tester des environnements, développer des applications multi-plateformes ou encore apprendre à configurer différents systèmes sans risque pour l’ordinateur hôte.</w:t>
      </w:r>
    </w:p>
    <w:p w14:paraId="587929CA" w14:textId="77777777" w:rsidR="00410CCB" w:rsidRPr="00410CCB" w:rsidRDefault="00410CCB" w:rsidP="00410CCB">
      <w:pPr>
        <w:spacing w:before="100" w:beforeAutospacing="1" w:after="100" w:afterAutospacing="1"/>
        <w:rPr>
          <w:sz w:val="24"/>
          <w:szCs w:val="24"/>
        </w:rPr>
      </w:pPr>
      <w:r w:rsidRPr="00410CCB">
        <w:rPr>
          <w:sz w:val="24"/>
          <w:szCs w:val="24"/>
        </w:rPr>
        <w:t>Ce guide a pour objectif d’expliquer, étape par étape, comment installer un système en dual boot avec Windows 11 et Fedora Linux sur VirtualBox. Il s’adresse aux utilisateurs souhaitant expérimenter le dual boot sans modifier leur machine physique.</w:t>
      </w:r>
    </w:p>
    <w:p w14:paraId="3B451621" w14:textId="77777777" w:rsidR="00410CCB" w:rsidRPr="00410CCB" w:rsidRDefault="00410CCB" w:rsidP="00410CCB">
      <w:pPr>
        <w:spacing w:before="100" w:beforeAutospacing="1" w:after="100" w:afterAutospacing="1"/>
        <w:rPr>
          <w:sz w:val="24"/>
          <w:szCs w:val="24"/>
        </w:rPr>
      </w:pPr>
      <w:r w:rsidRPr="00410CCB">
        <w:rPr>
          <w:sz w:val="24"/>
          <w:szCs w:val="24"/>
        </w:rPr>
        <w:t>Avant de commencer, il est important de connaître les prérequis nécessaires pour suivre ce guide dans de bonnes conditions :</w:t>
      </w:r>
    </w:p>
    <w:p w14:paraId="646ED178" w14:textId="77777777" w:rsidR="00410CCB" w:rsidRPr="00410CCB" w:rsidRDefault="00410CCB" w:rsidP="00410CCB">
      <w:pPr>
        <w:numPr>
          <w:ilvl w:val="0"/>
          <w:numId w:val="48"/>
        </w:numPr>
        <w:spacing w:before="100" w:beforeAutospacing="1" w:after="100" w:afterAutospacing="1"/>
        <w:rPr>
          <w:sz w:val="24"/>
          <w:szCs w:val="24"/>
        </w:rPr>
      </w:pPr>
      <w:r w:rsidRPr="00410CCB">
        <w:rPr>
          <w:b/>
          <w:bCs/>
          <w:sz w:val="24"/>
          <w:szCs w:val="24"/>
        </w:rPr>
        <w:t>Matériel minimum recommandé</w:t>
      </w:r>
      <w:r w:rsidRPr="00410CCB">
        <w:rPr>
          <w:sz w:val="24"/>
          <w:szCs w:val="24"/>
        </w:rPr>
        <w:t xml:space="preserve"> : </w:t>
      </w:r>
    </w:p>
    <w:p w14:paraId="0A66CE80" w14:textId="77777777" w:rsidR="00410CCB" w:rsidRPr="00410CCB" w:rsidRDefault="00410CCB" w:rsidP="00410CCB">
      <w:pPr>
        <w:numPr>
          <w:ilvl w:val="1"/>
          <w:numId w:val="48"/>
        </w:numPr>
        <w:spacing w:before="100" w:beforeAutospacing="1" w:after="100" w:afterAutospacing="1"/>
        <w:rPr>
          <w:sz w:val="24"/>
          <w:szCs w:val="24"/>
        </w:rPr>
      </w:pPr>
      <w:r w:rsidRPr="00410CCB">
        <w:rPr>
          <w:sz w:val="24"/>
          <w:szCs w:val="24"/>
        </w:rPr>
        <w:t>Processeur avec support de la virtualisation (VT-x ou AMD-V)</w:t>
      </w:r>
    </w:p>
    <w:p w14:paraId="250CB92D" w14:textId="77777777" w:rsidR="00410CCB" w:rsidRPr="00410CCB" w:rsidRDefault="00410CCB" w:rsidP="00410CCB">
      <w:pPr>
        <w:numPr>
          <w:ilvl w:val="1"/>
          <w:numId w:val="48"/>
        </w:numPr>
        <w:spacing w:before="100" w:beforeAutospacing="1" w:after="100" w:afterAutospacing="1"/>
        <w:rPr>
          <w:sz w:val="24"/>
          <w:szCs w:val="24"/>
        </w:rPr>
      </w:pPr>
      <w:r w:rsidRPr="00410CCB">
        <w:rPr>
          <w:sz w:val="24"/>
          <w:szCs w:val="24"/>
        </w:rPr>
        <w:t>8 Go de RAM (16 Go recommandés pour de meilleures performances)</w:t>
      </w:r>
    </w:p>
    <w:p w14:paraId="7428C16C" w14:textId="77777777" w:rsidR="00410CCB" w:rsidRPr="00410CCB" w:rsidRDefault="00410CCB" w:rsidP="00410CCB">
      <w:pPr>
        <w:numPr>
          <w:ilvl w:val="1"/>
          <w:numId w:val="48"/>
        </w:numPr>
        <w:spacing w:before="100" w:beforeAutospacing="1" w:after="100" w:afterAutospacing="1"/>
        <w:rPr>
          <w:sz w:val="24"/>
          <w:szCs w:val="24"/>
        </w:rPr>
      </w:pPr>
      <w:r w:rsidRPr="00410CCB">
        <w:rPr>
          <w:sz w:val="24"/>
          <w:szCs w:val="24"/>
        </w:rPr>
        <w:t>Au moins 50 Go d’espace disque disponible</w:t>
      </w:r>
    </w:p>
    <w:p w14:paraId="5A91306A" w14:textId="77777777" w:rsidR="00410CCB" w:rsidRPr="00410CCB" w:rsidRDefault="00410CCB" w:rsidP="00410CCB">
      <w:pPr>
        <w:numPr>
          <w:ilvl w:val="0"/>
          <w:numId w:val="48"/>
        </w:numPr>
        <w:spacing w:before="100" w:beforeAutospacing="1" w:after="100" w:afterAutospacing="1"/>
        <w:rPr>
          <w:sz w:val="24"/>
          <w:szCs w:val="24"/>
        </w:rPr>
      </w:pPr>
      <w:r w:rsidRPr="00410CCB">
        <w:rPr>
          <w:b/>
          <w:bCs/>
          <w:sz w:val="24"/>
          <w:szCs w:val="24"/>
        </w:rPr>
        <w:t>Logiciels requis</w:t>
      </w:r>
      <w:r w:rsidRPr="00410CCB">
        <w:rPr>
          <w:sz w:val="24"/>
          <w:szCs w:val="24"/>
        </w:rPr>
        <w:t xml:space="preserve"> : </w:t>
      </w:r>
    </w:p>
    <w:p w14:paraId="0EFB26CE" w14:textId="77777777" w:rsidR="00410CCB" w:rsidRPr="00410CCB" w:rsidRDefault="00410CCB" w:rsidP="00410CCB">
      <w:pPr>
        <w:numPr>
          <w:ilvl w:val="1"/>
          <w:numId w:val="48"/>
        </w:numPr>
        <w:spacing w:before="100" w:beforeAutospacing="1" w:after="100" w:afterAutospacing="1"/>
        <w:rPr>
          <w:sz w:val="24"/>
          <w:szCs w:val="24"/>
        </w:rPr>
      </w:pPr>
      <w:r w:rsidRPr="00410CCB">
        <w:rPr>
          <w:sz w:val="24"/>
          <w:szCs w:val="24"/>
        </w:rPr>
        <w:t>VirtualBox (version recommandée : 7.x ou plus récente)</w:t>
      </w:r>
    </w:p>
    <w:p w14:paraId="540C6D93" w14:textId="77777777" w:rsidR="00410CCB" w:rsidRPr="00410CCB" w:rsidRDefault="00410CCB" w:rsidP="00410CCB">
      <w:pPr>
        <w:numPr>
          <w:ilvl w:val="1"/>
          <w:numId w:val="48"/>
        </w:numPr>
        <w:spacing w:before="100" w:beforeAutospacing="1" w:after="100" w:afterAutospacing="1"/>
        <w:rPr>
          <w:sz w:val="24"/>
          <w:szCs w:val="24"/>
        </w:rPr>
      </w:pPr>
      <w:r w:rsidRPr="00410CCB">
        <w:rPr>
          <w:sz w:val="24"/>
          <w:szCs w:val="24"/>
        </w:rPr>
        <w:t>Images ISO de Windows 11 et Fedora Linux</w:t>
      </w:r>
    </w:p>
    <w:p w14:paraId="7BD477D7" w14:textId="77777777" w:rsidR="00410CCB" w:rsidRPr="00410CCB" w:rsidRDefault="00410CCB" w:rsidP="00410CCB">
      <w:pPr>
        <w:spacing w:before="100" w:beforeAutospacing="1" w:after="100" w:afterAutospacing="1"/>
        <w:rPr>
          <w:sz w:val="24"/>
          <w:szCs w:val="24"/>
        </w:rPr>
      </w:pPr>
      <w:r w:rsidRPr="00410CCB">
        <w:rPr>
          <w:sz w:val="24"/>
          <w:szCs w:val="24"/>
        </w:rPr>
        <w:t>Grâce à ce guide, vous serez en mesure de créer et configurer une machine virtuelle en dual boot, d’optimiser ses performances et de connecter plusieurs machines virtuelles entre elles.</w:t>
      </w:r>
    </w:p>
    <w:p w14:paraId="13A8276F" w14:textId="385B786D" w:rsidR="00410CCB" w:rsidRDefault="00410CCB">
      <w:r>
        <w:br w:type="page"/>
      </w:r>
    </w:p>
    <w:p w14:paraId="2827D167" w14:textId="77777777" w:rsidR="00FB017F" w:rsidRPr="00FB017F" w:rsidRDefault="00FB017F" w:rsidP="00FB017F">
      <w:pPr>
        <w:pStyle w:val="Corpsdetexte"/>
      </w:pPr>
    </w:p>
    <w:p w14:paraId="4287EFAE" w14:textId="77777777" w:rsidR="00B742BB" w:rsidRPr="007F30AE" w:rsidRDefault="00B742BB" w:rsidP="00B742BB">
      <w:pPr>
        <w:pStyle w:val="Titre1"/>
      </w:pPr>
      <w:bookmarkStart w:id="2" w:name="_Toc532179964"/>
      <w:bookmarkStart w:id="3" w:name="_Toc165969648"/>
      <w:bookmarkStart w:id="4" w:name="_Toc193090858"/>
      <w:bookmarkEnd w:id="0"/>
      <w:r w:rsidRPr="007F30AE">
        <w:t>Réalisation</w:t>
      </w:r>
      <w:bookmarkEnd w:id="2"/>
      <w:bookmarkEnd w:id="3"/>
      <w:r>
        <w:t xml:space="preserve"> |Guide d’installation</w:t>
      </w:r>
      <w:bookmarkEnd w:id="4"/>
      <w:r>
        <w:t xml:space="preserve"> </w:t>
      </w:r>
    </w:p>
    <w:p w14:paraId="7402C704" w14:textId="77777777" w:rsidR="00B742BB" w:rsidRPr="007F30AE" w:rsidRDefault="00B742BB" w:rsidP="00B742BB">
      <w:pPr>
        <w:pStyle w:val="Titre2"/>
      </w:pPr>
      <w:bookmarkStart w:id="5" w:name="_Toc193090859"/>
      <w:r>
        <w:t>Installation machine virtuelle 1</w:t>
      </w:r>
      <w:bookmarkEnd w:id="5"/>
    </w:p>
    <w:tbl>
      <w:tblPr>
        <w:tblStyle w:val="Grilledutableau"/>
        <w:tblW w:w="0" w:type="auto"/>
        <w:tblInd w:w="708" w:type="dxa"/>
        <w:tblLayout w:type="fixed"/>
        <w:tblLook w:val="06A0" w:firstRow="1" w:lastRow="0" w:firstColumn="1" w:lastColumn="0" w:noHBand="1" w:noVBand="1"/>
      </w:tblPr>
      <w:tblGrid>
        <w:gridCol w:w="8355"/>
      </w:tblGrid>
      <w:tr w:rsidR="00B742BB" w14:paraId="0E0E67FE" w14:textId="77777777" w:rsidTr="00677CAD">
        <w:trPr>
          <w:trHeight w:val="300"/>
        </w:trPr>
        <w:tc>
          <w:tcPr>
            <w:tcW w:w="8355" w:type="dxa"/>
          </w:tcPr>
          <w:p w14:paraId="2999D85E" w14:textId="77777777" w:rsidR="00B742BB" w:rsidRDefault="00B742BB" w:rsidP="00677CAD">
            <w:pPr>
              <w:rPr>
                <w:sz w:val="24"/>
                <w:szCs w:val="24"/>
              </w:rPr>
            </w:pPr>
            <w:r>
              <w:t>Ouvrez VirtualBox et cliquez sur nouvelle machine</w:t>
            </w:r>
          </w:p>
        </w:tc>
      </w:tr>
      <w:tr w:rsidR="00B742BB" w14:paraId="08ACFB86" w14:textId="77777777" w:rsidTr="00677CAD">
        <w:trPr>
          <w:trHeight w:val="300"/>
        </w:trPr>
        <w:tc>
          <w:tcPr>
            <w:tcW w:w="8355" w:type="dxa"/>
          </w:tcPr>
          <w:p w14:paraId="59B82695" w14:textId="77777777" w:rsidR="00B742BB" w:rsidRDefault="00B742BB" w:rsidP="00677CAD">
            <w:pPr>
              <w:pStyle w:val="Informations"/>
              <w:ind w:left="0"/>
            </w:pPr>
            <w:r>
              <w:rPr>
                <w:noProof/>
              </w:rPr>
              <w:drawing>
                <wp:inline distT="0" distB="0" distL="0" distR="0" wp14:anchorId="2684F447" wp14:editId="645167FC">
                  <wp:extent cx="3419952" cy="3553321"/>
                  <wp:effectExtent l="0" t="0" r="0" b="0"/>
                  <wp:docPr id="2003088118" name="Image 2003088118"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88118" name="Image 2003088118" descr="Une image contenant texte, capture d’écran, logiciel, Icône d’ordinateur&#10;&#10;Le contenu généré par l’IA peut être incorrect."/>
                          <pic:cNvPicPr/>
                        </pic:nvPicPr>
                        <pic:blipFill>
                          <a:blip r:embed="rId12">
                            <a:extLst>
                              <a:ext uri="{28A0092B-C50C-407E-A947-70E740481C1C}">
                                <a14:useLocalDpi xmlns:a14="http://schemas.microsoft.com/office/drawing/2010/main" val="0"/>
                              </a:ext>
                            </a:extLst>
                          </a:blip>
                          <a:stretch>
                            <a:fillRect/>
                          </a:stretch>
                        </pic:blipFill>
                        <pic:spPr>
                          <a:xfrm>
                            <a:off x="0" y="0"/>
                            <a:ext cx="3419952" cy="3553321"/>
                          </a:xfrm>
                          <a:prstGeom prst="rect">
                            <a:avLst/>
                          </a:prstGeom>
                        </pic:spPr>
                      </pic:pic>
                    </a:graphicData>
                  </a:graphic>
                </wp:inline>
              </w:drawing>
            </w:r>
          </w:p>
        </w:tc>
      </w:tr>
      <w:tr w:rsidR="00B742BB" w14:paraId="1C0DFF40" w14:textId="77777777" w:rsidTr="00677CAD">
        <w:trPr>
          <w:trHeight w:val="300"/>
        </w:trPr>
        <w:tc>
          <w:tcPr>
            <w:tcW w:w="8355" w:type="dxa"/>
          </w:tcPr>
          <w:p w14:paraId="6F39EB8A" w14:textId="77777777" w:rsidR="00B742BB" w:rsidRDefault="00B742BB" w:rsidP="00677CAD">
            <w:r>
              <w:t xml:space="preserve">Entrez le nom de votre machine et son emplacement. </w:t>
            </w:r>
          </w:p>
        </w:tc>
      </w:tr>
      <w:tr w:rsidR="00B742BB" w14:paraId="622C9FD2" w14:textId="77777777" w:rsidTr="00677CAD">
        <w:trPr>
          <w:trHeight w:val="300"/>
        </w:trPr>
        <w:tc>
          <w:tcPr>
            <w:tcW w:w="8355" w:type="dxa"/>
          </w:tcPr>
          <w:p w14:paraId="6006064D" w14:textId="77777777" w:rsidR="00B742BB" w:rsidRDefault="00B742BB" w:rsidP="00677CAD">
            <w:r>
              <w:rPr>
                <w:noProof/>
              </w:rPr>
              <w:drawing>
                <wp:inline distT="0" distB="0" distL="0" distR="0" wp14:anchorId="6189981C" wp14:editId="769D4941">
                  <wp:extent cx="4172590" cy="3355456"/>
                  <wp:effectExtent l="0" t="0" r="0" b="0"/>
                  <wp:docPr id="2127074240" name="Image 21270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172590" cy="3355456"/>
                          </a:xfrm>
                          <a:prstGeom prst="rect">
                            <a:avLst/>
                          </a:prstGeom>
                        </pic:spPr>
                      </pic:pic>
                    </a:graphicData>
                  </a:graphic>
                </wp:inline>
              </w:drawing>
            </w:r>
          </w:p>
        </w:tc>
      </w:tr>
    </w:tbl>
    <w:p w14:paraId="7E483D20" w14:textId="332C853E" w:rsidR="00F131DA" w:rsidRDefault="00F131DA"/>
    <w:p w14:paraId="4E006E9E" w14:textId="77777777" w:rsidR="00F131DA" w:rsidRDefault="00F131DA">
      <w:r>
        <w:br w:type="page"/>
      </w:r>
    </w:p>
    <w:p w14:paraId="13EAD650" w14:textId="77777777" w:rsidR="00F131DA" w:rsidRDefault="00F131DA"/>
    <w:tbl>
      <w:tblPr>
        <w:tblStyle w:val="Grilledutableau"/>
        <w:tblW w:w="0" w:type="auto"/>
        <w:tblInd w:w="708" w:type="dxa"/>
        <w:tblLayout w:type="fixed"/>
        <w:tblLook w:val="06A0" w:firstRow="1" w:lastRow="0" w:firstColumn="1" w:lastColumn="0" w:noHBand="1" w:noVBand="1"/>
      </w:tblPr>
      <w:tblGrid>
        <w:gridCol w:w="8355"/>
      </w:tblGrid>
      <w:tr w:rsidR="00B742BB" w14:paraId="3A18F2BE" w14:textId="77777777" w:rsidTr="00677CAD">
        <w:trPr>
          <w:trHeight w:val="300"/>
        </w:trPr>
        <w:tc>
          <w:tcPr>
            <w:tcW w:w="8355" w:type="dxa"/>
          </w:tcPr>
          <w:p w14:paraId="64FC320C" w14:textId="77777777" w:rsidR="00B742BB" w:rsidRDefault="00B742BB" w:rsidP="00677CAD">
            <w:r>
              <w:t>Sélectionnez la RAM</w:t>
            </w:r>
          </w:p>
        </w:tc>
      </w:tr>
      <w:tr w:rsidR="00B742BB" w14:paraId="2EDF5B84" w14:textId="77777777" w:rsidTr="00677CAD">
        <w:trPr>
          <w:trHeight w:val="300"/>
        </w:trPr>
        <w:tc>
          <w:tcPr>
            <w:tcW w:w="8355" w:type="dxa"/>
          </w:tcPr>
          <w:p w14:paraId="6A252A94" w14:textId="77777777" w:rsidR="00B742BB" w:rsidRDefault="00B742BB" w:rsidP="00677CAD">
            <w:r>
              <w:rPr>
                <w:noProof/>
              </w:rPr>
              <w:drawing>
                <wp:inline distT="0" distB="0" distL="0" distR="0" wp14:anchorId="0B102FB6" wp14:editId="07031E94">
                  <wp:extent cx="4880992" cy="3906824"/>
                  <wp:effectExtent l="0" t="0" r="0" b="0"/>
                  <wp:docPr id="1621208194" name="Image 162120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880992" cy="3906824"/>
                          </a:xfrm>
                          <a:prstGeom prst="rect">
                            <a:avLst/>
                          </a:prstGeom>
                        </pic:spPr>
                      </pic:pic>
                    </a:graphicData>
                  </a:graphic>
                </wp:inline>
              </w:drawing>
            </w:r>
          </w:p>
        </w:tc>
      </w:tr>
      <w:tr w:rsidR="00B742BB" w14:paraId="61DEA271" w14:textId="77777777" w:rsidTr="00677CAD">
        <w:trPr>
          <w:trHeight w:val="300"/>
        </w:trPr>
        <w:tc>
          <w:tcPr>
            <w:tcW w:w="8355" w:type="dxa"/>
          </w:tcPr>
          <w:p w14:paraId="49C69212" w14:textId="77777777" w:rsidR="00B742BB" w:rsidRDefault="00B742BB" w:rsidP="00677CAD">
            <w:r>
              <w:t>Créez un disque dur virtuel maintenant</w:t>
            </w:r>
          </w:p>
        </w:tc>
      </w:tr>
      <w:tr w:rsidR="00B742BB" w14:paraId="4E1D5C9D" w14:textId="77777777" w:rsidTr="00677CAD">
        <w:trPr>
          <w:trHeight w:val="300"/>
        </w:trPr>
        <w:tc>
          <w:tcPr>
            <w:tcW w:w="8355" w:type="dxa"/>
          </w:tcPr>
          <w:p w14:paraId="350AA417" w14:textId="77777777" w:rsidR="00B742BB" w:rsidRDefault="00B742BB" w:rsidP="00677CAD">
            <w:r>
              <w:rPr>
                <w:noProof/>
              </w:rPr>
              <w:drawing>
                <wp:inline distT="0" distB="0" distL="0" distR="0" wp14:anchorId="1DB8D5DB" wp14:editId="220F1F51">
                  <wp:extent cx="4553586" cy="3667637"/>
                  <wp:effectExtent l="0" t="0" r="0" b="0"/>
                  <wp:docPr id="1821175290" name="Image 1821175290" descr="Une image contenant texte, Appareils électroniques,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5290" name="Image 1821175290" descr="Une image contenant texte, Appareils électroniques, capture d’écran, Police&#10;&#10;Le contenu généré par l’IA peut être incorrect."/>
                          <pic:cNvPicPr/>
                        </pic:nvPicPr>
                        <pic:blipFill>
                          <a:blip r:embed="rId15">
                            <a:extLst>
                              <a:ext uri="{28A0092B-C50C-407E-A947-70E740481C1C}">
                                <a14:useLocalDpi xmlns:a14="http://schemas.microsoft.com/office/drawing/2010/main" val="0"/>
                              </a:ext>
                            </a:extLst>
                          </a:blip>
                          <a:stretch>
                            <a:fillRect/>
                          </a:stretch>
                        </pic:blipFill>
                        <pic:spPr>
                          <a:xfrm>
                            <a:off x="0" y="0"/>
                            <a:ext cx="4553586" cy="3667637"/>
                          </a:xfrm>
                          <a:prstGeom prst="rect">
                            <a:avLst/>
                          </a:prstGeom>
                        </pic:spPr>
                      </pic:pic>
                    </a:graphicData>
                  </a:graphic>
                </wp:inline>
              </w:drawing>
            </w:r>
          </w:p>
          <w:p w14:paraId="7445D46E" w14:textId="77777777" w:rsidR="00B742BB" w:rsidRDefault="00B742BB" w:rsidP="00677CAD"/>
          <w:p w14:paraId="35F36424" w14:textId="77777777" w:rsidR="00B742BB" w:rsidRDefault="00B742BB" w:rsidP="00677CAD"/>
          <w:p w14:paraId="55558D5F" w14:textId="77777777" w:rsidR="00B742BB" w:rsidRDefault="00B742BB" w:rsidP="00677CAD"/>
        </w:tc>
      </w:tr>
    </w:tbl>
    <w:p w14:paraId="01A08E1A" w14:textId="77777777" w:rsidR="00F131DA" w:rsidRDefault="00F131DA"/>
    <w:tbl>
      <w:tblPr>
        <w:tblStyle w:val="Grilledutableau"/>
        <w:tblW w:w="0" w:type="auto"/>
        <w:tblInd w:w="708" w:type="dxa"/>
        <w:tblLayout w:type="fixed"/>
        <w:tblLook w:val="06A0" w:firstRow="1" w:lastRow="0" w:firstColumn="1" w:lastColumn="0" w:noHBand="1" w:noVBand="1"/>
      </w:tblPr>
      <w:tblGrid>
        <w:gridCol w:w="8355"/>
      </w:tblGrid>
      <w:tr w:rsidR="00B742BB" w14:paraId="03428330" w14:textId="77777777" w:rsidTr="00677CAD">
        <w:trPr>
          <w:trHeight w:val="300"/>
        </w:trPr>
        <w:tc>
          <w:tcPr>
            <w:tcW w:w="8355" w:type="dxa"/>
          </w:tcPr>
          <w:p w14:paraId="5776CA7A" w14:textId="77777777" w:rsidR="00B742BB" w:rsidRDefault="00B742BB" w:rsidP="00677CAD">
            <w:r>
              <w:lastRenderedPageBreak/>
              <w:t>Sélectionnez VDI</w:t>
            </w:r>
          </w:p>
        </w:tc>
      </w:tr>
      <w:tr w:rsidR="00B742BB" w14:paraId="4EA4357D" w14:textId="77777777" w:rsidTr="00677CAD">
        <w:trPr>
          <w:trHeight w:val="300"/>
        </w:trPr>
        <w:tc>
          <w:tcPr>
            <w:tcW w:w="8355" w:type="dxa"/>
          </w:tcPr>
          <w:p w14:paraId="29AF8C40" w14:textId="77777777" w:rsidR="00B742BB" w:rsidRDefault="00B742BB" w:rsidP="00677CAD">
            <w:r>
              <w:rPr>
                <w:noProof/>
              </w:rPr>
              <w:drawing>
                <wp:inline distT="0" distB="0" distL="0" distR="0" wp14:anchorId="73E66B3B" wp14:editId="69ACA759">
                  <wp:extent cx="4877483" cy="4277322"/>
                  <wp:effectExtent l="0" t="0" r="0" b="0"/>
                  <wp:docPr id="887208268" name="Image 88720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877483" cy="4277322"/>
                          </a:xfrm>
                          <a:prstGeom prst="rect">
                            <a:avLst/>
                          </a:prstGeom>
                        </pic:spPr>
                      </pic:pic>
                    </a:graphicData>
                  </a:graphic>
                </wp:inline>
              </w:drawing>
            </w:r>
          </w:p>
        </w:tc>
      </w:tr>
      <w:tr w:rsidR="00B742BB" w14:paraId="2BB63BAC" w14:textId="77777777" w:rsidTr="00677CAD">
        <w:trPr>
          <w:trHeight w:val="300"/>
        </w:trPr>
        <w:tc>
          <w:tcPr>
            <w:tcW w:w="8355" w:type="dxa"/>
          </w:tcPr>
          <w:p w14:paraId="0CA4DCC5" w14:textId="77777777" w:rsidR="00B742BB" w:rsidRDefault="00B742BB" w:rsidP="00677CAD">
            <w:r>
              <w:t xml:space="preserve">Dynamiquement alloué </w:t>
            </w:r>
          </w:p>
        </w:tc>
      </w:tr>
      <w:tr w:rsidR="00B742BB" w14:paraId="1276AC7E" w14:textId="77777777" w:rsidTr="00677CAD">
        <w:trPr>
          <w:trHeight w:val="300"/>
        </w:trPr>
        <w:tc>
          <w:tcPr>
            <w:tcW w:w="8355" w:type="dxa"/>
          </w:tcPr>
          <w:p w14:paraId="091C019D" w14:textId="77777777" w:rsidR="00B742BB" w:rsidRDefault="00B742BB" w:rsidP="00677CAD">
            <w:r>
              <w:rPr>
                <w:noProof/>
              </w:rPr>
              <w:drawing>
                <wp:inline distT="0" distB="0" distL="0" distR="0" wp14:anchorId="1F9CF759" wp14:editId="63C9C807">
                  <wp:extent cx="4334540" cy="3771050"/>
                  <wp:effectExtent l="0" t="0" r="0" b="0"/>
                  <wp:docPr id="120154019" name="Image 12015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34540" cy="3771050"/>
                          </a:xfrm>
                          <a:prstGeom prst="rect">
                            <a:avLst/>
                          </a:prstGeom>
                        </pic:spPr>
                      </pic:pic>
                    </a:graphicData>
                  </a:graphic>
                </wp:inline>
              </w:drawing>
            </w:r>
          </w:p>
        </w:tc>
      </w:tr>
    </w:tbl>
    <w:p w14:paraId="6DC42A0C" w14:textId="77777777" w:rsidR="00B742BB" w:rsidRDefault="00B742BB" w:rsidP="00B742BB"/>
    <w:p w14:paraId="198E0B1E" w14:textId="77777777" w:rsidR="00B742BB" w:rsidRDefault="00B742BB" w:rsidP="00B742BB">
      <w:r>
        <w:br w:type="page"/>
      </w:r>
    </w:p>
    <w:p w14:paraId="794D4201" w14:textId="77777777" w:rsidR="00B742BB" w:rsidRDefault="00B742BB" w:rsidP="00B742BB"/>
    <w:tbl>
      <w:tblPr>
        <w:tblStyle w:val="Grilledutableau"/>
        <w:tblW w:w="0" w:type="auto"/>
        <w:tblInd w:w="708" w:type="dxa"/>
        <w:tblLayout w:type="fixed"/>
        <w:tblLook w:val="06A0" w:firstRow="1" w:lastRow="0" w:firstColumn="1" w:lastColumn="0" w:noHBand="1" w:noVBand="1"/>
      </w:tblPr>
      <w:tblGrid>
        <w:gridCol w:w="8355"/>
      </w:tblGrid>
      <w:tr w:rsidR="00B742BB" w14:paraId="689404F9" w14:textId="77777777" w:rsidTr="00677CAD">
        <w:trPr>
          <w:trHeight w:val="300"/>
        </w:trPr>
        <w:tc>
          <w:tcPr>
            <w:tcW w:w="8355" w:type="dxa"/>
          </w:tcPr>
          <w:p w14:paraId="23EA24D7" w14:textId="77777777" w:rsidR="00B742BB" w:rsidRDefault="00B742BB" w:rsidP="00677CAD">
            <w:r>
              <w:t>Mettez 100Gb</w:t>
            </w:r>
          </w:p>
        </w:tc>
      </w:tr>
      <w:tr w:rsidR="00B742BB" w14:paraId="52B201FD" w14:textId="77777777" w:rsidTr="00677CAD">
        <w:trPr>
          <w:trHeight w:val="300"/>
        </w:trPr>
        <w:tc>
          <w:tcPr>
            <w:tcW w:w="8355" w:type="dxa"/>
          </w:tcPr>
          <w:p w14:paraId="118FBF7E" w14:textId="77777777" w:rsidR="00B742BB" w:rsidRDefault="00B742BB" w:rsidP="00677CAD">
            <w:r>
              <w:rPr>
                <w:noProof/>
              </w:rPr>
              <w:drawing>
                <wp:inline distT="0" distB="0" distL="0" distR="0" wp14:anchorId="4F0BA54F" wp14:editId="0CD1AFB4">
                  <wp:extent cx="4753636" cy="4220164"/>
                  <wp:effectExtent l="0" t="0" r="0" b="0"/>
                  <wp:docPr id="1338282345" name="Image 133828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753636" cy="4220164"/>
                          </a:xfrm>
                          <a:prstGeom prst="rect">
                            <a:avLst/>
                          </a:prstGeom>
                        </pic:spPr>
                      </pic:pic>
                    </a:graphicData>
                  </a:graphic>
                </wp:inline>
              </w:drawing>
            </w:r>
          </w:p>
        </w:tc>
      </w:tr>
    </w:tbl>
    <w:p w14:paraId="1203301D" w14:textId="77777777" w:rsidR="00B742BB" w:rsidRPr="00B742BB" w:rsidRDefault="00B742BB" w:rsidP="00B742BB">
      <w:pPr>
        <w:pStyle w:val="Titre2"/>
        <w:numPr>
          <w:ilvl w:val="0"/>
          <w:numId w:val="0"/>
        </w:numPr>
        <w:ind w:left="567"/>
        <w:rPr>
          <w:highlight w:val="lightGray"/>
        </w:rPr>
      </w:pPr>
    </w:p>
    <w:p w14:paraId="1F597CEA" w14:textId="77777777" w:rsidR="00B742BB" w:rsidRPr="00B742BB" w:rsidRDefault="00B742BB" w:rsidP="00B742BB">
      <w:pPr>
        <w:rPr>
          <w:rFonts w:asciiTheme="majorHAnsi" w:hAnsiTheme="majorHAnsi" w:cs="Arial"/>
          <w:b/>
          <w:bCs/>
          <w:iCs/>
          <w:sz w:val="28"/>
          <w:szCs w:val="28"/>
          <w:highlight w:val="lightGray"/>
        </w:rPr>
      </w:pPr>
      <w:r w:rsidRPr="00B742BB">
        <w:rPr>
          <w:highlight w:val="lightGray"/>
        </w:rPr>
        <w:br w:type="page"/>
      </w:r>
    </w:p>
    <w:p w14:paraId="4719CF36" w14:textId="77777777" w:rsidR="00B742BB" w:rsidRDefault="00B742BB" w:rsidP="00B742BB">
      <w:pPr>
        <w:pStyle w:val="Titre2"/>
      </w:pPr>
      <w:bookmarkStart w:id="6" w:name="_Toc193090860"/>
      <w:r>
        <w:lastRenderedPageBreak/>
        <w:t>Installation de WINDOWS 11</w:t>
      </w:r>
      <w:bookmarkEnd w:id="6"/>
    </w:p>
    <w:tbl>
      <w:tblPr>
        <w:tblStyle w:val="Grilledutableau"/>
        <w:tblW w:w="0" w:type="auto"/>
        <w:tblInd w:w="708" w:type="dxa"/>
        <w:tblLayout w:type="fixed"/>
        <w:tblLook w:val="06A0" w:firstRow="1" w:lastRow="0" w:firstColumn="1" w:lastColumn="0" w:noHBand="1" w:noVBand="1"/>
      </w:tblPr>
      <w:tblGrid>
        <w:gridCol w:w="8355"/>
      </w:tblGrid>
      <w:tr w:rsidR="00B742BB" w14:paraId="5DDBC217" w14:textId="77777777" w:rsidTr="00677CAD">
        <w:trPr>
          <w:trHeight w:val="300"/>
        </w:trPr>
        <w:tc>
          <w:tcPr>
            <w:tcW w:w="8355" w:type="dxa"/>
          </w:tcPr>
          <w:p w14:paraId="442F18EB" w14:textId="77777777" w:rsidR="00B742BB" w:rsidRDefault="00B742BB" w:rsidP="00677CAD">
            <w:r>
              <w:t>Allez dans les paramètres</w:t>
            </w:r>
          </w:p>
        </w:tc>
      </w:tr>
      <w:tr w:rsidR="00B742BB" w14:paraId="0C1B1AAA" w14:textId="77777777" w:rsidTr="00677CAD">
        <w:trPr>
          <w:trHeight w:val="300"/>
        </w:trPr>
        <w:tc>
          <w:tcPr>
            <w:tcW w:w="8355" w:type="dxa"/>
          </w:tcPr>
          <w:p w14:paraId="52B1DA93" w14:textId="74084EAE" w:rsidR="00B742BB" w:rsidRDefault="00C60CB5" w:rsidP="00677CAD">
            <w:r>
              <w:rPr>
                <w:noProof/>
              </w:rPr>
              <mc:AlternateContent>
                <mc:Choice Requires="wps">
                  <w:drawing>
                    <wp:anchor distT="0" distB="0" distL="114300" distR="114300" simplePos="0" relativeHeight="251660288" behindDoc="0" locked="0" layoutInCell="1" allowOverlap="1" wp14:anchorId="294BBC9F" wp14:editId="43BE3BC8">
                      <wp:simplePos x="0" y="0"/>
                      <wp:positionH relativeFrom="column">
                        <wp:posOffset>709930</wp:posOffset>
                      </wp:positionH>
                      <wp:positionV relativeFrom="paragraph">
                        <wp:posOffset>380365</wp:posOffset>
                      </wp:positionV>
                      <wp:extent cx="763270" cy="619125"/>
                      <wp:effectExtent l="30480" t="30480" r="34925" b="36195"/>
                      <wp:wrapNone/>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 cy="619125"/>
                              </a:xfrm>
                              <a:prstGeom prst="rect">
                                <a:avLst/>
                              </a:prstGeom>
                              <a:noFill/>
                              <a:ln w="571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7B0C6F" id="Rectangle 3" o:spid="_x0000_s1026" style="position:absolute;margin-left:55.9pt;margin-top:29.95pt;width:60.1pt;height:4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" filled="f" strokecolor="red" strokeweight="4.5pt"/>
                  </w:pict>
                </mc:Fallback>
              </mc:AlternateContent>
            </w:r>
            <w:r w:rsidR="00B742BB">
              <w:rPr>
                <w:noProof/>
              </w:rPr>
              <w:drawing>
                <wp:inline distT="0" distB="0" distL="0" distR="0" wp14:anchorId="634E445C" wp14:editId="39312810">
                  <wp:extent cx="3553321" cy="1781424"/>
                  <wp:effectExtent l="0" t="0" r="0" b="0"/>
                  <wp:docPr id="1330514054" name="Image 1330514054" descr="Une image contenant tex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14054" name="Image 1330514054" descr="Une image contenant texte, capture d’écran, diagramme&#10;&#10;Le contenu généré par l’IA peut être incorrect."/>
                          <pic:cNvPicPr/>
                        </pic:nvPicPr>
                        <pic:blipFill>
                          <a:blip r:embed="rId19">
                            <a:extLst>
                              <a:ext uri="{28A0092B-C50C-407E-A947-70E740481C1C}">
                                <a14:useLocalDpi xmlns:a14="http://schemas.microsoft.com/office/drawing/2010/main" val="0"/>
                              </a:ext>
                            </a:extLst>
                          </a:blip>
                          <a:stretch>
                            <a:fillRect/>
                          </a:stretch>
                        </pic:blipFill>
                        <pic:spPr>
                          <a:xfrm>
                            <a:off x="0" y="0"/>
                            <a:ext cx="3553321" cy="1781424"/>
                          </a:xfrm>
                          <a:prstGeom prst="rect">
                            <a:avLst/>
                          </a:prstGeom>
                        </pic:spPr>
                      </pic:pic>
                    </a:graphicData>
                  </a:graphic>
                </wp:inline>
              </w:drawing>
            </w:r>
          </w:p>
        </w:tc>
      </w:tr>
      <w:tr w:rsidR="00B742BB" w14:paraId="0AC861BC" w14:textId="77777777" w:rsidTr="00677CAD">
        <w:trPr>
          <w:trHeight w:val="300"/>
        </w:trPr>
        <w:tc>
          <w:tcPr>
            <w:tcW w:w="8355" w:type="dxa"/>
          </w:tcPr>
          <w:p w14:paraId="06DA9665" w14:textId="77777777" w:rsidR="00B742BB" w:rsidRDefault="00B742BB" w:rsidP="00677CAD">
            <w:r>
              <w:t xml:space="preserve">Dans stockage ajoutez l’image ISO dans le disque </w:t>
            </w:r>
          </w:p>
        </w:tc>
      </w:tr>
      <w:tr w:rsidR="00B742BB" w14:paraId="4E203FD8" w14:textId="77777777" w:rsidTr="00677CAD">
        <w:trPr>
          <w:trHeight w:val="300"/>
        </w:trPr>
        <w:tc>
          <w:tcPr>
            <w:tcW w:w="8355" w:type="dxa"/>
          </w:tcPr>
          <w:p w14:paraId="445A0FE3" w14:textId="77777777" w:rsidR="00B742BB" w:rsidRDefault="00B742BB" w:rsidP="00677CAD">
            <w:r>
              <w:rPr>
                <w:noProof/>
              </w:rPr>
              <w:drawing>
                <wp:inline distT="0" distB="0" distL="0" distR="0" wp14:anchorId="688E699E" wp14:editId="118EF5A7">
                  <wp:extent cx="5162552" cy="1590675"/>
                  <wp:effectExtent l="0" t="0" r="0" b="0"/>
                  <wp:docPr id="511523774" name="Image 51152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62552" cy="1590675"/>
                          </a:xfrm>
                          <a:prstGeom prst="rect">
                            <a:avLst/>
                          </a:prstGeom>
                        </pic:spPr>
                      </pic:pic>
                    </a:graphicData>
                  </a:graphic>
                </wp:inline>
              </w:drawing>
            </w:r>
          </w:p>
        </w:tc>
      </w:tr>
      <w:tr w:rsidR="00B742BB" w14:paraId="5A569897" w14:textId="77777777" w:rsidTr="00677CAD">
        <w:trPr>
          <w:trHeight w:val="300"/>
        </w:trPr>
        <w:tc>
          <w:tcPr>
            <w:tcW w:w="8355" w:type="dxa"/>
          </w:tcPr>
          <w:p w14:paraId="463E2D24" w14:textId="77777777" w:rsidR="00B742BB" w:rsidRDefault="00B742BB" w:rsidP="00677CAD">
            <w:r>
              <w:t>Dans processeur ajoutez quelques cœurs pour que votre VM soit plus rapide</w:t>
            </w:r>
          </w:p>
        </w:tc>
      </w:tr>
      <w:tr w:rsidR="00B742BB" w14:paraId="01C90C68" w14:textId="77777777" w:rsidTr="00677CAD">
        <w:trPr>
          <w:trHeight w:val="300"/>
        </w:trPr>
        <w:tc>
          <w:tcPr>
            <w:tcW w:w="8355" w:type="dxa"/>
          </w:tcPr>
          <w:p w14:paraId="4728C2E1" w14:textId="77E9E1CE" w:rsidR="00B742BB" w:rsidRDefault="00B742BB" w:rsidP="00677CAD">
            <w:r>
              <w:rPr>
                <w:noProof/>
              </w:rPr>
              <w:drawing>
                <wp:inline distT="0" distB="0" distL="0" distR="0" wp14:anchorId="775B3F14" wp14:editId="028FCBEB">
                  <wp:extent cx="5011200" cy="2126523"/>
                  <wp:effectExtent l="0" t="0" r="0" b="0"/>
                  <wp:docPr id="1189039663" name="Image 118903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012482" cy="2127067"/>
                          </a:xfrm>
                          <a:prstGeom prst="rect">
                            <a:avLst/>
                          </a:prstGeom>
                        </pic:spPr>
                      </pic:pic>
                    </a:graphicData>
                  </a:graphic>
                </wp:inline>
              </w:drawing>
            </w:r>
          </w:p>
        </w:tc>
      </w:tr>
      <w:tr w:rsidR="00B742BB" w14:paraId="6EAD74E0" w14:textId="77777777" w:rsidTr="00677CAD">
        <w:trPr>
          <w:trHeight w:val="300"/>
        </w:trPr>
        <w:tc>
          <w:tcPr>
            <w:tcW w:w="8355" w:type="dxa"/>
          </w:tcPr>
          <w:p w14:paraId="18ED9D05" w14:textId="3F78D355" w:rsidR="00B742BB" w:rsidRDefault="00B742BB" w:rsidP="00677CAD">
            <w:r>
              <w:t xml:space="preserve">Lancez la vm </w:t>
            </w:r>
          </w:p>
        </w:tc>
      </w:tr>
      <w:tr w:rsidR="00B742BB" w14:paraId="61FB0808" w14:textId="77777777" w:rsidTr="00677CAD">
        <w:trPr>
          <w:trHeight w:val="300"/>
        </w:trPr>
        <w:tc>
          <w:tcPr>
            <w:tcW w:w="8355" w:type="dxa"/>
          </w:tcPr>
          <w:p w14:paraId="0F699EBA" w14:textId="28BFDCC4" w:rsidR="00B742BB" w:rsidRDefault="00C60CB5" w:rsidP="00677CAD">
            <w:r>
              <w:rPr>
                <w:noProof/>
              </w:rPr>
              <mc:AlternateContent>
                <mc:Choice Requires="wps">
                  <w:drawing>
                    <wp:anchor distT="0" distB="0" distL="114300" distR="114300" simplePos="0" relativeHeight="251661312" behindDoc="0" locked="0" layoutInCell="1" allowOverlap="1" wp14:anchorId="294BBC9F" wp14:editId="7E3DED27">
                      <wp:simplePos x="0" y="0"/>
                      <wp:positionH relativeFrom="column">
                        <wp:posOffset>1308735</wp:posOffset>
                      </wp:positionH>
                      <wp:positionV relativeFrom="paragraph">
                        <wp:posOffset>19685</wp:posOffset>
                      </wp:positionV>
                      <wp:extent cx="763270" cy="619125"/>
                      <wp:effectExtent l="29210" t="33655" r="36195" b="33020"/>
                      <wp:wrapNone/>
                      <wp:docPr id="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 cy="619125"/>
                              </a:xfrm>
                              <a:prstGeom prst="rect">
                                <a:avLst/>
                              </a:prstGeom>
                              <a:noFill/>
                              <a:ln w="571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DD0CB9" id="Rectangle 4" o:spid="_x0000_s1026" style="position:absolute;margin-left:103.05pt;margin-top:1.55pt;width:60.1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" filled="f" strokecolor="red" strokeweight="4.5pt"/>
                  </w:pict>
                </mc:Fallback>
              </mc:AlternateContent>
            </w:r>
            <w:r w:rsidR="00B742BB">
              <w:rPr>
                <w:noProof/>
              </w:rPr>
              <w:drawing>
                <wp:inline distT="0" distB="0" distL="0" distR="0" wp14:anchorId="618EAE57" wp14:editId="2DDACC26">
                  <wp:extent cx="4932000" cy="2202110"/>
                  <wp:effectExtent l="0" t="0" r="0" b="0"/>
                  <wp:docPr id="1462257313" name="Image 1462257313"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57313" name="Image 1462257313" descr="Une image contenant texte, capture d’écran, logiciel, Page web&#10;&#10;Le contenu généré par l’IA peut être incorrect."/>
                          <pic:cNvPicPr/>
                        </pic:nvPicPr>
                        <pic:blipFill>
                          <a:blip r:embed="rId22">
                            <a:extLst>
                              <a:ext uri="{28A0092B-C50C-407E-A947-70E740481C1C}">
                                <a14:useLocalDpi xmlns:a14="http://schemas.microsoft.com/office/drawing/2010/main" val="0"/>
                              </a:ext>
                            </a:extLst>
                          </a:blip>
                          <a:stretch>
                            <a:fillRect/>
                          </a:stretch>
                        </pic:blipFill>
                        <pic:spPr>
                          <a:xfrm>
                            <a:off x="0" y="0"/>
                            <a:ext cx="4933989" cy="2202998"/>
                          </a:xfrm>
                          <a:prstGeom prst="rect">
                            <a:avLst/>
                          </a:prstGeom>
                        </pic:spPr>
                      </pic:pic>
                    </a:graphicData>
                  </a:graphic>
                </wp:inline>
              </w:drawing>
            </w:r>
          </w:p>
        </w:tc>
      </w:tr>
      <w:tr w:rsidR="00B742BB" w14:paraId="40B6AD6E" w14:textId="77777777" w:rsidTr="00677CAD">
        <w:trPr>
          <w:trHeight w:val="300"/>
        </w:trPr>
        <w:tc>
          <w:tcPr>
            <w:tcW w:w="8355" w:type="dxa"/>
          </w:tcPr>
          <w:p w14:paraId="766FF92A" w14:textId="77777777" w:rsidR="00B742BB" w:rsidRDefault="00B742BB" w:rsidP="00677CAD">
            <w:r>
              <w:lastRenderedPageBreak/>
              <w:t xml:space="preserve">Mettez la bonne langue puis cliquez sur installer </w:t>
            </w:r>
          </w:p>
        </w:tc>
      </w:tr>
      <w:tr w:rsidR="00B742BB" w14:paraId="0D98972B" w14:textId="77777777" w:rsidTr="00677CAD">
        <w:trPr>
          <w:trHeight w:val="300"/>
        </w:trPr>
        <w:tc>
          <w:tcPr>
            <w:tcW w:w="8355" w:type="dxa"/>
          </w:tcPr>
          <w:p w14:paraId="3B282177" w14:textId="77777777" w:rsidR="00B742BB" w:rsidRDefault="00B742BB" w:rsidP="00677CAD">
            <w:r>
              <w:rPr>
                <w:noProof/>
              </w:rPr>
              <w:drawing>
                <wp:inline distT="0" distB="0" distL="0" distR="0" wp14:anchorId="10A505B3" wp14:editId="25D8594E">
                  <wp:extent cx="4031193" cy="3012238"/>
                  <wp:effectExtent l="0" t="0" r="0" b="0"/>
                  <wp:docPr id="721116270" name="Image 72111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031193" cy="3012238"/>
                          </a:xfrm>
                          <a:prstGeom prst="rect">
                            <a:avLst/>
                          </a:prstGeom>
                        </pic:spPr>
                      </pic:pic>
                    </a:graphicData>
                  </a:graphic>
                </wp:inline>
              </w:drawing>
            </w:r>
          </w:p>
        </w:tc>
      </w:tr>
      <w:tr w:rsidR="00B742BB" w14:paraId="466D8983" w14:textId="77777777" w:rsidTr="00677CAD">
        <w:trPr>
          <w:trHeight w:val="300"/>
        </w:trPr>
        <w:tc>
          <w:tcPr>
            <w:tcW w:w="8355" w:type="dxa"/>
          </w:tcPr>
          <w:p w14:paraId="31EC044B" w14:textId="6A5C4046" w:rsidR="00B742BB" w:rsidRDefault="00B742BB" w:rsidP="00677CAD">
            <w:r>
              <w:t>Si vous avez cette erreur faites shift + F10</w:t>
            </w:r>
            <w:r w:rsidR="0061460C">
              <w:t xml:space="preserve"> sur votre clavier </w:t>
            </w:r>
          </w:p>
        </w:tc>
      </w:tr>
      <w:tr w:rsidR="00B742BB" w14:paraId="29294F72" w14:textId="77777777" w:rsidTr="00677CAD">
        <w:trPr>
          <w:trHeight w:val="300"/>
        </w:trPr>
        <w:tc>
          <w:tcPr>
            <w:tcW w:w="8355" w:type="dxa"/>
          </w:tcPr>
          <w:p w14:paraId="73413F61" w14:textId="77777777" w:rsidR="00B742BB" w:rsidRDefault="00B742BB" w:rsidP="00677CAD">
            <w:r>
              <w:rPr>
                <w:noProof/>
              </w:rPr>
              <w:drawing>
                <wp:inline distT="0" distB="0" distL="0" distR="0" wp14:anchorId="77E6BE6E" wp14:editId="6A246B88">
                  <wp:extent cx="3743326" cy="2638285"/>
                  <wp:effectExtent l="0" t="0" r="0" b="0"/>
                  <wp:docPr id="1182224242" name="Image 118222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743326" cy="2638285"/>
                          </a:xfrm>
                          <a:prstGeom prst="rect">
                            <a:avLst/>
                          </a:prstGeom>
                        </pic:spPr>
                      </pic:pic>
                    </a:graphicData>
                  </a:graphic>
                </wp:inline>
              </w:drawing>
            </w:r>
          </w:p>
        </w:tc>
      </w:tr>
      <w:tr w:rsidR="00B742BB" w14:paraId="25470AE9" w14:textId="77777777" w:rsidTr="00677CAD">
        <w:trPr>
          <w:trHeight w:val="300"/>
        </w:trPr>
        <w:tc>
          <w:tcPr>
            <w:tcW w:w="8355" w:type="dxa"/>
          </w:tcPr>
          <w:p w14:paraId="30D98EC6" w14:textId="71849678" w:rsidR="00B742BB" w:rsidRDefault="00B742BB" w:rsidP="00677CAD">
            <w:r>
              <w:t xml:space="preserve">Tapez regedit </w:t>
            </w:r>
            <w:r w:rsidR="0061460C">
              <w:t>dans la fenêtre qui s’ouvre</w:t>
            </w:r>
          </w:p>
        </w:tc>
      </w:tr>
      <w:tr w:rsidR="00B742BB" w14:paraId="578F30D3" w14:textId="77777777" w:rsidTr="00677CAD">
        <w:trPr>
          <w:trHeight w:val="300"/>
        </w:trPr>
        <w:tc>
          <w:tcPr>
            <w:tcW w:w="8355" w:type="dxa"/>
          </w:tcPr>
          <w:p w14:paraId="317A6356" w14:textId="77777777" w:rsidR="00B742BB" w:rsidRDefault="00B742BB" w:rsidP="00677CAD"/>
          <w:p w14:paraId="3F41BA27" w14:textId="77777777" w:rsidR="00B742BB" w:rsidRDefault="00B742BB" w:rsidP="00677CAD">
            <w:r>
              <w:rPr>
                <w:noProof/>
              </w:rPr>
              <w:drawing>
                <wp:inline distT="0" distB="0" distL="0" distR="0" wp14:anchorId="123E3E10" wp14:editId="3DD69B95">
                  <wp:extent cx="5162552" cy="1666875"/>
                  <wp:effectExtent l="0" t="0" r="0" b="0"/>
                  <wp:docPr id="506118878" name="Image 506118878"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8878" name="Image 506118878" descr="Une image contenant texte, Appareils électroniques, capture d’écran, affichage&#10;&#10;Le contenu généré par l’IA peut être incorrect."/>
                          <pic:cNvPicPr/>
                        </pic:nvPicPr>
                        <pic:blipFill>
                          <a:blip r:embed="rId25">
                            <a:extLst>
                              <a:ext uri="{28A0092B-C50C-407E-A947-70E740481C1C}">
                                <a14:useLocalDpi xmlns:a14="http://schemas.microsoft.com/office/drawing/2010/main" val="0"/>
                              </a:ext>
                            </a:extLst>
                          </a:blip>
                          <a:stretch>
                            <a:fillRect/>
                          </a:stretch>
                        </pic:blipFill>
                        <pic:spPr>
                          <a:xfrm>
                            <a:off x="0" y="0"/>
                            <a:ext cx="5162552" cy="1666875"/>
                          </a:xfrm>
                          <a:prstGeom prst="rect">
                            <a:avLst/>
                          </a:prstGeom>
                        </pic:spPr>
                      </pic:pic>
                    </a:graphicData>
                  </a:graphic>
                </wp:inline>
              </w:drawing>
            </w:r>
          </w:p>
        </w:tc>
      </w:tr>
    </w:tbl>
    <w:p w14:paraId="2B50F382" w14:textId="77777777" w:rsidR="00B742BB" w:rsidRDefault="00B742BB" w:rsidP="00B742BB"/>
    <w:p w14:paraId="5B9A886F" w14:textId="77777777" w:rsidR="00B742BB" w:rsidRDefault="00B742BB" w:rsidP="00B742BB">
      <w:r>
        <w:br w:type="page"/>
      </w:r>
    </w:p>
    <w:p w14:paraId="5270EBBB" w14:textId="121DA33E" w:rsidR="00B742BB" w:rsidRDefault="00C60CB5" w:rsidP="00B742BB">
      <w:r>
        <w:rPr>
          <w:noProof/>
        </w:rPr>
        <w:lastRenderedPageBreak/>
        <mc:AlternateContent>
          <mc:Choice Requires="wps">
            <w:drawing>
              <wp:anchor distT="0" distB="0" distL="114300" distR="114300" simplePos="0" relativeHeight="251665408" behindDoc="0" locked="0" layoutInCell="1" allowOverlap="1" wp14:anchorId="70161567" wp14:editId="0F6E3616">
                <wp:simplePos x="0" y="0"/>
                <wp:positionH relativeFrom="column">
                  <wp:posOffset>328295</wp:posOffset>
                </wp:positionH>
                <wp:positionV relativeFrom="paragraph">
                  <wp:posOffset>2996565</wp:posOffset>
                </wp:positionV>
                <wp:extent cx="633730" cy="280670"/>
                <wp:effectExtent l="27940" t="91440" r="62230" b="27940"/>
                <wp:wrapNone/>
                <wp:docPr id="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730" cy="28067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9687E9" id="_x0000_t32" coordsize="21600,21600" o:spt="32" o:oned="t" path="m,l21600,21600e" filled="f">
                <v:path arrowok="t" fillok="f" o:connecttype="none"/>
                <o:lock v:ext="edit" shapetype="t"/>
              </v:shapetype>
              <v:shape id="AutoShape 9" o:spid="_x0000_s1026" type="#_x0000_t32" style="position:absolute;margin-left:25.85pt;margin-top:235.95pt;width:49.9pt;height:22.1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" strokecolor="red" strokeweight="3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70161567" wp14:editId="36AFE72E">
                <wp:simplePos x="0" y="0"/>
                <wp:positionH relativeFrom="column">
                  <wp:posOffset>189865</wp:posOffset>
                </wp:positionH>
                <wp:positionV relativeFrom="paragraph">
                  <wp:posOffset>2628265</wp:posOffset>
                </wp:positionV>
                <wp:extent cx="633730" cy="280670"/>
                <wp:effectExtent l="22860" t="85090" r="57785" b="2476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730" cy="28067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5E0236" id="AutoShape 8" o:spid="_x0000_s1026" type="#_x0000_t32" style="position:absolute;margin-left:14.95pt;margin-top:206.95pt;width:49.9pt;height:22.1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" strokecolor="red" strokeweight="3pt">
                <v:stroke endarrow="block"/>
              </v:shape>
            </w:pict>
          </mc:Fallback>
        </mc:AlternateContent>
      </w:r>
      <w:r>
        <w:rPr>
          <w:noProof/>
        </w:rPr>
        <mc:AlternateContent>
          <mc:Choice Requires="wps">
            <w:drawing>
              <wp:anchor distT="0" distB="0" distL="114300" distR="114300" simplePos="0" relativeHeight="251663360" behindDoc="0" locked="0" layoutInCell="1" allowOverlap="1" wp14:anchorId="70161567" wp14:editId="2D1F404F">
                <wp:simplePos x="0" y="0"/>
                <wp:positionH relativeFrom="column">
                  <wp:posOffset>73660</wp:posOffset>
                </wp:positionH>
                <wp:positionV relativeFrom="paragraph">
                  <wp:posOffset>1654175</wp:posOffset>
                </wp:positionV>
                <wp:extent cx="633730" cy="280670"/>
                <wp:effectExtent l="20955" t="92075" r="59690" b="27305"/>
                <wp:wrapNone/>
                <wp:docPr id="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730" cy="28067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E296FB" id="AutoShape 7" o:spid="_x0000_s1026" type="#_x0000_t32" style="position:absolute;margin-left:5.8pt;margin-top:130.25pt;width:49.9pt;height:22.1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" strokecolor="red" strokeweight="3pt">
                <v:stroke endarrow="block"/>
              </v:shape>
            </w:pict>
          </mc:Fallback>
        </mc:AlternateContent>
      </w:r>
      <w:r>
        <w:rPr>
          <w:noProof/>
        </w:rPr>
        <mc:AlternateContent>
          <mc:Choice Requires="wps">
            <w:drawing>
              <wp:anchor distT="0" distB="0" distL="114300" distR="114300" simplePos="0" relativeHeight="251662336" behindDoc="0" locked="0" layoutInCell="1" allowOverlap="1" wp14:anchorId="70161567" wp14:editId="4DAD1552">
                <wp:simplePos x="0" y="0"/>
                <wp:positionH relativeFrom="column">
                  <wp:posOffset>-28575</wp:posOffset>
                </wp:positionH>
                <wp:positionV relativeFrom="paragraph">
                  <wp:posOffset>1149985</wp:posOffset>
                </wp:positionV>
                <wp:extent cx="633730" cy="280670"/>
                <wp:effectExtent l="23495" t="92710" r="57150" b="26670"/>
                <wp:wrapNone/>
                <wp:docPr id="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730" cy="28067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732F" id="AutoShape 6" o:spid="_x0000_s1026" type="#_x0000_t32" style="position:absolute;margin-left:-2.25pt;margin-top:90.55pt;width:49.9pt;height:22.1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" strokecolor="red" strokeweight="3pt">
                <v:stroke endarrow="block"/>
              </v:shape>
            </w:pict>
          </mc:Fallback>
        </mc:AlternateContent>
      </w:r>
    </w:p>
    <w:tbl>
      <w:tblPr>
        <w:tblStyle w:val="Grilledutableau"/>
        <w:tblW w:w="0" w:type="auto"/>
        <w:tblInd w:w="708" w:type="dxa"/>
        <w:tblLayout w:type="fixed"/>
        <w:tblLook w:val="06A0" w:firstRow="1" w:lastRow="0" w:firstColumn="1" w:lastColumn="0" w:noHBand="1" w:noVBand="1"/>
      </w:tblPr>
      <w:tblGrid>
        <w:gridCol w:w="8355"/>
      </w:tblGrid>
      <w:tr w:rsidR="00B742BB" w14:paraId="78087ACE" w14:textId="77777777" w:rsidTr="00677CAD">
        <w:trPr>
          <w:trHeight w:val="300"/>
        </w:trPr>
        <w:tc>
          <w:tcPr>
            <w:tcW w:w="8355" w:type="dxa"/>
          </w:tcPr>
          <w:p w14:paraId="511043DE" w14:textId="77777777" w:rsidR="00B742BB" w:rsidRDefault="00B742BB" w:rsidP="00677CAD">
            <w:r>
              <w:t xml:space="preserve">Créez une nouvelle clé dans l’onglet setup </w:t>
            </w:r>
          </w:p>
        </w:tc>
      </w:tr>
      <w:tr w:rsidR="00B742BB" w14:paraId="02007356" w14:textId="77777777" w:rsidTr="00677CAD">
        <w:trPr>
          <w:trHeight w:val="300"/>
        </w:trPr>
        <w:tc>
          <w:tcPr>
            <w:tcW w:w="8355" w:type="dxa"/>
          </w:tcPr>
          <w:p w14:paraId="785C24E6" w14:textId="189CBE92" w:rsidR="00B742BB" w:rsidRDefault="00B742BB" w:rsidP="00677CAD">
            <w:r>
              <w:rPr>
                <w:noProof/>
              </w:rPr>
              <w:drawing>
                <wp:inline distT="0" distB="0" distL="0" distR="0" wp14:anchorId="39726314" wp14:editId="6D1B6B6F">
                  <wp:extent cx="4336543" cy="3200400"/>
                  <wp:effectExtent l="0" t="0" r="0" b="0"/>
                  <wp:docPr id="31750131" name="Image 3175013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131" name="Image 31750131" descr="Une image contenant texte, capture d’écran, logiciel, ordinateur&#10;&#10;Le contenu généré par l’IA peut être incorrect."/>
                          <pic:cNvPicPr/>
                        </pic:nvPicPr>
                        <pic:blipFill>
                          <a:blip r:embed="rId26">
                            <a:extLst>
                              <a:ext uri="{28A0092B-C50C-407E-A947-70E740481C1C}">
                                <a14:useLocalDpi xmlns:a14="http://schemas.microsoft.com/office/drawing/2010/main" val="0"/>
                              </a:ext>
                            </a:extLst>
                          </a:blip>
                          <a:stretch>
                            <a:fillRect/>
                          </a:stretch>
                        </pic:blipFill>
                        <pic:spPr>
                          <a:xfrm>
                            <a:off x="0" y="0"/>
                            <a:ext cx="4336543" cy="3200400"/>
                          </a:xfrm>
                          <a:prstGeom prst="rect">
                            <a:avLst/>
                          </a:prstGeom>
                        </pic:spPr>
                      </pic:pic>
                    </a:graphicData>
                  </a:graphic>
                </wp:inline>
              </w:drawing>
            </w:r>
          </w:p>
        </w:tc>
      </w:tr>
      <w:tr w:rsidR="00B742BB" w14:paraId="718689B5" w14:textId="77777777" w:rsidTr="00677CAD">
        <w:trPr>
          <w:trHeight w:val="300"/>
        </w:trPr>
        <w:tc>
          <w:tcPr>
            <w:tcW w:w="8355" w:type="dxa"/>
          </w:tcPr>
          <w:p w14:paraId="66554D62" w14:textId="612CDEAC" w:rsidR="00B742BB" w:rsidRDefault="00B742BB" w:rsidP="00677CAD">
            <w:r>
              <w:t xml:space="preserve">Créez des clés 32 bits </w:t>
            </w:r>
            <w:r w:rsidR="0059297A">
              <w:t xml:space="preserve">en faisant un clic droit </w:t>
            </w:r>
          </w:p>
        </w:tc>
      </w:tr>
      <w:tr w:rsidR="00B742BB" w14:paraId="1A2DFC71" w14:textId="77777777" w:rsidTr="00677CAD">
        <w:trPr>
          <w:trHeight w:val="300"/>
        </w:trPr>
        <w:tc>
          <w:tcPr>
            <w:tcW w:w="8355" w:type="dxa"/>
          </w:tcPr>
          <w:p w14:paraId="515DE52E" w14:textId="77777777" w:rsidR="00B742BB" w:rsidRDefault="00B742BB" w:rsidP="00677CAD">
            <w:r>
              <w:rPr>
                <w:noProof/>
              </w:rPr>
              <w:drawing>
                <wp:inline distT="0" distB="0" distL="0" distR="0" wp14:anchorId="314C1762" wp14:editId="4F29DCA6">
                  <wp:extent cx="5162552" cy="2400300"/>
                  <wp:effectExtent l="0" t="0" r="0" b="0"/>
                  <wp:docPr id="1624364063" name="Image 162436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162552" cy="2400300"/>
                          </a:xfrm>
                          <a:prstGeom prst="rect">
                            <a:avLst/>
                          </a:prstGeom>
                        </pic:spPr>
                      </pic:pic>
                    </a:graphicData>
                  </a:graphic>
                </wp:inline>
              </w:drawing>
            </w:r>
          </w:p>
        </w:tc>
      </w:tr>
      <w:tr w:rsidR="00B742BB" w14:paraId="6042E0C6" w14:textId="77777777" w:rsidTr="00677CAD">
        <w:trPr>
          <w:trHeight w:val="300"/>
        </w:trPr>
        <w:tc>
          <w:tcPr>
            <w:tcW w:w="8355" w:type="dxa"/>
          </w:tcPr>
          <w:p w14:paraId="713A2FA6" w14:textId="77777777" w:rsidR="00B742BB" w:rsidRDefault="00B742BB" w:rsidP="00677CAD">
            <w:r>
              <w:t xml:space="preserve">Tapez BypassTPMCheck mettez la valeur à 1 </w:t>
            </w:r>
          </w:p>
        </w:tc>
      </w:tr>
      <w:tr w:rsidR="00B742BB" w14:paraId="5F6A2F26" w14:textId="77777777" w:rsidTr="00677CAD">
        <w:trPr>
          <w:trHeight w:val="300"/>
        </w:trPr>
        <w:tc>
          <w:tcPr>
            <w:tcW w:w="8355" w:type="dxa"/>
          </w:tcPr>
          <w:p w14:paraId="00B5F44F" w14:textId="77777777" w:rsidR="00B742BB" w:rsidRDefault="00B742BB" w:rsidP="00677CAD">
            <w:r>
              <w:rPr>
                <w:noProof/>
              </w:rPr>
              <w:drawing>
                <wp:inline distT="0" distB="0" distL="0" distR="0" wp14:anchorId="1402A22D" wp14:editId="4FF56607">
                  <wp:extent cx="5162552" cy="1704975"/>
                  <wp:effectExtent l="0" t="0" r="0" b="0"/>
                  <wp:docPr id="880423400" name="Image 880423400"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3400" name="Image 880423400" descr="Une image contenant texte, logiciel, Icône d’ordinateur, Page web&#10;&#10;Le contenu généré par l’IA peut être incorrect."/>
                          <pic:cNvPicPr/>
                        </pic:nvPicPr>
                        <pic:blipFill>
                          <a:blip r:embed="rId28">
                            <a:extLst>
                              <a:ext uri="{28A0092B-C50C-407E-A947-70E740481C1C}">
                                <a14:useLocalDpi xmlns:a14="http://schemas.microsoft.com/office/drawing/2010/main" val="0"/>
                              </a:ext>
                            </a:extLst>
                          </a:blip>
                          <a:stretch>
                            <a:fillRect/>
                          </a:stretch>
                        </pic:blipFill>
                        <pic:spPr>
                          <a:xfrm>
                            <a:off x="0" y="0"/>
                            <a:ext cx="5162552" cy="1704975"/>
                          </a:xfrm>
                          <a:prstGeom prst="rect">
                            <a:avLst/>
                          </a:prstGeom>
                        </pic:spPr>
                      </pic:pic>
                    </a:graphicData>
                  </a:graphic>
                </wp:inline>
              </w:drawing>
            </w:r>
          </w:p>
        </w:tc>
      </w:tr>
    </w:tbl>
    <w:p w14:paraId="079FA458" w14:textId="77777777" w:rsidR="00B742BB" w:rsidRDefault="00B742BB" w:rsidP="00B742BB"/>
    <w:p w14:paraId="12707340" w14:textId="77777777" w:rsidR="00B742BB" w:rsidRDefault="00B742BB" w:rsidP="00B742BB">
      <w:r>
        <w:br w:type="page"/>
      </w:r>
    </w:p>
    <w:p w14:paraId="7F022953" w14:textId="77777777" w:rsidR="00B742BB" w:rsidRDefault="00B742BB" w:rsidP="00B742BB"/>
    <w:tbl>
      <w:tblPr>
        <w:tblStyle w:val="Grilledutableau"/>
        <w:tblW w:w="0" w:type="auto"/>
        <w:tblInd w:w="708" w:type="dxa"/>
        <w:tblLayout w:type="fixed"/>
        <w:tblLook w:val="06A0" w:firstRow="1" w:lastRow="0" w:firstColumn="1" w:lastColumn="0" w:noHBand="1" w:noVBand="1"/>
      </w:tblPr>
      <w:tblGrid>
        <w:gridCol w:w="8355"/>
      </w:tblGrid>
      <w:tr w:rsidR="00B742BB" w14:paraId="21F5158D" w14:textId="77777777" w:rsidTr="00677CAD">
        <w:trPr>
          <w:trHeight w:val="300"/>
        </w:trPr>
        <w:tc>
          <w:tcPr>
            <w:tcW w:w="8355" w:type="dxa"/>
          </w:tcPr>
          <w:p w14:paraId="10F85582" w14:textId="77777777" w:rsidR="00B742BB" w:rsidRDefault="00B742BB" w:rsidP="00677CAD">
            <w:r>
              <w:t>Puis BypassSecureBootCheck mettez la valeur à 1</w:t>
            </w:r>
          </w:p>
        </w:tc>
      </w:tr>
      <w:tr w:rsidR="00B742BB" w14:paraId="409608AD" w14:textId="77777777" w:rsidTr="00677CAD">
        <w:trPr>
          <w:trHeight w:val="300"/>
        </w:trPr>
        <w:tc>
          <w:tcPr>
            <w:tcW w:w="8355" w:type="dxa"/>
          </w:tcPr>
          <w:p w14:paraId="524873F9" w14:textId="77777777" w:rsidR="00B742BB" w:rsidRDefault="00B742BB" w:rsidP="00677CAD">
            <w:r>
              <w:rPr>
                <w:noProof/>
              </w:rPr>
              <w:drawing>
                <wp:inline distT="0" distB="0" distL="0" distR="0" wp14:anchorId="5A9964B8" wp14:editId="1457F92E">
                  <wp:extent cx="4134492" cy="2041512"/>
                  <wp:effectExtent l="0" t="0" r="0" b="0"/>
                  <wp:docPr id="745099129" name="Image 745099129"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9129" name="Image 745099129" descr="Une image contenant texte, capture d’écran, affichage, logiciel&#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4134492" cy="2041512"/>
                          </a:xfrm>
                          <a:prstGeom prst="rect">
                            <a:avLst/>
                          </a:prstGeom>
                        </pic:spPr>
                      </pic:pic>
                    </a:graphicData>
                  </a:graphic>
                </wp:inline>
              </w:drawing>
            </w:r>
          </w:p>
        </w:tc>
      </w:tr>
      <w:tr w:rsidR="00B742BB" w14:paraId="28392B6F" w14:textId="77777777" w:rsidTr="00677CAD">
        <w:trPr>
          <w:trHeight w:val="300"/>
        </w:trPr>
        <w:tc>
          <w:tcPr>
            <w:tcW w:w="8355" w:type="dxa"/>
          </w:tcPr>
          <w:p w14:paraId="56D799EE" w14:textId="77777777" w:rsidR="00B742BB" w:rsidRDefault="00B742BB" w:rsidP="00677CAD">
            <w:r>
              <w:t>Fermez ces pages et continuez l’installation</w:t>
            </w:r>
          </w:p>
        </w:tc>
      </w:tr>
      <w:tr w:rsidR="00B742BB" w14:paraId="325A5CDF" w14:textId="77777777" w:rsidTr="00677CAD">
        <w:trPr>
          <w:trHeight w:val="300"/>
        </w:trPr>
        <w:tc>
          <w:tcPr>
            <w:tcW w:w="8355" w:type="dxa"/>
          </w:tcPr>
          <w:p w14:paraId="34441159" w14:textId="77777777" w:rsidR="00B742BB" w:rsidRDefault="00B742BB" w:rsidP="00677CAD">
            <w:r>
              <w:rPr>
                <w:noProof/>
              </w:rPr>
              <w:drawing>
                <wp:inline distT="0" distB="0" distL="0" distR="0" wp14:anchorId="772A3F58" wp14:editId="0DFF1D00">
                  <wp:extent cx="5162552" cy="847725"/>
                  <wp:effectExtent l="0" t="0" r="0" b="0"/>
                  <wp:docPr id="1809313817" name="Image 1809313817" descr="Une image contenant capture d’écran, texte,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13817" name="Image 1809313817" descr="Une image contenant capture d’écran, texte, logiciel, Icône d’ordinateur&#10;&#10;Le contenu généré par l’IA peut être incorrect."/>
                          <pic:cNvPicPr/>
                        </pic:nvPicPr>
                        <pic:blipFill>
                          <a:blip r:embed="rId30">
                            <a:extLst>
                              <a:ext uri="{28A0092B-C50C-407E-A947-70E740481C1C}">
                                <a14:useLocalDpi xmlns:a14="http://schemas.microsoft.com/office/drawing/2010/main" val="0"/>
                              </a:ext>
                            </a:extLst>
                          </a:blip>
                          <a:stretch>
                            <a:fillRect/>
                          </a:stretch>
                        </pic:blipFill>
                        <pic:spPr>
                          <a:xfrm>
                            <a:off x="0" y="0"/>
                            <a:ext cx="5162552" cy="847725"/>
                          </a:xfrm>
                          <a:prstGeom prst="rect">
                            <a:avLst/>
                          </a:prstGeom>
                        </pic:spPr>
                      </pic:pic>
                    </a:graphicData>
                  </a:graphic>
                </wp:inline>
              </w:drawing>
            </w:r>
          </w:p>
        </w:tc>
      </w:tr>
      <w:tr w:rsidR="00B742BB" w14:paraId="3C4B88DC" w14:textId="77777777" w:rsidTr="00677CAD">
        <w:trPr>
          <w:trHeight w:val="300"/>
        </w:trPr>
        <w:tc>
          <w:tcPr>
            <w:tcW w:w="8355" w:type="dxa"/>
          </w:tcPr>
          <w:p w14:paraId="4FA9B32C" w14:textId="3CFB4FF4" w:rsidR="00B742BB" w:rsidRDefault="00B742BB" w:rsidP="00677CAD">
            <w:r>
              <w:t xml:space="preserve">Cliquez sur </w:t>
            </w:r>
            <w:r w:rsidR="00607F19">
              <w:t xml:space="preserve">les </w:t>
            </w:r>
            <w:r>
              <w:t xml:space="preserve">croix </w:t>
            </w:r>
          </w:p>
        </w:tc>
      </w:tr>
      <w:tr w:rsidR="00B742BB" w14:paraId="5893B624" w14:textId="77777777" w:rsidTr="00677CAD">
        <w:trPr>
          <w:trHeight w:val="300"/>
        </w:trPr>
        <w:tc>
          <w:tcPr>
            <w:tcW w:w="8355" w:type="dxa"/>
          </w:tcPr>
          <w:p w14:paraId="38CE2CA6" w14:textId="55CED09D" w:rsidR="00B742BB" w:rsidRDefault="00C60CB5" w:rsidP="00677CAD">
            <w:r>
              <w:rPr>
                <w:noProof/>
              </w:rPr>
              <mc:AlternateContent>
                <mc:Choice Requires="wps">
                  <w:drawing>
                    <wp:anchor distT="0" distB="0" distL="114300" distR="114300" simplePos="0" relativeHeight="251667456" behindDoc="0" locked="0" layoutInCell="1" allowOverlap="1" wp14:anchorId="28D6BB06" wp14:editId="36938E82">
                      <wp:simplePos x="0" y="0"/>
                      <wp:positionH relativeFrom="column">
                        <wp:posOffset>3937000</wp:posOffset>
                      </wp:positionH>
                      <wp:positionV relativeFrom="paragraph">
                        <wp:posOffset>312420</wp:posOffset>
                      </wp:positionV>
                      <wp:extent cx="748665" cy="231140"/>
                      <wp:effectExtent l="19050" t="70485" r="41910" b="22225"/>
                      <wp:wrapNone/>
                      <wp:docPr id="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8665" cy="23114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53D6AD" id="AutoShape 11" o:spid="_x0000_s1026" type="#_x0000_t32" style="position:absolute;margin-left:310pt;margin-top:24.6pt;width:58.95pt;height:18.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" strokecolor="red" strokeweight="2.25pt">
                      <v:stroke endarrow="block"/>
                    </v:shape>
                  </w:pict>
                </mc:Fallback>
              </mc:AlternateContent>
            </w:r>
            <w:r>
              <w:rPr>
                <w:noProof/>
              </w:rPr>
              <mc:AlternateContent>
                <mc:Choice Requires="wps">
                  <w:drawing>
                    <wp:anchor distT="0" distB="0" distL="114300" distR="114300" simplePos="0" relativeHeight="251666432" behindDoc="0" locked="0" layoutInCell="1" allowOverlap="1" wp14:anchorId="28D6BB06" wp14:editId="68ED8CA6">
                      <wp:simplePos x="0" y="0"/>
                      <wp:positionH relativeFrom="column">
                        <wp:posOffset>3769995</wp:posOffset>
                      </wp:positionH>
                      <wp:positionV relativeFrom="paragraph">
                        <wp:posOffset>1218565</wp:posOffset>
                      </wp:positionV>
                      <wp:extent cx="705485" cy="330835"/>
                      <wp:effectExtent l="23495" t="14605" r="52070" b="73660"/>
                      <wp:wrapNone/>
                      <wp:docPr id="1"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5485" cy="33083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83456A" id="AutoShape 10" o:spid="_x0000_s1026" type="#_x0000_t32" style="position:absolute;margin-left:296.85pt;margin-top:95.95pt;width:55.55pt;height:26.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" strokecolor="red" strokeweight="2.25pt">
                      <v:stroke endarrow="block"/>
                    </v:shape>
                  </w:pict>
                </mc:Fallback>
              </mc:AlternateContent>
            </w:r>
            <w:r w:rsidR="00B742BB">
              <w:rPr>
                <w:noProof/>
              </w:rPr>
              <w:drawing>
                <wp:inline distT="0" distB="0" distL="0" distR="0" wp14:anchorId="190089C0" wp14:editId="0F0840D3">
                  <wp:extent cx="5162552" cy="4048125"/>
                  <wp:effectExtent l="0" t="0" r="0" b="0"/>
                  <wp:docPr id="150864647" name="Image 150864647"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4647" name="Image 150864647" descr="Une image contenant texte, capture d’écran, logiciel, affichage&#10;&#10;Le contenu généré par l’IA peut être incorrect."/>
                          <pic:cNvPicPr/>
                        </pic:nvPicPr>
                        <pic:blipFill>
                          <a:blip r:embed="rId31">
                            <a:extLst>
                              <a:ext uri="{28A0092B-C50C-407E-A947-70E740481C1C}">
                                <a14:useLocalDpi xmlns:a14="http://schemas.microsoft.com/office/drawing/2010/main" val="0"/>
                              </a:ext>
                            </a:extLst>
                          </a:blip>
                          <a:stretch>
                            <a:fillRect/>
                          </a:stretch>
                        </pic:blipFill>
                        <pic:spPr>
                          <a:xfrm>
                            <a:off x="0" y="0"/>
                            <a:ext cx="5162552" cy="4048125"/>
                          </a:xfrm>
                          <a:prstGeom prst="rect">
                            <a:avLst/>
                          </a:prstGeom>
                        </pic:spPr>
                      </pic:pic>
                    </a:graphicData>
                  </a:graphic>
                </wp:inline>
              </w:drawing>
            </w:r>
          </w:p>
        </w:tc>
      </w:tr>
    </w:tbl>
    <w:p w14:paraId="35BF7B1D" w14:textId="77777777" w:rsidR="00B742BB" w:rsidRDefault="00B742BB" w:rsidP="00B742BB">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53DBB252" w14:textId="77777777" w:rsidTr="00677CAD">
        <w:trPr>
          <w:trHeight w:val="300"/>
        </w:trPr>
        <w:tc>
          <w:tcPr>
            <w:tcW w:w="8355" w:type="dxa"/>
          </w:tcPr>
          <w:p w14:paraId="0DE2E0EE" w14:textId="77777777" w:rsidR="00B742BB" w:rsidRDefault="00B742BB" w:rsidP="00677CAD">
            <w:r>
              <w:lastRenderedPageBreak/>
              <w:t xml:space="preserve">Acceptez puis suivant </w:t>
            </w:r>
          </w:p>
        </w:tc>
      </w:tr>
      <w:tr w:rsidR="00B742BB" w14:paraId="0A04C143" w14:textId="77777777" w:rsidTr="00677CAD">
        <w:trPr>
          <w:trHeight w:val="300"/>
        </w:trPr>
        <w:tc>
          <w:tcPr>
            <w:tcW w:w="8355" w:type="dxa"/>
          </w:tcPr>
          <w:p w14:paraId="2E54E5E8" w14:textId="77777777" w:rsidR="00B742BB" w:rsidRDefault="00B742BB" w:rsidP="00677CAD">
            <w:r>
              <w:rPr>
                <w:noProof/>
              </w:rPr>
              <w:drawing>
                <wp:inline distT="0" distB="0" distL="0" distR="0" wp14:anchorId="60CC504C" wp14:editId="4AAB9E7E">
                  <wp:extent cx="4880535" cy="3610875"/>
                  <wp:effectExtent l="0" t="0" r="0" b="0"/>
                  <wp:docPr id="1585018106" name="Image 1585018106"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18106" name="Image 1585018106" descr="Une image contenant texte, Appareils électroniques, capture d’écran, affichage&#10;&#10;Le contenu généré par l’IA peut être incorrect."/>
                          <pic:cNvPicPr/>
                        </pic:nvPicPr>
                        <pic:blipFill>
                          <a:blip r:embed="rId32">
                            <a:extLst>
                              <a:ext uri="{28A0092B-C50C-407E-A947-70E740481C1C}">
                                <a14:useLocalDpi xmlns:a14="http://schemas.microsoft.com/office/drawing/2010/main" val="0"/>
                              </a:ext>
                            </a:extLst>
                          </a:blip>
                          <a:stretch>
                            <a:fillRect/>
                          </a:stretch>
                        </pic:blipFill>
                        <pic:spPr>
                          <a:xfrm>
                            <a:off x="0" y="0"/>
                            <a:ext cx="4880535" cy="3610875"/>
                          </a:xfrm>
                          <a:prstGeom prst="rect">
                            <a:avLst/>
                          </a:prstGeom>
                        </pic:spPr>
                      </pic:pic>
                    </a:graphicData>
                  </a:graphic>
                </wp:inline>
              </w:drawing>
            </w:r>
          </w:p>
        </w:tc>
      </w:tr>
      <w:tr w:rsidR="00B742BB" w14:paraId="32C38971" w14:textId="77777777" w:rsidTr="00677CAD">
        <w:trPr>
          <w:trHeight w:val="300"/>
        </w:trPr>
        <w:tc>
          <w:tcPr>
            <w:tcW w:w="8355" w:type="dxa"/>
          </w:tcPr>
          <w:p w14:paraId="7376E1DB" w14:textId="77777777" w:rsidR="00B742BB" w:rsidRDefault="00B742BB" w:rsidP="00677CAD">
            <w:r>
              <w:t xml:space="preserve">Cliquez sur personnalisé </w:t>
            </w:r>
          </w:p>
        </w:tc>
      </w:tr>
      <w:tr w:rsidR="00B742BB" w14:paraId="4EBB3CBE" w14:textId="77777777" w:rsidTr="00677CAD">
        <w:trPr>
          <w:trHeight w:val="300"/>
        </w:trPr>
        <w:tc>
          <w:tcPr>
            <w:tcW w:w="8355" w:type="dxa"/>
          </w:tcPr>
          <w:p w14:paraId="127C89B2" w14:textId="77777777" w:rsidR="00B742BB" w:rsidRDefault="00B742BB" w:rsidP="00677CAD">
            <w:r>
              <w:rPr>
                <w:noProof/>
              </w:rPr>
              <w:drawing>
                <wp:inline distT="0" distB="0" distL="0" distR="0" wp14:anchorId="1765F90F" wp14:editId="34EC1853">
                  <wp:extent cx="5162552" cy="3009900"/>
                  <wp:effectExtent l="0" t="0" r="0" b="0"/>
                  <wp:docPr id="587587625" name="Image 587587625"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7625" name="Image 587587625" descr="Une image contenant texte, Appareils électroniques, capture d’écran, logiciel&#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5162552" cy="3009900"/>
                          </a:xfrm>
                          <a:prstGeom prst="rect">
                            <a:avLst/>
                          </a:prstGeom>
                        </pic:spPr>
                      </pic:pic>
                    </a:graphicData>
                  </a:graphic>
                </wp:inline>
              </w:drawing>
            </w:r>
          </w:p>
        </w:tc>
      </w:tr>
    </w:tbl>
    <w:p w14:paraId="00161F04" w14:textId="77777777" w:rsidR="00B742BB" w:rsidRDefault="00B742BB" w:rsidP="00B742BB">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706BC52C" w14:textId="77777777" w:rsidTr="00677CAD">
        <w:trPr>
          <w:trHeight w:val="300"/>
        </w:trPr>
        <w:tc>
          <w:tcPr>
            <w:tcW w:w="8355" w:type="dxa"/>
          </w:tcPr>
          <w:p w14:paraId="6BB095B2" w14:textId="77777777" w:rsidR="00B742BB" w:rsidRDefault="00B742BB" w:rsidP="00677CAD">
            <w:r>
              <w:lastRenderedPageBreak/>
              <w:t xml:space="preserve">Suivant </w:t>
            </w:r>
          </w:p>
        </w:tc>
      </w:tr>
      <w:tr w:rsidR="00B742BB" w14:paraId="2A3E2346" w14:textId="77777777" w:rsidTr="00677CAD">
        <w:trPr>
          <w:trHeight w:val="300"/>
        </w:trPr>
        <w:tc>
          <w:tcPr>
            <w:tcW w:w="8355" w:type="dxa"/>
          </w:tcPr>
          <w:p w14:paraId="71782C08" w14:textId="77777777" w:rsidR="00B742BB" w:rsidRDefault="00B742BB" w:rsidP="00677CAD">
            <w:r>
              <w:rPr>
                <w:noProof/>
              </w:rPr>
              <w:drawing>
                <wp:inline distT="0" distB="0" distL="0" distR="0" wp14:anchorId="18108E05" wp14:editId="606DE5BE">
                  <wp:extent cx="4880992" cy="3368064"/>
                  <wp:effectExtent l="0" t="0" r="0" b="0"/>
                  <wp:docPr id="1915794398" name="Image 1915794398"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4398" name="Image 1915794398" descr="Une image contenant texte, capture d’écran, logiciel, affichage&#10;&#10;Le contenu généré par l’IA peut être incorrect."/>
                          <pic:cNvPicPr/>
                        </pic:nvPicPr>
                        <pic:blipFill>
                          <a:blip r:embed="rId34">
                            <a:extLst>
                              <a:ext uri="{28A0092B-C50C-407E-A947-70E740481C1C}">
                                <a14:useLocalDpi xmlns:a14="http://schemas.microsoft.com/office/drawing/2010/main" val="0"/>
                              </a:ext>
                            </a:extLst>
                          </a:blip>
                          <a:stretch>
                            <a:fillRect/>
                          </a:stretch>
                        </pic:blipFill>
                        <pic:spPr>
                          <a:xfrm>
                            <a:off x="0" y="0"/>
                            <a:ext cx="4880992" cy="3368064"/>
                          </a:xfrm>
                          <a:prstGeom prst="rect">
                            <a:avLst/>
                          </a:prstGeom>
                        </pic:spPr>
                      </pic:pic>
                    </a:graphicData>
                  </a:graphic>
                </wp:inline>
              </w:drawing>
            </w:r>
          </w:p>
        </w:tc>
      </w:tr>
      <w:tr w:rsidR="00B742BB" w14:paraId="0BE0BB02" w14:textId="77777777" w:rsidTr="00677CAD">
        <w:trPr>
          <w:trHeight w:val="300"/>
        </w:trPr>
        <w:tc>
          <w:tcPr>
            <w:tcW w:w="8355" w:type="dxa"/>
          </w:tcPr>
          <w:p w14:paraId="2CDBEB5B" w14:textId="77777777" w:rsidR="00B742BB" w:rsidRDefault="00B742BB" w:rsidP="00677CAD">
            <w:r>
              <w:t>Patientez le temps de l’installation, quand vous arrivez ici suivez les étapes d’installation proposées par Windows.</w:t>
            </w:r>
          </w:p>
        </w:tc>
      </w:tr>
      <w:tr w:rsidR="00B742BB" w14:paraId="1F946C76" w14:textId="77777777" w:rsidTr="00677CAD">
        <w:trPr>
          <w:trHeight w:val="300"/>
        </w:trPr>
        <w:tc>
          <w:tcPr>
            <w:tcW w:w="8355" w:type="dxa"/>
          </w:tcPr>
          <w:p w14:paraId="4772F100" w14:textId="77777777" w:rsidR="00B742BB" w:rsidRDefault="00B742BB" w:rsidP="00677CAD">
            <w:r>
              <w:rPr>
                <w:noProof/>
              </w:rPr>
              <w:drawing>
                <wp:inline distT="0" distB="0" distL="0" distR="0" wp14:anchorId="0040D8A2" wp14:editId="73138FB3">
                  <wp:extent cx="5162552" cy="3990975"/>
                  <wp:effectExtent l="0" t="0" r="0" b="0"/>
                  <wp:docPr id="843422653" name="Image 843422653"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22653" name="Image 843422653" descr="Une image contenant texte, capture d’écran, logiciel, Système d’exploitation&#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5162552" cy="3990975"/>
                          </a:xfrm>
                          <a:prstGeom prst="rect">
                            <a:avLst/>
                          </a:prstGeom>
                        </pic:spPr>
                      </pic:pic>
                    </a:graphicData>
                  </a:graphic>
                </wp:inline>
              </w:drawing>
            </w:r>
          </w:p>
        </w:tc>
      </w:tr>
    </w:tbl>
    <w:p w14:paraId="1C11AE15" w14:textId="77777777" w:rsidR="00B742BB" w:rsidRDefault="00B742BB" w:rsidP="00B742BB">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32FBB502" w14:textId="77777777" w:rsidTr="00677CAD">
        <w:trPr>
          <w:trHeight w:val="300"/>
        </w:trPr>
        <w:tc>
          <w:tcPr>
            <w:tcW w:w="8355" w:type="dxa"/>
          </w:tcPr>
          <w:p w14:paraId="6D500C7B" w14:textId="77777777" w:rsidR="00B742BB" w:rsidRDefault="00B742BB" w:rsidP="00677CAD">
            <w:r>
              <w:lastRenderedPageBreak/>
              <w:t xml:space="preserve">Bienvenue sur votre machine virtuelle </w:t>
            </w:r>
          </w:p>
        </w:tc>
      </w:tr>
      <w:tr w:rsidR="00B742BB" w14:paraId="485F87E7" w14:textId="77777777" w:rsidTr="00677CAD">
        <w:trPr>
          <w:trHeight w:val="300"/>
        </w:trPr>
        <w:tc>
          <w:tcPr>
            <w:tcW w:w="8355" w:type="dxa"/>
          </w:tcPr>
          <w:p w14:paraId="7D5BDDF9" w14:textId="77777777" w:rsidR="00B742BB" w:rsidRDefault="00B742BB" w:rsidP="00677CAD">
            <w:r>
              <w:rPr>
                <w:noProof/>
              </w:rPr>
              <w:drawing>
                <wp:inline distT="0" distB="0" distL="0" distR="0" wp14:anchorId="30E01CDA" wp14:editId="20BFA32D">
                  <wp:extent cx="4833368" cy="3781083"/>
                  <wp:effectExtent l="0" t="0" r="0" b="0"/>
                  <wp:docPr id="850930235" name="Image 85093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33368" cy="3781083"/>
                          </a:xfrm>
                          <a:prstGeom prst="rect">
                            <a:avLst/>
                          </a:prstGeom>
                        </pic:spPr>
                      </pic:pic>
                    </a:graphicData>
                  </a:graphic>
                </wp:inline>
              </w:drawing>
            </w:r>
          </w:p>
        </w:tc>
      </w:tr>
    </w:tbl>
    <w:p w14:paraId="13ED78DF" w14:textId="77777777" w:rsidR="00B742BB" w:rsidRPr="00B742BB" w:rsidRDefault="00B742BB" w:rsidP="00B742BB">
      <w:pPr>
        <w:pStyle w:val="Titre2"/>
        <w:numPr>
          <w:ilvl w:val="0"/>
          <w:numId w:val="0"/>
        </w:numPr>
        <w:ind w:left="567"/>
        <w:rPr>
          <w:highlight w:val="lightGray"/>
        </w:rPr>
      </w:pPr>
    </w:p>
    <w:p w14:paraId="1842AF39" w14:textId="77777777" w:rsidR="00B742BB" w:rsidRPr="00B742BB" w:rsidRDefault="00B742BB" w:rsidP="00B742BB">
      <w:pPr>
        <w:rPr>
          <w:rFonts w:asciiTheme="majorHAnsi" w:hAnsiTheme="majorHAnsi" w:cs="Arial"/>
          <w:b/>
          <w:bCs/>
          <w:iCs/>
          <w:sz w:val="28"/>
          <w:szCs w:val="28"/>
          <w:highlight w:val="lightGray"/>
        </w:rPr>
      </w:pPr>
      <w:r w:rsidRPr="00B742BB">
        <w:rPr>
          <w:highlight w:val="lightGray"/>
        </w:rPr>
        <w:br w:type="page"/>
      </w:r>
    </w:p>
    <w:p w14:paraId="5148D7A0" w14:textId="77777777" w:rsidR="00B742BB" w:rsidRPr="006574B8" w:rsidRDefault="00B742BB" w:rsidP="00B742BB">
      <w:pPr>
        <w:pStyle w:val="Titre2"/>
      </w:pPr>
      <w:bookmarkStart w:id="7" w:name="_Toc193090861"/>
      <w:r>
        <w:lastRenderedPageBreak/>
        <w:t>Partitionnement du disque</w:t>
      </w:r>
      <w:bookmarkEnd w:id="7"/>
    </w:p>
    <w:tbl>
      <w:tblPr>
        <w:tblStyle w:val="Grilledutableau"/>
        <w:tblW w:w="0" w:type="auto"/>
        <w:tblInd w:w="708" w:type="dxa"/>
        <w:tblLayout w:type="fixed"/>
        <w:tblLook w:val="06A0" w:firstRow="1" w:lastRow="0" w:firstColumn="1" w:lastColumn="0" w:noHBand="1" w:noVBand="1"/>
      </w:tblPr>
      <w:tblGrid>
        <w:gridCol w:w="8355"/>
      </w:tblGrid>
      <w:tr w:rsidR="00B742BB" w14:paraId="7329105F" w14:textId="77777777" w:rsidTr="00677CAD">
        <w:trPr>
          <w:trHeight w:val="300"/>
        </w:trPr>
        <w:tc>
          <w:tcPr>
            <w:tcW w:w="8355" w:type="dxa"/>
          </w:tcPr>
          <w:p w14:paraId="7284FE9F" w14:textId="77777777" w:rsidR="00B742BB" w:rsidRDefault="00B742BB" w:rsidP="00677CAD">
            <w:r>
              <w:t xml:space="preserve">Allez dans gestion des disques et partitionnez votre disque principal </w:t>
            </w:r>
          </w:p>
        </w:tc>
      </w:tr>
      <w:tr w:rsidR="00B742BB" w14:paraId="285C38C0" w14:textId="77777777" w:rsidTr="00677CAD">
        <w:trPr>
          <w:trHeight w:val="300"/>
        </w:trPr>
        <w:tc>
          <w:tcPr>
            <w:tcW w:w="8355" w:type="dxa"/>
          </w:tcPr>
          <w:p w14:paraId="0965FB09" w14:textId="77777777" w:rsidR="00B742BB" w:rsidRDefault="00B742BB" w:rsidP="00677CAD">
            <w:r>
              <w:rPr>
                <w:noProof/>
              </w:rPr>
              <w:drawing>
                <wp:inline distT="0" distB="0" distL="0" distR="0" wp14:anchorId="72E3AFDD" wp14:editId="23DEAC2B">
                  <wp:extent cx="5162552" cy="5000625"/>
                  <wp:effectExtent l="0" t="0" r="0" b="0"/>
                  <wp:docPr id="1527546750" name="Image 152754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162552" cy="5000625"/>
                          </a:xfrm>
                          <a:prstGeom prst="rect">
                            <a:avLst/>
                          </a:prstGeom>
                        </pic:spPr>
                      </pic:pic>
                    </a:graphicData>
                  </a:graphic>
                </wp:inline>
              </w:drawing>
            </w:r>
          </w:p>
        </w:tc>
      </w:tr>
      <w:tr w:rsidR="00B742BB" w14:paraId="31DBED37" w14:textId="77777777" w:rsidTr="00677CAD">
        <w:trPr>
          <w:trHeight w:val="300"/>
        </w:trPr>
        <w:tc>
          <w:tcPr>
            <w:tcW w:w="8355" w:type="dxa"/>
          </w:tcPr>
          <w:p w14:paraId="74F9E53B" w14:textId="77777777" w:rsidR="00B742BB" w:rsidRDefault="00B742BB" w:rsidP="00677CAD">
            <w:r>
              <w:t xml:space="preserve">Clic droit sur C et réduisez le volume de 25 gb </w:t>
            </w:r>
          </w:p>
        </w:tc>
      </w:tr>
      <w:tr w:rsidR="00B742BB" w14:paraId="65EC27BE" w14:textId="77777777" w:rsidTr="00677CAD">
        <w:trPr>
          <w:trHeight w:val="300"/>
        </w:trPr>
        <w:tc>
          <w:tcPr>
            <w:tcW w:w="8355" w:type="dxa"/>
          </w:tcPr>
          <w:p w14:paraId="5D28164B" w14:textId="77777777" w:rsidR="00B742BB" w:rsidRDefault="00B742BB" w:rsidP="00677CAD">
            <w:r>
              <w:rPr>
                <w:noProof/>
              </w:rPr>
              <w:drawing>
                <wp:inline distT="0" distB="0" distL="0" distR="0" wp14:anchorId="307FC344" wp14:editId="507CB286">
                  <wp:extent cx="5162552" cy="2743200"/>
                  <wp:effectExtent l="0" t="0" r="0" b="0"/>
                  <wp:docPr id="1591712209" name="Image 1591712209"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2209" name="Image 1591712209" descr="Une image contenant texte, logiciel, Icône d’ordinateur, Page web&#10;&#10;Le contenu généré par l’IA peut être incorrect."/>
                          <pic:cNvPicPr/>
                        </pic:nvPicPr>
                        <pic:blipFill>
                          <a:blip r:embed="rId38">
                            <a:extLst>
                              <a:ext uri="{28A0092B-C50C-407E-A947-70E740481C1C}">
                                <a14:useLocalDpi xmlns:a14="http://schemas.microsoft.com/office/drawing/2010/main" val="0"/>
                              </a:ext>
                            </a:extLst>
                          </a:blip>
                          <a:stretch>
                            <a:fillRect/>
                          </a:stretch>
                        </pic:blipFill>
                        <pic:spPr>
                          <a:xfrm>
                            <a:off x="0" y="0"/>
                            <a:ext cx="5162552" cy="2743200"/>
                          </a:xfrm>
                          <a:prstGeom prst="rect">
                            <a:avLst/>
                          </a:prstGeom>
                        </pic:spPr>
                      </pic:pic>
                    </a:graphicData>
                  </a:graphic>
                </wp:inline>
              </w:drawing>
            </w:r>
          </w:p>
        </w:tc>
      </w:tr>
    </w:tbl>
    <w:p w14:paraId="2FBD7E77" w14:textId="77777777" w:rsidR="00B742BB" w:rsidRDefault="00B742BB" w:rsidP="00B742BB">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629ED784" w14:textId="77777777" w:rsidTr="00677CAD">
        <w:trPr>
          <w:trHeight w:val="300"/>
        </w:trPr>
        <w:tc>
          <w:tcPr>
            <w:tcW w:w="8355" w:type="dxa"/>
          </w:tcPr>
          <w:p w14:paraId="13A957ED" w14:textId="77777777" w:rsidR="00B742BB" w:rsidRDefault="00B742BB" w:rsidP="00677CAD">
            <w:r>
              <w:lastRenderedPageBreak/>
              <w:t>Faites maintenant un clic droit sur la partie non allouée et allouez-la</w:t>
            </w:r>
          </w:p>
        </w:tc>
      </w:tr>
      <w:tr w:rsidR="00B742BB" w14:paraId="6ED2B613" w14:textId="77777777" w:rsidTr="00677CAD">
        <w:trPr>
          <w:trHeight w:val="300"/>
        </w:trPr>
        <w:tc>
          <w:tcPr>
            <w:tcW w:w="8355" w:type="dxa"/>
          </w:tcPr>
          <w:p w14:paraId="02BEDA8B" w14:textId="77777777" w:rsidR="00B742BB" w:rsidRDefault="00B742BB" w:rsidP="00677CAD">
            <w:r>
              <w:rPr>
                <w:noProof/>
              </w:rPr>
              <w:drawing>
                <wp:inline distT="0" distB="0" distL="0" distR="0" wp14:anchorId="400D1CA5" wp14:editId="5AD9991E">
                  <wp:extent cx="5162552" cy="1009650"/>
                  <wp:effectExtent l="0" t="0" r="0" b="0"/>
                  <wp:docPr id="1062944666" name="Image 1062944666" descr="Une image contenant texte, lign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44666" name="Image 1062944666" descr="Une image contenant texte, ligne, capture d’écran, Police&#10;&#10;Le contenu généré par l’IA peut être incorrect."/>
                          <pic:cNvPicPr/>
                        </pic:nvPicPr>
                        <pic:blipFill>
                          <a:blip r:embed="rId39">
                            <a:extLst>
                              <a:ext uri="{28A0092B-C50C-407E-A947-70E740481C1C}">
                                <a14:useLocalDpi xmlns:a14="http://schemas.microsoft.com/office/drawing/2010/main" val="0"/>
                              </a:ext>
                            </a:extLst>
                          </a:blip>
                          <a:stretch>
                            <a:fillRect/>
                          </a:stretch>
                        </pic:blipFill>
                        <pic:spPr>
                          <a:xfrm>
                            <a:off x="0" y="0"/>
                            <a:ext cx="5162552" cy="1009650"/>
                          </a:xfrm>
                          <a:prstGeom prst="rect">
                            <a:avLst/>
                          </a:prstGeom>
                        </pic:spPr>
                      </pic:pic>
                    </a:graphicData>
                  </a:graphic>
                </wp:inline>
              </w:drawing>
            </w:r>
          </w:p>
        </w:tc>
      </w:tr>
      <w:tr w:rsidR="00B742BB" w14:paraId="240EFB25" w14:textId="77777777" w:rsidTr="00677CAD">
        <w:trPr>
          <w:trHeight w:val="300"/>
        </w:trPr>
        <w:tc>
          <w:tcPr>
            <w:tcW w:w="8355" w:type="dxa"/>
          </w:tcPr>
          <w:p w14:paraId="249FDDDC" w14:textId="77777777" w:rsidR="00B742BB" w:rsidRDefault="00B742BB" w:rsidP="00677CAD">
            <w:r>
              <w:t xml:space="preserve">Nommez-la </w:t>
            </w:r>
          </w:p>
        </w:tc>
      </w:tr>
      <w:tr w:rsidR="00B742BB" w14:paraId="4ADCF91E" w14:textId="77777777" w:rsidTr="00677CAD">
        <w:trPr>
          <w:trHeight w:val="300"/>
        </w:trPr>
        <w:tc>
          <w:tcPr>
            <w:tcW w:w="8355" w:type="dxa"/>
          </w:tcPr>
          <w:p w14:paraId="6DC57316" w14:textId="77777777" w:rsidR="00B742BB" w:rsidRDefault="00B742BB" w:rsidP="00677CAD">
            <w:r>
              <w:rPr>
                <w:noProof/>
              </w:rPr>
              <w:drawing>
                <wp:inline distT="0" distB="0" distL="0" distR="0" wp14:anchorId="6877835E" wp14:editId="68D3F6F4">
                  <wp:extent cx="4744113" cy="3753374"/>
                  <wp:effectExtent l="0" t="0" r="0" b="0"/>
                  <wp:docPr id="232860304" name="Image 232860304"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60304" name="Image 232860304" descr="Une image contenant texte, capture d’écran, logiciel, affichage&#10;&#10;Le contenu généré par l’IA peut être incorrect."/>
                          <pic:cNvPicPr/>
                        </pic:nvPicPr>
                        <pic:blipFill>
                          <a:blip r:embed="rId40">
                            <a:extLst>
                              <a:ext uri="{28A0092B-C50C-407E-A947-70E740481C1C}">
                                <a14:useLocalDpi xmlns:a14="http://schemas.microsoft.com/office/drawing/2010/main" val="0"/>
                              </a:ext>
                            </a:extLst>
                          </a:blip>
                          <a:stretch>
                            <a:fillRect/>
                          </a:stretch>
                        </pic:blipFill>
                        <pic:spPr>
                          <a:xfrm>
                            <a:off x="0" y="0"/>
                            <a:ext cx="4744113" cy="3753374"/>
                          </a:xfrm>
                          <a:prstGeom prst="rect">
                            <a:avLst/>
                          </a:prstGeom>
                        </pic:spPr>
                      </pic:pic>
                    </a:graphicData>
                  </a:graphic>
                </wp:inline>
              </w:drawing>
            </w:r>
          </w:p>
        </w:tc>
      </w:tr>
      <w:tr w:rsidR="00B742BB" w14:paraId="392D770D" w14:textId="77777777" w:rsidTr="00677CAD">
        <w:trPr>
          <w:trHeight w:val="300"/>
        </w:trPr>
        <w:tc>
          <w:tcPr>
            <w:tcW w:w="8355" w:type="dxa"/>
          </w:tcPr>
          <w:p w14:paraId="1A4DE3EB" w14:textId="77777777" w:rsidR="00B742BB" w:rsidRDefault="00B742BB" w:rsidP="00677CAD">
            <w:r>
              <w:t xml:space="preserve">Si vous avez ceci c’est que tout est bon </w:t>
            </w:r>
          </w:p>
        </w:tc>
      </w:tr>
      <w:tr w:rsidR="00B742BB" w14:paraId="6171A44F" w14:textId="77777777" w:rsidTr="00677CAD">
        <w:trPr>
          <w:trHeight w:val="300"/>
        </w:trPr>
        <w:tc>
          <w:tcPr>
            <w:tcW w:w="8355" w:type="dxa"/>
          </w:tcPr>
          <w:p w14:paraId="203D0EE8" w14:textId="77777777" w:rsidR="00B742BB" w:rsidRDefault="00B742BB" w:rsidP="00677CAD">
            <w:r>
              <w:rPr>
                <w:noProof/>
              </w:rPr>
              <w:drawing>
                <wp:inline distT="0" distB="0" distL="0" distR="0" wp14:anchorId="76215A1E" wp14:editId="26B5CD6D">
                  <wp:extent cx="4581526" cy="2840208"/>
                  <wp:effectExtent l="0" t="0" r="0" b="0"/>
                  <wp:docPr id="910326369" name="Image 910326369"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26369" name="Image 910326369" descr="Une image contenant texte, capture d’écran, affichage, logiciel&#10;&#10;Le contenu généré par l’IA peut être incorrect."/>
                          <pic:cNvPicPr/>
                        </pic:nvPicPr>
                        <pic:blipFill>
                          <a:blip r:embed="rId41">
                            <a:extLst>
                              <a:ext uri="{28A0092B-C50C-407E-A947-70E740481C1C}">
                                <a14:useLocalDpi xmlns:a14="http://schemas.microsoft.com/office/drawing/2010/main" val="0"/>
                              </a:ext>
                            </a:extLst>
                          </a:blip>
                          <a:stretch>
                            <a:fillRect/>
                          </a:stretch>
                        </pic:blipFill>
                        <pic:spPr>
                          <a:xfrm>
                            <a:off x="0" y="0"/>
                            <a:ext cx="4581526" cy="2840208"/>
                          </a:xfrm>
                          <a:prstGeom prst="rect">
                            <a:avLst/>
                          </a:prstGeom>
                        </pic:spPr>
                      </pic:pic>
                    </a:graphicData>
                  </a:graphic>
                </wp:inline>
              </w:drawing>
            </w:r>
          </w:p>
        </w:tc>
      </w:tr>
    </w:tbl>
    <w:p w14:paraId="5FB95638" w14:textId="77777777" w:rsidR="00B742BB" w:rsidRDefault="00B742BB" w:rsidP="00B742BB">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43C4DD6C" w14:textId="77777777" w:rsidTr="00677CAD">
        <w:trPr>
          <w:trHeight w:val="300"/>
        </w:trPr>
        <w:tc>
          <w:tcPr>
            <w:tcW w:w="8355" w:type="dxa"/>
          </w:tcPr>
          <w:p w14:paraId="642D9548" w14:textId="77777777" w:rsidR="00B742BB" w:rsidRDefault="00B742BB" w:rsidP="00677CAD">
            <w:r>
              <w:lastRenderedPageBreak/>
              <w:t xml:space="preserve">Éteignez votre vm </w:t>
            </w:r>
          </w:p>
        </w:tc>
      </w:tr>
      <w:tr w:rsidR="00B742BB" w14:paraId="33AF5472" w14:textId="77777777" w:rsidTr="00677CAD">
        <w:trPr>
          <w:trHeight w:val="300"/>
        </w:trPr>
        <w:tc>
          <w:tcPr>
            <w:tcW w:w="8355" w:type="dxa"/>
          </w:tcPr>
          <w:p w14:paraId="726F5225" w14:textId="77777777" w:rsidR="00B742BB" w:rsidRDefault="00B742BB" w:rsidP="00677CAD">
            <w:r>
              <w:rPr>
                <w:noProof/>
              </w:rPr>
              <w:drawing>
                <wp:inline distT="0" distB="0" distL="0" distR="0" wp14:anchorId="0C6680F6" wp14:editId="27969FD2">
                  <wp:extent cx="3657257" cy="3542544"/>
                  <wp:effectExtent l="0" t="0" r="0" b="0"/>
                  <wp:docPr id="1877272117" name="Image 1877272117"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72117" name="Image 1877272117" descr="Une image contenant texte, capture d’écran, logiciel, Système d’exploitation&#10;&#10;Le contenu généré par l’IA peut être incorrect."/>
                          <pic:cNvPicPr/>
                        </pic:nvPicPr>
                        <pic:blipFill>
                          <a:blip r:embed="rId42">
                            <a:extLst>
                              <a:ext uri="{28A0092B-C50C-407E-A947-70E740481C1C}">
                                <a14:useLocalDpi xmlns:a14="http://schemas.microsoft.com/office/drawing/2010/main" val="0"/>
                              </a:ext>
                            </a:extLst>
                          </a:blip>
                          <a:stretch>
                            <a:fillRect/>
                          </a:stretch>
                        </pic:blipFill>
                        <pic:spPr>
                          <a:xfrm>
                            <a:off x="0" y="0"/>
                            <a:ext cx="3657257" cy="3542544"/>
                          </a:xfrm>
                          <a:prstGeom prst="rect">
                            <a:avLst/>
                          </a:prstGeom>
                        </pic:spPr>
                      </pic:pic>
                    </a:graphicData>
                  </a:graphic>
                </wp:inline>
              </w:drawing>
            </w:r>
          </w:p>
        </w:tc>
      </w:tr>
    </w:tbl>
    <w:p w14:paraId="68476EC1" w14:textId="77777777" w:rsidR="00B742BB" w:rsidRDefault="00B742BB" w:rsidP="00B742BB">
      <w:pPr>
        <w:pStyle w:val="Titre2"/>
      </w:pPr>
      <w:bookmarkStart w:id="8" w:name="_Toc193090862"/>
      <w:r>
        <w:t>Installation de Fedora</w:t>
      </w:r>
      <w:bookmarkEnd w:id="8"/>
    </w:p>
    <w:tbl>
      <w:tblPr>
        <w:tblStyle w:val="Grilledutableau"/>
        <w:tblW w:w="0" w:type="auto"/>
        <w:tblInd w:w="708" w:type="dxa"/>
        <w:tblLayout w:type="fixed"/>
        <w:tblLook w:val="06A0" w:firstRow="1" w:lastRow="0" w:firstColumn="1" w:lastColumn="0" w:noHBand="1" w:noVBand="1"/>
      </w:tblPr>
      <w:tblGrid>
        <w:gridCol w:w="8355"/>
      </w:tblGrid>
      <w:tr w:rsidR="00B742BB" w14:paraId="60033678" w14:textId="77777777" w:rsidTr="00677CAD">
        <w:trPr>
          <w:trHeight w:val="300"/>
        </w:trPr>
        <w:tc>
          <w:tcPr>
            <w:tcW w:w="8355" w:type="dxa"/>
          </w:tcPr>
          <w:p w14:paraId="1770DE0C" w14:textId="77777777" w:rsidR="00B742BB" w:rsidRDefault="00B742BB" w:rsidP="00677CAD">
            <w:r>
              <w:t>Faites une snapshot</w:t>
            </w:r>
          </w:p>
        </w:tc>
      </w:tr>
      <w:tr w:rsidR="00B742BB" w14:paraId="14F613A1" w14:textId="77777777" w:rsidTr="00677CAD">
        <w:trPr>
          <w:trHeight w:val="300"/>
        </w:trPr>
        <w:tc>
          <w:tcPr>
            <w:tcW w:w="8355" w:type="dxa"/>
          </w:tcPr>
          <w:p w14:paraId="764D77B3" w14:textId="77777777" w:rsidR="00B742BB" w:rsidRDefault="00B742BB" w:rsidP="00677CAD">
            <w:r>
              <w:rPr>
                <w:noProof/>
              </w:rPr>
              <w:drawing>
                <wp:inline distT="0" distB="0" distL="0" distR="0" wp14:anchorId="403883C3" wp14:editId="587E113B">
                  <wp:extent cx="5162552" cy="2238375"/>
                  <wp:effectExtent l="0" t="0" r="0" b="0"/>
                  <wp:docPr id="997100873" name="Image 997100873"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00873" name="Image 997100873" descr="Une image contenant texte, logiciel, Icône d’ordinateur, Logiciel multimédia&#10;&#10;Le contenu généré par l’IA peut êtr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62552" cy="2238375"/>
                          </a:xfrm>
                          <a:prstGeom prst="rect">
                            <a:avLst/>
                          </a:prstGeom>
                        </pic:spPr>
                      </pic:pic>
                    </a:graphicData>
                  </a:graphic>
                </wp:inline>
              </w:drawing>
            </w:r>
          </w:p>
        </w:tc>
      </w:tr>
      <w:tr w:rsidR="00B742BB" w14:paraId="3C5CF032" w14:textId="77777777" w:rsidTr="00677CAD">
        <w:trPr>
          <w:trHeight w:val="300"/>
        </w:trPr>
        <w:tc>
          <w:tcPr>
            <w:tcW w:w="8355" w:type="dxa"/>
          </w:tcPr>
          <w:p w14:paraId="3F5BB5DF" w14:textId="77777777" w:rsidR="00B742BB" w:rsidRDefault="00B742BB" w:rsidP="00677CAD">
            <w:r>
              <w:t>Dans configuration et stockage ajoutez maintenant l’iso de FEDORA</w:t>
            </w:r>
          </w:p>
        </w:tc>
      </w:tr>
      <w:tr w:rsidR="00B742BB" w14:paraId="02181E43" w14:textId="77777777" w:rsidTr="00677CAD">
        <w:trPr>
          <w:trHeight w:val="300"/>
        </w:trPr>
        <w:tc>
          <w:tcPr>
            <w:tcW w:w="8355" w:type="dxa"/>
          </w:tcPr>
          <w:p w14:paraId="5477933E" w14:textId="77777777" w:rsidR="00B742BB" w:rsidRDefault="00B742BB" w:rsidP="00677CAD">
            <w:r>
              <w:rPr>
                <w:noProof/>
              </w:rPr>
              <w:drawing>
                <wp:inline distT="0" distB="0" distL="0" distR="0" wp14:anchorId="1A2B8A25" wp14:editId="7767EB62">
                  <wp:extent cx="5162552" cy="1581150"/>
                  <wp:effectExtent l="0" t="0" r="0" b="0"/>
                  <wp:docPr id="802123820" name="Image 802123820"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23820" name="Image 802123820" descr="Une image contenant texte, capture d’écran, logiciel, Police&#10;&#10;Le contenu généré par l’IA peut êtr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62552" cy="1581150"/>
                          </a:xfrm>
                          <a:prstGeom prst="rect">
                            <a:avLst/>
                          </a:prstGeom>
                        </pic:spPr>
                      </pic:pic>
                    </a:graphicData>
                  </a:graphic>
                </wp:inline>
              </w:drawing>
            </w:r>
          </w:p>
          <w:p w14:paraId="0A588CA4" w14:textId="77777777" w:rsidR="00B742BB" w:rsidRDefault="00B742BB" w:rsidP="00677CAD"/>
        </w:tc>
      </w:tr>
      <w:tr w:rsidR="00B742BB" w14:paraId="2880EFDE" w14:textId="77777777" w:rsidTr="00677CAD">
        <w:trPr>
          <w:trHeight w:val="300"/>
        </w:trPr>
        <w:tc>
          <w:tcPr>
            <w:tcW w:w="8355" w:type="dxa"/>
          </w:tcPr>
          <w:p w14:paraId="724DAA08" w14:textId="77777777" w:rsidR="00B742BB" w:rsidRDefault="00B742BB" w:rsidP="00677CAD">
            <w:r>
              <w:t>Lancez votre Vm et cliquez sur la touche F12 cliquez ensuite sur la lettre assignée à CD-ROM</w:t>
            </w:r>
          </w:p>
        </w:tc>
      </w:tr>
      <w:tr w:rsidR="00B742BB" w14:paraId="20202FD0" w14:textId="77777777" w:rsidTr="00677CAD">
        <w:trPr>
          <w:trHeight w:val="300"/>
        </w:trPr>
        <w:tc>
          <w:tcPr>
            <w:tcW w:w="8355" w:type="dxa"/>
          </w:tcPr>
          <w:p w14:paraId="757EE4E6" w14:textId="77777777" w:rsidR="00B742BB" w:rsidRDefault="00B742BB" w:rsidP="00677CAD">
            <w:r>
              <w:rPr>
                <w:noProof/>
              </w:rPr>
              <w:lastRenderedPageBreak/>
              <w:drawing>
                <wp:inline distT="0" distB="0" distL="0" distR="0" wp14:anchorId="4E40DB98" wp14:editId="68BDFE78">
                  <wp:extent cx="5162552" cy="2190750"/>
                  <wp:effectExtent l="0" t="0" r="0" b="0"/>
                  <wp:docPr id="1980137582" name="Image 1980137582"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7582" name="Image 1980137582" descr="Une image contenant texte, capture d’écran, Police&#10;&#10;Le contenu généré par l’IA peut être incorrect."/>
                          <pic:cNvPicPr/>
                        </pic:nvPicPr>
                        <pic:blipFill>
                          <a:blip r:embed="rId45">
                            <a:extLst>
                              <a:ext uri="{28A0092B-C50C-407E-A947-70E740481C1C}">
                                <a14:useLocalDpi xmlns:a14="http://schemas.microsoft.com/office/drawing/2010/main" val="0"/>
                              </a:ext>
                            </a:extLst>
                          </a:blip>
                          <a:stretch>
                            <a:fillRect/>
                          </a:stretch>
                        </pic:blipFill>
                        <pic:spPr>
                          <a:xfrm>
                            <a:off x="0" y="0"/>
                            <a:ext cx="5162552" cy="2190750"/>
                          </a:xfrm>
                          <a:prstGeom prst="rect">
                            <a:avLst/>
                          </a:prstGeom>
                        </pic:spPr>
                      </pic:pic>
                    </a:graphicData>
                  </a:graphic>
                </wp:inline>
              </w:drawing>
            </w:r>
          </w:p>
        </w:tc>
      </w:tr>
      <w:tr w:rsidR="00B742BB" w14:paraId="0A49B8B9" w14:textId="77777777" w:rsidTr="00677CAD">
        <w:trPr>
          <w:trHeight w:val="300"/>
        </w:trPr>
        <w:tc>
          <w:tcPr>
            <w:tcW w:w="8355" w:type="dxa"/>
          </w:tcPr>
          <w:p w14:paraId="0DD6F38A" w14:textId="77777777" w:rsidR="00B742BB" w:rsidRDefault="00B742BB" w:rsidP="00677CAD">
            <w:r>
              <w:t>start</w:t>
            </w:r>
          </w:p>
        </w:tc>
      </w:tr>
      <w:tr w:rsidR="00B742BB" w14:paraId="40AC09DA" w14:textId="77777777" w:rsidTr="00677CAD">
        <w:trPr>
          <w:trHeight w:val="300"/>
        </w:trPr>
        <w:tc>
          <w:tcPr>
            <w:tcW w:w="8355" w:type="dxa"/>
          </w:tcPr>
          <w:p w14:paraId="49403E8A" w14:textId="77777777" w:rsidR="00B742BB" w:rsidRDefault="00B742BB" w:rsidP="00677CAD">
            <w:r>
              <w:rPr>
                <w:noProof/>
              </w:rPr>
              <w:drawing>
                <wp:inline distT="0" distB="0" distL="0" distR="0" wp14:anchorId="77734D46" wp14:editId="5BD822C6">
                  <wp:extent cx="5162552" cy="2828925"/>
                  <wp:effectExtent l="0" t="0" r="0" b="0"/>
                  <wp:docPr id="1022477945" name="Image 1022477945"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7945" name="Image 1022477945" descr="Une image contenant texte, capture d’écran, logiciel, affichage&#10;&#10;Le contenu généré par l’IA peut être incorrect."/>
                          <pic:cNvPicPr/>
                        </pic:nvPicPr>
                        <pic:blipFill>
                          <a:blip r:embed="rId46">
                            <a:extLst>
                              <a:ext uri="{28A0092B-C50C-407E-A947-70E740481C1C}">
                                <a14:useLocalDpi xmlns:a14="http://schemas.microsoft.com/office/drawing/2010/main" val="0"/>
                              </a:ext>
                            </a:extLst>
                          </a:blip>
                          <a:stretch>
                            <a:fillRect/>
                          </a:stretch>
                        </pic:blipFill>
                        <pic:spPr>
                          <a:xfrm>
                            <a:off x="0" y="0"/>
                            <a:ext cx="5162552" cy="2828925"/>
                          </a:xfrm>
                          <a:prstGeom prst="rect">
                            <a:avLst/>
                          </a:prstGeom>
                        </pic:spPr>
                      </pic:pic>
                    </a:graphicData>
                  </a:graphic>
                </wp:inline>
              </w:drawing>
            </w:r>
          </w:p>
        </w:tc>
      </w:tr>
      <w:tr w:rsidR="00B742BB" w14:paraId="3BE29A64" w14:textId="77777777" w:rsidTr="00677CAD">
        <w:trPr>
          <w:trHeight w:val="300"/>
        </w:trPr>
        <w:tc>
          <w:tcPr>
            <w:tcW w:w="8355" w:type="dxa"/>
          </w:tcPr>
          <w:p w14:paraId="2302C23E" w14:textId="77777777" w:rsidR="00B742BB" w:rsidRDefault="00B742BB" w:rsidP="00677CAD">
            <w:r>
              <w:t xml:space="preserve">Patientez </w:t>
            </w:r>
          </w:p>
        </w:tc>
      </w:tr>
      <w:tr w:rsidR="00B742BB" w14:paraId="7D7F030F" w14:textId="77777777" w:rsidTr="00677CAD">
        <w:trPr>
          <w:trHeight w:val="300"/>
        </w:trPr>
        <w:tc>
          <w:tcPr>
            <w:tcW w:w="8355" w:type="dxa"/>
          </w:tcPr>
          <w:p w14:paraId="7F49CE4F" w14:textId="77777777" w:rsidR="00B742BB" w:rsidRDefault="00B742BB" w:rsidP="00677CAD">
            <w:r>
              <w:rPr>
                <w:noProof/>
              </w:rPr>
              <w:lastRenderedPageBreak/>
              <w:drawing>
                <wp:inline distT="0" distB="0" distL="0" distR="0" wp14:anchorId="4C1A70E8" wp14:editId="0DBAF653">
                  <wp:extent cx="4880992" cy="3854362"/>
                  <wp:effectExtent l="0" t="0" r="0" b="0"/>
                  <wp:docPr id="446306983" name="Image 446306983" descr="Une image contenant texte, capture d’écran, lu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06983" name="Image 446306983" descr="Une image contenant texte, capture d’écran, lune, Logiciel multimédia&#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4880992" cy="3854362"/>
                          </a:xfrm>
                          <a:prstGeom prst="rect">
                            <a:avLst/>
                          </a:prstGeom>
                        </pic:spPr>
                      </pic:pic>
                    </a:graphicData>
                  </a:graphic>
                </wp:inline>
              </w:drawing>
            </w:r>
          </w:p>
          <w:p w14:paraId="4D7CA0B0" w14:textId="77777777" w:rsidR="00B742BB" w:rsidRDefault="00B742BB" w:rsidP="00677CAD"/>
          <w:p w14:paraId="412D60AC" w14:textId="77777777" w:rsidR="00B742BB" w:rsidRDefault="00B742BB" w:rsidP="00677CAD"/>
          <w:p w14:paraId="04E26D12" w14:textId="77777777" w:rsidR="00B742BB" w:rsidRDefault="00B742BB" w:rsidP="00677CAD">
            <w:r>
              <w:rPr>
                <w:noProof/>
              </w:rPr>
              <w:drawing>
                <wp:inline distT="0" distB="0" distL="0" distR="0" wp14:anchorId="64D04F93" wp14:editId="5888934F">
                  <wp:extent cx="5162552" cy="4067175"/>
                  <wp:effectExtent l="0" t="0" r="0" b="0"/>
                  <wp:docPr id="553191457" name="Image 553191457"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91457" name="Image 553191457" descr="Une image contenant texte, capture d’écran, logiciel, Logiciel multimédia&#10;&#10;Le contenu généré par l’IA peut être incorrect."/>
                          <pic:cNvPicPr/>
                        </pic:nvPicPr>
                        <pic:blipFill>
                          <a:blip r:embed="rId48">
                            <a:extLst>
                              <a:ext uri="{28A0092B-C50C-407E-A947-70E740481C1C}">
                                <a14:useLocalDpi xmlns:a14="http://schemas.microsoft.com/office/drawing/2010/main" val="0"/>
                              </a:ext>
                            </a:extLst>
                          </a:blip>
                          <a:stretch>
                            <a:fillRect/>
                          </a:stretch>
                        </pic:blipFill>
                        <pic:spPr>
                          <a:xfrm>
                            <a:off x="0" y="0"/>
                            <a:ext cx="5162552" cy="4067175"/>
                          </a:xfrm>
                          <a:prstGeom prst="rect">
                            <a:avLst/>
                          </a:prstGeom>
                        </pic:spPr>
                      </pic:pic>
                    </a:graphicData>
                  </a:graphic>
                </wp:inline>
              </w:drawing>
            </w:r>
          </w:p>
        </w:tc>
      </w:tr>
    </w:tbl>
    <w:p w14:paraId="103715FD" w14:textId="7CDA92B9" w:rsidR="00607F19" w:rsidRDefault="00607F19"/>
    <w:p w14:paraId="683BBC37" w14:textId="77777777" w:rsidR="00607F19" w:rsidRDefault="00607F19">
      <w:r>
        <w:br w:type="page"/>
      </w:r>
    </w:p>
    <w:p w14:paraId="14222462" w14:textId="77777777" w:rsidR="00607F19" w:rsidRDefault="00607F19"/>
    <w:tbl>
      <w:tblPr>
        <w:tblStyle w:val="Grilledutableau"/>
        <w:tblW w:w="0" w:type="auto"/>
        <w:tblInd w:w="708" w:type="dxa"/>
        <w:tblLayout w:type="fixed"/>
        <w:tblLook w:val="06A0" w:firstRow="1" w:lastRow="0" w:firstColumn="1" w:lastColumn="0" w:noHBand="1" w:noVBand="1"/>
      </w:tblPr>
      <w:tblGrid>
        <w:gridCol w:w="8355"/>
      </w:tblGrid>
      <w:tr w:rsidR="00B742BB" w14:paraId="3BA7111C" w14:textId="77777777" w:rsidTr="00677CAD">
        <w:trPr>
          <w:trHeight w:val="300"/>
        </w:trPr>
        <w:tc>
          <w:tcPr>
            <w:tcW w:w="8355" w:type="dxa"/>
          </w:tcPr>
          <w:p w14:paraId="0CA54725" w14:textId="77777777" w:rsidR="00B742BB" w:rsidRDefault="00B742BB" w:rsidP="00677CAD">
            <w:r>
              <w:t>Cliquez ici</w:t>
            </w:r>
          </w:p>
        </w:tc>
      </w:tr>
      <w:tr w:rsidR="00B742BB" w14:paraId="560A8AE3" w14:textId="77777777" w:rsidTr="00677CAD">
        <w:trPr>
          <w:trHeight w:val="300"/>
        </w:trPr>
        <w:tc>
          <w:tcPr>
            <w:tcW w:w="8355" w:type="dxa"/>
          </w:tcPr>
          <w:p w14:paraId="134841A1" w14:textId="77777777" w:rsidR="00B742BB" w:rsidRDefault="00B742BB" w:rsidP="00677CAD">
            <w:r>
              <w:rPr>
                <w:noProof/>
              </w:rPr>
              <w:drawing>
                <wp:inline distT="0" distB="0" distL="0" distR="0" wp14:anchorId="0A81183D" wp14:editId="0A8830A5">
                  <wp:extent cx="5162552" cy="2962275"/>
                  <wp:effectExtent l="0" t="0" r="0" b="0"/>
                  <wp:docPr id="1391216736" name="Image 1391216736" descr="Une image contenant capture d’écran,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16736" name="Image 1391216736" descr="Une image contenant capture d’écran, texte, conception&#10;&#10;Le contenu généré par l’IA peut être incorrect."/>
                          <pic:cNvPicPr/>
                        </pic:nvPicPr>
                        <pic:blipFill>
                          <a:blip r:embed="rId49">
                            <a:extLst>
                              <a:ext uri="{28A0092B-C50C-407E-A947-70E740481C1C}">
                                <a14:useLocalDpi xmlns:a14="http://schemas.microsoft.com/office/drawing/2010/main" val="0"/>
                              </a:ext>
                            </a:extLst>
                          </a:blip>
                          <a:stretch>
                            <a:fillRect/>
                          </a:stretch>
                        </pic:blipFill>
                        <pic:spPr>
                          <a:xfrm>
                            <a:off x="0" y="0"/>
                            <a:ext cx="5162552" cy="2962275"/>
                          </a:xfrm>
                          <a:prstGeom prst="rect">
                            <a:avLst/>
                          </a:prstGeom>
                        </pic:spPr>
                      </pic:pic>
                    </a:graphicData>
                  </a:graphic>
                </wp:inline>
              </w:drawing>
            </w:r>
          </w:p>
        </w:tc>
      </w:tr>
      <w:tr w:rsidR="00B742BB" w14:paraId="3FE1B7FA" w14:textId="77777777" w:rsidTr="00677CAD">
        <w:trPr>
          <w:trHeight w:val="300"/>
        </w:trPr>
        <w:tc>
          <w:tcPr>
            <w:tcW w:w="8355" w:type="dxa"/>
          </w:tcPr>
          <w:p w14:paraId="6D7F18A7" w14:textId="77777777" w:rsidR="00B742BB" w:rsidRDefault="00B742BB" w:rsidP="00677CAD">
            <w:r>
              <w:t>Installez l’OS cliquez sur install fedora</w:t>
            </w:r>
          </w:p>
        </w:tc>
      </w:tr>
      <w:tr w:rsidR="00B742BB" w14:paraId="232DA9D4" w14:textId="77777777" w:rsidTr="00677CAD">
        <w:trPr>
          <w:trHeight w:val="300"/>
        </w:trPr>
        <w:tc>
          <w:tcPr>
            <w:tcW w:w="8355" w:type="dxa"/>
          </w:tcPr>
          <w:p w14:paraId="515BCEA8" w14:textId="77777777" w:rsidR="00B742BB" w:rsidRDefault="00B742BB" w:rsidP="00677CAD">
            <w:r>
              <w:rPr>
                <w:noProof/>
              </w:rPr>
              <w:drawing>
                <wp:inline distT="0" distB="0" distL="0" distR="0" wp14:anchorId="24E45F78" wp14:editId="25BECF7B">
                  <wp:extent cx="4880535" cy="3682912"/>
                  <wp:effectExtent l="0" t="0" r="0" b="0"/>
                  <wp:docPr id="1628824056" name="Image 1628824056"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24056" name="Image 1628824056" descr="Une image contenant texte, capture d’écran, multimédia, logiciel&#10;&#10;Le contenu généré par l’IA peut être incorrect."/>
                          <pic:cNvPicPr/>
                        </pic:nvPicPr>
                        <pic:blipFill>
                          <a:blip r:embed="rId50">
                            <a:extLst>
                              <a:ext uri="{28A0092B-C50C-407E-A947-70E740481C1C}">
                                <a14:useLocalDpi xmlns:a14="http://schemas.microsoft.com/office/drawing/2010/main" val="0"/>
                              </a:ext>
                            </a:extLst>
                          </a:blip>
                          <a:stretch>
                            <a:fillRect/>
                          </a:stretch>
                        </pic:blipFill>
                        <pic:spPr>
                          <a:xfrm>
                            <a:off x="0" y="0"/>
                            <a:ext cx="4880535" cy="3682912"/>
                          </a:xfrm>
                          <a:prstGeom prst="rect">
                            <a:avLst/>
                          </a:prstGeom>
                        </pic:spPr>
                      </pic:pic>
                    </a:graphicData>
                  </a:graphic>
                </wp:inline>
              </w:drawing>
            </w:r>
          </w:p>
          <w:p w14:paraId="4A13DEE5" w14:textId="77777777" w:rsidR="00B742BB" w:rsidRDefault="00B742BB" w:rsidP="00677CAD"/>
          <w:p w14:paraId="775AC530" w14:textId="77777777" w:rsidR="00B742BB" w:rsidRDefault="00B742BB" w:rsidP="00677CAD"/>
          <w:p w14:paraId="704BC602" w14:textId="77777777" w:rsidR="00B742BB" w:rsidRDefault="00B742BB" w:rsidP="00677CAD"/>
          <w:p w14:paraId="25F8396F" w14:textId="77777777" w:rsidR="00B742BB" w:rsidRDefault="00B742BB" w:rsidP="00677CAD"/>
          <w:p w14:paraId="3EC010CB" w14:textId="77777777" w:rsidR="00B742BB" w:rsidRDefault="00B742BB" w:rsidP="00677CAD"/>
          <w:p w14:paraId="695121CC" w14:textId="77777777" w:rsidR="00B742BB" w:rsidRDefault="00B742BB" w:rsidP="00677CAD"/>
          <w:p w14:paraId="688A7815" w14:textId="77777777" w:rsidR="00B742BB" w:rsidRDefault="00B742BB" w:rsidP="00677CAD"/>
        </w:tc>
      </w:tr>
    </w:tbl>
    <w:p w14:paraId="6D19A5A7" w14:textId="5AFF1FEB" w:rsidR="00607F19" w:rsidRDefault="00607F19"/>
    <w:p w14:paraId="08786BE4" w14:textId="77777777" w:rsidR="00607F19" w:rsidRDefault="00607F19">
      <w:r>
        <w:br w:type="page"/>
      </w:r>
    </w:p>
    <w:p w14:paraId="4D9151E2" w14:textId="77777777" w:rsidR="00607F19" w:rsidRDefault="00607F19"/>
    <w:tbl>
      <w:tblPr>
        <w:tblStyle w:val="Grilledutableau"/>
        <w:tblW w:w="0" w:type="auto"/>
        <w:tblInd w:w="708" w:type="dxa"/>
        <w:tblLayout w:type="fixed"/>
        <w:tblLook w:val="06A0" w:firstRow="1" w:lastRow="0" w:firstColumn="1" w:lastColumn="0" w:noHBand="1" w:noVBand="1"/>
      </w:tblPr>
      <w:tblGrid>
        <w:gridCol w:w="8355"/>
      </w:tblGrid>
      <w:tr w:rsidR="00B742BB" w14:paraId="015F694F" w14:textId="77777777" w:rsidTr="00677CAD">
        <w:trPr>
          <w:trHeight w:val="300"/>
        </w:trPr>
        <w:tc>
          <w:tcPr>
            <w:tcW w:w="8355" w:type="dxa"/>
          </w:tcPr>
          <w:p w14:paraId="29D8E895" w14:textId="77777777" w:rsidR="00B742BB" w:rsidRDefault="00B742BB" w:rsidP="00677CAD">
            <w:r>
              <w:t>Entrez la langue</w:t>
            </w:r>
          </w:p>
        </w:tc>
      </w:tr>
      <w:tr w:rsidR="00B742BB" w14:paraId="736C5D12" w14:textId="77777777" w:rsidTr="00677CAD">
        <w:trPr>
          <w:trHeight w:val="300"/>
        </w:trPr>
        <w:tc>
          <w:tcPr>
            <w:tcW w:w="8355" w:type="dxa"/>
          </w:tcPr>
          <w:p w14:paraId="4457B29F" w14:textId="77777777" w:rsidR="00B742BB" w:rsidRDefault="00B742BB" w:rsidP="00677CAD">
            <w:r>
              <w:rPr>
                <w:noProof/>
              </w:rPr>
              <w:drawing>
                <wp:inline distT="0" distB="0" distL="0" distR="0" wp14:anchorId="772A7C7D" wp14:editId="6C158B54">
                  <wp:extent cx="5162552" cy="3495675"/>
                  <wp:effectExtent l="0" t="0" r="0" b="0"/>
                  <wp:docPr id="1822613853" name="Image 182261385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13853" name="Image 1822613853" descr="Une image contenant texte, capture d’écran, logiciel, Icône d’ordinateur&#10;&#10;Le contenu généré par l’IA peut êtr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62552" cy="3495675"/>
                          </a:xfrm>
                          <a:prstGeom prst="rect">
                            <a:avLst/>
                          </a:prstGeom>
                        </pic:spPr>
                      </pic:pic>
                    </a:graphicData>
                  </a:graphic>
                </wp:inline>
              </w:drawing>
            </w:r>
          </w:p>
        </w:tc>
      </w:tr>
      <w:tr w:rsidR="00B742BB" w14:paraId="44440505" w14:textId="77777777" w:rsidTr="00677CAD">
        <w:trPr>
          <w:trHeight w:val="300"/>
        </w:trPr>
        <w:tc>
          <w:tcPr>
            <w:tcW w:w="8355" w:type="dxa"/>
          </w:tcPr>
          <w:p w14:paraId="1F3B62A5" w14:textId="77777777" w:rsidR="00B742BB" w:rsidRDefault="00B742BB" w:rsidP="00677CAD">
            <w:r>
              <w:t xml:space="preserve">Cliquez Sur destination de l’installation. </w:t>
            </w:r>
          </w:p>
        </w:tc>
      </w:tr>
      <w:tr w:rsidR="00B742BB" w14:paraId="7FC02261" w14:textId="77777777" w:rsidTr="00677CAD">
        <w:trPr>
          <w:trHeight w:val="300"/>
        </w:trPr>
        <w:tc>
          <w:tcPr>
            <w:tcW w:w="8355" w:type="dxa"/>
          </w:tcPr>
          <w:p w14:paraId="008169B0" w14:textId="77777777" w:rsidR="00B742BB" w:rsidRDefault="00B742BB" w:rsidP="00677CAD">
            <w:r>
              <w:rPr>
                <w:noProof/>
              </w:rPr>
              <w:drawing>
                <wp:inline distT="0" distB="0" distL="0" distR="0" wp14:anchorId="1EE431E2" wp14:editId="0CD4753A">
                  <wp:extent cx="5162552" cy="2571750"/>
                  <wp:effectExtent l="0" t="0" r="0" b="0"/>
                  <wp:docPr id="1784791648" name="Image 1784791648"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91648" name="Image 1784791648" descr="Une image contenant texte, capture d’écran, Police, conception&#10;&#10;Le contenu généré par l’IA peut être incorrect."/>
                          <pic:cNvPicPr/>
                        </pic:nvPicPr>
                        <pic:blipFill>
                          <a:blip r:embed="rId52">
                            <a:extLst>
                              <a:ext uri="{28A0092B-C50C-407E-A947-70E740481C1C}">
                                <a14:useLocalDpi xmlns:a14="http://schemas.microsoft.com/office/drawing/2010/main" val="0"/>
                              </a:ext>
                            </a:extLst>
                          </a:blip>
                          <a:stretch>
                            <a:fillRect/>
                          </a:stretch>
                        </pic:blipFill>
                        <pic:spPr>
                          <a:xfrm>
                            <a:off x="0" y="0"/>
                            <a:ext cx="5162552" cy="2571750"/>
                          </a:xfrm>
                          <a:prstGeom prst="rect">
                            <a:avLst/>
                          </a:prstGeom>
                        </pic:spPr>
                      </pic:pic>
                    </a:graphicData>
                  </a:graphic>
                </wp:inline>
              </w:drawing>
            </w:r>
          </w:p>
        </w:tc>
      </w:tr>
      <w:tr w:rsidR="00B742BB" w14:paraId="119F89CA" w14:textId="77777777" w:rsidTr="00677CAD">
        <w:trPr>
          <w:trHeight w:val="300"/>
        </w:trPr>
        <w:tc>
          <w:tcPr>
            <w:tcW w:w="8355" w:type="dxa"/>
          </w:tcPr>
          <w:p w14:paraId="08F3F235" w14:textId="77777777" w:rsidR="00B742BB" w:rsidRDefault="00B742BB" w:rsidP="00677CAD">
            <w:r>
              <w:t xml:space="preserve">Sélectionnez le disque puis terminer </w:t>
            </w:r>
          </w:p>
        </w:tc>
      </w:tr>
      <w:tr w:rsidR="00B742BB" w14:paraId="2ED95FEA" w14:textId="77777777" w:rsidTr="00677CAD">
        <w:trPr>
          <w:trHeight w:val="300"/>
        </w:trPr>
        <w:tc>
          <w:tcPr>
            <w:tcW w:w="8355" w:type="dxa"/>
          </w:tcPr>
          <w:p w14:paraId="3075B624" w14:textId="77777777" w:rsidR="00B742BB" w:rsidRDefault="00B742BB" w:rsidP="00677CAD">
            <w:r>
              <w:rPr>
                <w:noProof/>
              </w:rPr>
              <w:lastRenderedPageBreak/>
              <w:drawing>
                <wp:inline distT="0" distB="0" distL="0" distR="0" wp14:anchorId="2F5529A2" wp14:editId="4DA1E0FA">
                  <wp:extent cx="5162552" cy="2781300"/>
                  <wp:effectExtent l="0" t="0" r="0" b="0"/>
                  <wp:docPr id="1298945292" name="Image 1298945292"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45292" name="Image 1298945292" descr="Une image contenant texte, capture d’écran, logiciel, Page web&#10;&#10;Le contenu généré par l’IA peut être incorrect."/>
                          <pic:cNvPicPr/>
                        </pic:nvPicPr>
                        <pic:blipFill>
                          <a:blip r:embed="rId53">
                            <a:extLst>
                              <a:ext uri="{28A0092B-C50C-407E-A947-70E740481C1C}">
                                <a14:useLocalDpi xmlns:a14="http://schemas.microsoft.com/office/drawing/2010/main" val="0"/>
                              </a:ext>
                            </a:extLst>
                          </a:blip>
                          <a:stretch>
                            <a:fillRect/>
                          </a:stretch>
                        </pic:blipFill>
                        <pic:spPr>
                          <a:xfrm>
                            <a:off x="0" y="0"/>
                            <a:ext cx="5162552" cy="2781300"/>
                          </a:xfrm>
                          <a:prstGeom prst="rect">
                            <a:avLst/>
                          </a:prstGeom>
                        </pic:spPr>
                      </pic:pic>
                    </a:graphicData>
                  </a:graphic>
                </wp:inline>
              </w:drawing>
            </w:r>
          </w:p>
        </w:tc>
      </w:tr>
      <w:tr w:rsidR="00B742BB" w14:paraId="3D6D8C03" w14:textId="77777777" w:rsidTr="00677CAD">
        <w:trPr>
          <w:trHeight w:val="300"/>
        </w:trPr>
        <w:tc>
          <w:tcPr>
            <w:tcW w:w="8355" w:type="dxa"/>
          </w:tcPr>
          <w:p w14:paraId="64416FDE" w14:textId="495C71AE" w:rsidR="00B742BB" w:rsidRDefault="00B742BB" w:rsidP="00677CAD">
            <w:r>
              <w:t xml:space="preserve">Cliquez sur récupérer de </w:t>
            </w:r>
            <w:r w:rsidR="00923322">
              <w:t>l’espace</w:t>
            </w:r>
          </w:p>
        </w:tc>
      </w:tr>
      <w:tr w:rsidR="00B742BB" w14:paraId="782D5E4F" w14:textId="77777777" w:rsidTr="00677CAD">
        <w:trPr>
          <w:trHeight w:val="300"/>
        </w:trPr>
        <w:tc>
          <w:tcPr>
            <w:tcW w:w="8355" w:type="dxa"/>
          </w:tcPr>
          <w:p w14:paraId="2EA12C4D" w14:textId="77777777" w:rsidR="00B742BB" w:rsidRDefault="00B742BB" w:rsidP="00677CAD">
            <w:r>
              <w:rPr>
                <w:noProof/>
              </w:rPr>
              <w:drawing>
                <wp:inline distT="0" distB="0" distL="0" distR="0" wp14:anchorId="19E81017" wp14:editId="5640A56B">
                  <wp:extent cx="5162552" cy="3305175"/>
                  <wp:effectExtent l="0" t="0" r="0" b="0"/>
                  <wp:docPr id="2051226306" name="Image 2051226306"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26306" name="Image 2051226306" descr="Une image contenant texte, capture d’écran, Police, affichage&#10;&#10;Le contenu généré par l’IA peut être incorrect."/>
                          <pic:cNvPicPr/>
                        </pic:nvPicPr>
                        <pic:blipFill>
                          <a:blip r:embed="rId54">
                            <a:extLst>
                              <a:ext uri="{28A0092B-C50C-407E-A947-70E740481C1C}">
                                <a14:useLocalDpi xmlns:a14="http://schemas.microsoft.com/office/drawing/2010/main" val="0"/>
                              </a:ext>
                            </a:extLst>
                          </a:blip>
                          <a:stretch>
                            <a:fillRect/>
                          </a:stretch>
                        </pic:blipFill>
                        <pic:spPr>
                          <a:xfrm>
                            <a:off x="0" y="0"/>
                            <a:ext cx="5162552" cy="3305175"/>
                          </a:xfrm>
                          <a:prstGeom prst="rect">
                            <a:avLst/>
                          </a:prstGeom>
                        </pic:spPr>
                      </pic:pic>
                    </a:graphicData>
                  </a:graphic>
                </wp:inline>
              </w:drawing>
            </w:r>
          </w:p>
        </w:tc>
      </w:tr>
      <w:tr w:rsidR="00B742BB" w14:paraId="1FE11186" w14:textId="77777777" w:rsidTr="00677CAD">
        <w:trPr>
          <w:trHeight w:val="300"/>
        </w:trPr>
        <w:tc>
          <w:tcPr>
            <w:tcW w:w="8355" w:type="dxa"/>
          </w:tcPr>
          <w:p w14:paraId="7F8802D1" w14:textId="77777777" w:rsidR="00B742BB" w:rsidRDefault="00B742BB" w:rsidP="00677CAD">
            <w:r>
              <w:t>Cliquez sur supprimer et sur récupérer l’espace</w:t>
            </w:r>
          </w:p>
        </w:tc>
      </w:tr>
      <w:tr w:rsidR="00B742BB" w14:paraId="38EB17C8" w14:textId="77777777" w:rsidTr="00677CAD">
        <w:trPr>
          <w:trHeight w:val="300"/>
        </w:trPr>
        <w:tc>
          <w:tcPr>
            <w:tcW w:w="8355" w:type="dxa"/>
          </w:tcPr>
          <w:p w14:paraId="186A166D" w14:textId="77777777" w:rsidR="00B742BB" w:rsidRDefault="00B742BB" w:rsidP="00677CAD">
            <w:r>
              <w:rPr>
                <w:noProof/>
              </w:rPr>
              <w:drawing>
                <wp:inline distT="0" distB="0" distL="0" distR="0" wp14:anchorId="6FF744C6" wp14:editId="73DC78DC">
                  <wp:extent cx="5162552" cy="1924050"/>
                  <wp:effectExtent l="0" t="0" r="0" b="0"/>
                  <wp:docPr id="1719153733" name="Image 1719153733" descr="Une image contenant texte, nombre,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53733" name="Image 1719153733" descr="Une image contenant texte, nombre, Police, ligne&#10;&#10;Le contenu généré par l’IA peut êtr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62552" cy="1924050"/>
                          </a:xfrm>
                          <a:prstGeom prst="rect">
                            <a:avLst/>
                          </a:prstGeom>
                        </pic:spPr>
                      </pic:pic>
                    </a:graphicData>
                  </a:graphic>
                </wp:inline>
              </w:drawing>
            </w:r>
          </w:p>
        </w:tc>
      </w:tr>
    </w:tbl>
    <w:p w14:paraId="7A81FF71" w14:textId="68449431" w:rsidR="00923322" w:rsidRDefault="00923322"/>
    <w:p w14:paraId="29F614A9" w14:textId="77777777" w:rsidR="00923322" w:rsidRDefault="00923322">
      <w:r>
        <w:br w:type="page"/>
      </w:r>
    </w:p>
    <w:p w14:paraId="4FFE425C" w14:textId="77777777" w:rsidR="00923322" w:rsidRDefault="00923322"/>
    <w:tbl>
      <w:tblPr>
        <w:tblStyle w:val="Grilledutableau"/>
        <w:tblW w:w="0" w:type="auto"/>
        <w:tblInd w:w="708" w:type="dxa"/>
        <w:tblLayout w:type="fixed"/>
        <w:tblLook w:val="06A0" w:firstRow="1" w:lastRow="0" w:firstColumn="1" w:lastColumn="0" w:noHBand="1" w:noVBand="1"/>
      </w:tblPr>
      <w:tblGrid>
        <w:gridCol w:w="8355"/>
      </w:tblGrid>
      <w:tr w:rsidR="00B742BB" w14:paraId="40195F69" w14:textId="77777777" w:rsidTr="00677CAD">
        <w:trPr>
          <w:trHeight w:val="300"/>
        </w:trPr>
        <w:tc>
          <w:tcPr>
            <w:tcW w:w="8355" w:type="dxa"/>
          </w:tcPr>
          <w:p w14:paraId="2DFC38BC" w14:textId="77777777" w:rsidR="00B742BB" w:rsidRDefault="00B742BB" w:rsidP="00677CAD">
            <w:r>
              <w:t xml:space="preserve">Commencer maintenant </w:t>
            </w:r>
          </w:p>
        </w:tc>
      </w:tr>
      <w:tr w:rsidR="00B742BB" w14:paraId="2209557F" w14:textId="77777777" w:rsidTr="00677CAD">
        <w:trPr>
          <w:trHeight w:val="300"/>
        </w:trPr>
        <w:tc>
          <w:tcPr>
            <w:tcW w:w="8355" w:type="dxa"/>
          </w:tcPr>
          <w:p w14:paraId="286E1431" w14:textId="77777777" w:rsidR="00B742BB" w:rsidRDefault="00B742BB" w:rsidP="00677CAD">
            <w:r>
              <w:rPr>
                <w:noProof/>
              </w:rPr>
              <w:drawing>
                <wp:inline distT="0" distB="0" distL="0" distR="0" wp14:anchorId="7F05E607" wp14:editId="4EE0FAF7">
                  <wp:extent cx="5162552" cy="3514725"/>
                  <wp:effectExtent l="0" t="0" r="0" b="0"/>
                  <wp:docPr id="19128030" name="Image 19128030"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30" name="Image 19128030" descr="Une image contenant texte, capture d’écran, logiciel&#10;&#10;Le contenu généré par l’IA peut être incorrect."/>
                          <pic:cNvPicPr/>
                        </pic:nvPicPr>
                        <pic:blipFill>
                          <a:blip r:embed="rId56">
                            <a:extLst>
                              <a:ext uri="{28A0092B-C50C-407E-A947-70E740481C1C}">
                                <a14:useLocalDpi xmlns:a14="http://schemas.microsoft.com/office/drawing/2010/main" val="0"/>
                              </a:ext>
                            </a:extLst>
                          </a:blip>
                          <a:stretch>
                            <a:fillRect/>
                          </a:stretch>
                        </pic:blipFill>
                        <pic:spPr>
                          <a:xfrm>
                            <a:off x="0" y="0"/>
                            <a:ext cx="5162552" cy="3514725"/>
                          </a:xfrm>
                          <a:prstGeom prst="rect">
                            <a:avLst/>
                          </a:prstGeom>
                        </pic:spPr>
                      </pic:pic>
                    </a:graphicData>
                  </a:graphic>
                </wp:inline>
              </w:drawing>
            </w:r>
          </w:p>
        </w:tc>
      </w:tr>
      <w:tr w:rsidR="00B742BB" w14:paraId="38788B8C" w14:textId="77777777" w:rsidTr="00677CAD">
        <w:trPr>
          <w:trHeight w:val="300"/>
        </w:trPr>
        <w:tc>
          <w:tcPr>
            <w:tcW w:w="8355" w:type="dxa"/>
          </w:tcPr>
          <w:p w14:paraId="5B21BDBB" w14:textId="77777777" w:rsidR="00B742BB" w:rsidRDefault="00B742BB" w:rsidP="00677CAD">
            <w:r>
              <w:t xml:space="preserve">Patientez </w:t>
            </w:r>
          </w:p>
        </w:tc>
      </w:tr>
      <w:tr w:rsidR="00B742BB" w14:paraId="03596C4B" w14:textId="77777777" w:rsidTr="00677CAD">
        <w:trPr>
          <w:trHeight w:val="300"/>
        </w:trPr>
        <w:tc>
          <w:tcPr>
            <w:tcW w:w="8355" w:type="dxa"/>
          </w:tcPr>
          <w:p w14:paraId="038E40D2" w14:textId="77777777" w:rsidR="00B742BB" w:rsidRDefault="00B742BB" w:rsidP="00677CAD">
            <w:r>
              <w:rPr>
                <w:noProof/>
              </w:rPr>
              <w:drawing>
                <wp:inline distT="0" distB="0" distL="0" distR="0" wp14:anchorId="37A34A4E" wp14:editId="2808B87D">
                  <wp:extent cx="3876676" cy="2160066"/>
                  <wp:effectExtent l="0" t="0" r="0" b="0"/>
                  <wp:docPr id="556988148" name="Image 556988148"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88148" name="Image 556988148" descr="Une image contenant capture d’écran, texte&#10;&#10;Le contenu généré par l’IA peut êtr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76676" cy="2160066"/>
                          </a:xfrm>
                          <a:prstGeom prst="rect">
                            <a:avLst/>
                          </a:prstGeom>
                        </pic:spPr>
                      </pic:pic>
                    </a:graphicData>
                  </a:graphic>
                </wp:inline>
              </w:drawing>
            </w:r>
          </w:p>
        </w:tc>
      </w:tr>
      <w:tr w:rsidR="00B742BB" w14:paraId="3AC2C300" w14:textId="77777777" w:rsidTr="00677CAD">
        <w:trPr>
          <w:trHeight w:val="300"/>
        </w:trPr>
        <w:tc>
          <w:tcPr>
            <w:tcW w:w="8355" w:type="dxa"/>
          </w:tcPr>
          <w:p w14:paraId="189C2EF9" w14:textId="77777777" w:rsidR="00B742BB" w:rsidRDefault="00B742BB" w:rsidP="00677CAD">
            <w:r>
              <w:t xml:space="preserve">Cliquez sur terminer l’installation </w:t>
            </w:r>
          </w:p>
        </w:tc>
      </w:tr>
      <w:tr w:rsidR="00B742BB" w14:paraId="3F97094C" w14:textId="77777777" w:rsidTr="00677CAD">
        <w:trPr>
          <w:trHeight w:val="300"/>
        </w:trPr>
        <w:tc>
          <w:tcPr>
            <w:tcW w:w="8355" w:type="dxa"/>
          </w:tcPr>
          <w:p w14:paraId="5CBFA7D9" w14:textId="77777777" w:rsidR="00B742BB" w:rsidRDefault="00B742BB" w:rsidP="00677CAD">
            <w:r>
              <w:rPr>
                <w:noProof/>
              </w:rPr>
              <w:drawing>
                <wp:inline distT="0" distB="0" distL="0" distR="0" wp14:anchorId="07B30A28" wp14:editId="719A5652">
                  <wp:extent cx="5162552" cy="2333625"/>
                  <wp:effectExtent l="0" t="0" r="0" b="0"/>
                  <wp:docPr id="834907060" name="Image 834907060"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07060" name="Image 834907060" descr="Une image contenant texte, capture d’écran, logiciel&#10;&#10;Le contenu généré par l’IA peut être incorrect."/>
                          <pic:cNvPicPr/>
                        </pic:nvPicPr>
                        <pic:blipFill>
                          <a:blip r:embed="rId58">
                            <a:extLst>
                              <a:ext uri="{28A0092B-C50C-407E-A947-70E740481C1C}">
                                <a14:useLocalDpi xmlns:a14="http://schemas.microsoft.com/office/drawing/2010/main" val="0"/>
                              </a:ext>
                            </a:extLst>
                          </a:blip>
                          <a:stretch>
                            <a:fillRect/>
                          </a:stretch>
                        </pic:blipFill>
                        <pic:spPr>
                          <a:xfrm>
                            <a:off x="0" y="0"/>
                            <a:ext cx="5162552" cy="2333625"/>
                          </a:xfrm>
                          <a:prstGeom prst="rect">
                            <a:avLst/>
                          </a:prstGeom>
                        </pic:spPr>
                      </pic:pic>
                    </a:graphicData>
                  </a:graphic>
                </wp:inline>
              </w:drawing>
            </w:r>
          </w:p>
        </w:tc>
      </w:tr>
      <w:tr w:rsidR="00B742BB" w14:paraId="31830F78" w14:textId="77777777" w:rsidTr="00677CAD">
        <w:trPr>
          <w:trHeight w:val="300"/>
        </w:trPr>
        <w:tc>
          <w:tcPr>
            <w:tcW w:w="8355" w:type="dxa"/>
          </w:tcPr>
          <w:p w14:paraId="204C7DCE" w14:textId="77777777" w:rsidR="00B742BB" w:rsidRDefault="00B742BB" w:rsidP="00677CAD">
            <w:r>
              <w:lastRenderedPageBreak/>
              <w:t xml:space="preserve">Vous voici sur fedora </w:t>
            </w:r>
          </w:p>
        </w:tc>
      </w:tr>
      <w:tr w:rsidR="00B742BB" w14:paraId="59E33346" w14:textId="77777777" w:rsidTr="00677CAD">
        <w:trPr>
          <w:trHeight w:val="300"/>
        </w:trPr>
        <w:tc>
          <w:tcPr>
            <w:tcW w:w="8355" w:type="dxa"/>
          </w:tcPr>
          <w:p w14:paraId="0BF53AF3" w14:textId="77777777" w:rsidR="00B742BB" w:rsidRDefault="00B742BB" w:rsidP="00677CAD">
            <w:r>
              <w:rPr>
                <w:noProof/>
              </w:rPr>
              <w:drawing>
                <wp:inline distT="0" distB="0" distL="0" distR="0" wp14:anchorId="6752813B" wp14:editId="7C76C7D0">
                  <wp:extent cx="5162552" cy="3790950"/>
                  <wp:effectExtent l="0" t="0" r="0" b="0"/>
                  <wp:docPr id="361104442" name="Image 361104442"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4442" name="Image 361104442" descr="Une image contenant texte, capture d’écran, logiciel, multimédia&#10;&#10;Le contenu généré par l’IA peut êtr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62552" cy="3790950"/>
                          </a:xfrm>
                          <a:prstGeom prst="rect">
                            <a:avLst/>
                          </a:prstGeom>
                        </pic:spPr>
                      </pic:pic>
                    </a:graphicData>
                  </a:graphic>
                </wp:inline>
              </w:drawing>
            </w:r>
          </w:p>
        </w:tc>
      </w:tr>
    </w:tbl>
    <w:p w14:paraId="013C4105" w14:textId="77777777" w:rsidR="00923322" w:rsidRDefault="00923322" w:rsidP="00923322">
      <w:pPr>
        <w:pStyle w:val="Titre2"/>
        <w:numPr>
          <w:ilvl w:val="0"/>
          <w:numId w:val="0"/>
        </w:numPr>
        <w:ind w:left="567"/>
        <w:rPr>
          <w:highlight w:val="lightGray"/>
        </w:rPr>
      </w:pPr>
    </w:p>
    <w:p w14:paraId="61A67B6D" w14:textId="77777777" w:rsidR="00923322" w:rsidRDefault="00923322">
      <w:pPr>
        <w:rPr>
          <w:rFonts w:asciiTheme="majorHAnsi" w:hAnsiTheme="majorHAnsi" w:cs="Arial"/>
          <w:b/>
          <w:bCs/>
          <w:iCs/>
          <w:sz w:val="28"/>
          <w:szCs w:val="28"/>
          <w:highlight w:val="lightGray"/>
        </w:rPr>
      </w:pPr>
      <w:r>
        <w:rPr>
          <w:highlight w:val="lightGray"/>
        </w:rPr>
        <w:br w:type="page"/>
      </w:r>
    </w:p>
    <w:p w14:paraId="7C32EAB4" w14:textId="7F971250" w:rsidR="00B742BB" w:rsidRDefault="00B742BB" w:rsidP="00E71CE6">
      <w:pPr>
        <w:pStyle w:val="Titre2"/>
      </w:pPr>
      <w:bookmarkStart w:id="9" w:name="_Toc193090863"/>
      <w:r>
        <w:lastRenderedPageBreak/>
        <w:t>Présentation du dual boot</w:t>
      </w:r>
      <w:bookmarkEnd w:id="9"/>
    </w:p>
    <w:tbl>
      <w:tblPr>
        <w:tblStyle w:val="Grilledutableau"/>
        <w:tblW w:w="0" w:type="auto"/>
        <w:tblInd w:w="708" w:type="dxa"/>
        <w:tblLayout w:type="fixed"/>
        <w:tblLook w:val="06A0" w:firstRow="1" w:lastRow="0" w:firstColumn="1" w:lastColumn="0" w:noHBand="1" w:noVBand="1"/>
      </w:tblPr>
      <w:tblGrid>
        <w:gridCol w:w="8355"/>
      </w:tblGrid>
      <w:tr w:rsidR="00B742BB" w14:paraId="1801ABE7" w14:textId="77777777" w:rsidTr="00677CAD">
        <w:trPr>
          <w:trHeight w:val="300"/>
        </w:trPr>
        <w:tc>
          <w:tcPr>
            <w:tcW w:w="8355" w:type="dxa"/>
          </w:tcPr>
          <w:p w14:paraId="4862F945" w14:textId="77777777" w:rsidR="00B742BB" w:rsidRDefault="00B742BB" w:rsidP="00677CAD">
            <w:r>
              <w:t xml:space="preserve">Éteignez votre vm et faisons une snapshot </w:t>
            </w:r>
          </w:p>
        </w:tc>
      </w:tr>
      <w:tr w:rsidR="00B742BB" w14:paraId="2CB52F49" w14:textId="77777777" w:rsidTr="00677CAD">
        <w:trPr>
          <w:trHeight w:val="300"/>
        </w:trPr>
        <w:tc>
          <w:tcPr>
            <w:tcW w:w="8355" w:type="dxa"/>
          </w:tcPr>
          <w:p w14:paraId="132C7C9C" w14:textId="77777777" w:rsidR="00B742BB" w:rsidRDefault="00B742BB" w:rsidP="00677CAD">
            <w:r>
              <w:rPr>
                <w:noProof/>
              </w:rPr>
              <w:drawing>
                <wp:inline distT="0" distB="0" distL="0" distR="0" wp14:anchorId="78252155" wp14:editId="7D520194">
                  <wp:extent cx="4696482" cy="3305636"/>
                  <wp:effectExtent l="0" t="0" r="0" b="0"/>
                  <wp:docPr id="1756739976" name="Image 1756739976"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39976" name="Image 1756739976" descr="Une image contenant texte, capture d’écran, affichage, logiciel&#10;&#10;Le contenu généré par l’IA peut être incorrect."/>
                          <pic:cNvPicPr/>
                        </pic:nvPicPr>
                        <pic:blipFill>
                          <a:blip r:embed="rId60">
                            <a:extLst>
                              <a:ext uri="{28A0092B-C50C-407E-A947-70E740481C1C}">
                                <a14:useLocalDpi xmlns:a14="http://schemas.microsoft.com/office/drawing/2010/main" val="0"/>
                              </a:ext>
                            </a:extLst>
                          </a:blip>
                          <a:stretch>
                            <a:fillRect/>
                          </a:stretch>
                        </pic:blipFill>
                        <pic:spPr>
                          <a:xfrm>
                            <a:off x="0" y="0"/>
                            <a:ext cx="4696482" cy="3305636"/>
                          </a:xfrm>
                          <a:prstGeom prst="rect">
                            <a:avLst/>
                          </a:prstGeom>
                        </pic:spPr>
                      </pic:pic>
                    </a:graphicData>
                  </a:graphic>
                </wp:inline>
              </w:drawing>
            </w:r>
          </w:p>
        </w:tc>
      </w:tr>
      <w:tr w:rsidR="00B742BB" w14:paraId="66B0669F" w14:textId="77777777" w:rsidTr="00677CAD">
        <w:trPr>
          <w:trHeight w:val="300"/>
        </w:trPr>
        <w:tc>
          <w:tcPr>
            <w:tcW w:w="8355" w:type="dxa"/>
          </w:tcPr>
          <w:p w14:paraId="3DE3C95A" w14:textId="77777777" w:rsidR="00B742BB" w:rsidRDefault="00B742BB" w:rsidP="00677CAD">
            <w:r>
              <w:t xml:space="preserve">Allez dans l’onglet stockage dans les paramètres de la vm puis supprimez l’image Iso </w:t>
            </w:r>
          </w:p>
        </w:tc>
      </w:tr>
      <w:tr w:rsidR="00B742BB" w14:paraId="62CCC842" w14:textId="77777777" w:rsidTr="00677CAD">
        <w:trPr>
          <w:trHeight w:val="300"/>
        </w:trPr>
        <w:tc>
          <w:tcPr>
            <w:tcW w:w="8355" w:type="dxa"/>
          </w:tcPr>
          <w:p w14:paraId="185DD54E" w14:textId="77777777" w:rsidR="00B742BB" w:rsidRDefault="00B742BB" w:rsidP="00677CAD">
            <w:r>
              <w:rPr>
                <w:noProof/>
              </w:rPr>
              <w:drawing>
                <wp:inline distT="0" distB="0" distL="0" distR="0" wp14:anchorId="2140DD4B" wp14:editId="4E137FCE">
                  <wp:extent cx="5162552" cy="3810000"/>
                  <wp:effectExtent l="0" t="0" r="0" b="0"/>
                  <wp:docPr id="1160762202" name="Image 1160762202"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62202" name="Image 1160762202" descr="Une image contenant texte, capture d’écran, logiciel, affichage&#10;&#10;Le contenu généré par l’IA peut être incorrect."/>
                          <pic:cNvPicPr/>
                        </pic:nvPicPr>
                        <pic:blipFill>
                          <a:blip r:embed="rId61">
                            <a:extLst>
                              <a:ext uri="{28A0092B-C50C-407E-A947-70E740481C1C}">
                                <a14:useLocalDpi xmlns:a14="http://schemas.microsoft.com/office/drawing/2010/main" val="0"/>
                              </a:ext>
                            </a:extLst>
                          </a:blip>
                          <a:stretch>
                            <a:fillRect/>
                          </a:stretch>
                        </pic:blipFill>
                        <pic:spPr>
                          <a:xfrm>
                            <a:off x="0" y="0"/>
                            <a:ext cx="5162552" cy="3810000"/>
                          </a:xfrm>
                          <a:prstGeom prst="rect">
                            <a:avLst/>
                          </a:prstGeom>
                        </pic:spPr>
                      </pic:pic>
                    </a:graphicData>
                  </a:graphic>
                </wp:inline>
              </w:drawing>
            </w:r>
          </w:p>
        </w:tc>
      </w:tr>
    </w:tbl>
    <w:p w14:paraId="6C2C806A" w14:textId="44B3F58D" w:rsidR="00E71CE6" w:rsidRDefault="00E71CE6"/>
    <w:p w14:paraId="46DFEF17" w14:textId="77777777" w:rsidR="00E71CE6" w:rsidRDefault="00E71CE6">
      <w:r>
        <w:br w:type="page"/>
      </w:r>
    </w:p>
    <w:p w14:paraId="070778DA" w14:textId="77777777" w:rsidR="00E71CE6" w:rsidRDefault="00E71CE6"/>
    <w:tbl>
      <w:tblPr>
        <w:tblStyle w:val="Grilledutableau"/>
        <w:tblW w:w="0" w:type="auto"/>
        <w:tblInd w:w="708" w:type="dxa"/>
        <w:tblLayout w:type="fixed"/>
        <w:tblLook w:val="06A0" w:firstRow="1" w:lastRow="0" w:firstColumn="1" w:lastColumn="0" w:noHBand="1" w:noVBand="1"/>
      </w:tblPr>
      <w:tblGrid>
        <w:gridCol w:w="8355"/>
      </w:tblGrid>
      <w:tr w:rsidR="00B742BB" w14:paraId="4D15FCFD" w14:textId="77777777" w:rsidTr="00677CAD">
        <w:trPr>
          <w:trHeight w:val="300"/>
        </w:trPr>
        <w:tc>
          <w:tcPr>
            <w:tcW w:w="8355" w:type="dxa"/>
          </w:tcPr>
          <w:p w14:paraId="652B6B49" w14:textId="77777777" w:rsidR="00B742BB" w:rsidRDefault="00B742BB" w:rsidP="00677CAD">
            <w:r>
              <w:t xml:space="preserve">Lorsque vous relancez votre vm vous n’avez plus qu’à choisir l’os que vous voulez. </w:t>
            </w:r>
          </w:p>
          <w:p w14:paraId="4DBFAB28" w14:textId="77777777" w:rsidR="00B742BB" w:rsidRDefault="00B742BB" w:rsidP="00677CAD">
            <w:r>
              <w:t xml:space="preserve">Soit le premier soit le dernier. Le deuxième étant une version de débogage de Fedora qu’il ne nous sert pas.  </w:t>
            </w:r>
          </w:p>
        </w:tc>
      </w:tr>
      <w:tr w:rsidR="00B742BB" w14:paraId="4D36EF43" w14:textId="77777777" w:rsidTr="00677CAD">
        <w:trPr>
          <w:trHeight w:val="300"/>
        </w:trPr>
        <w:tc>
          <w:tcPr>
            <w:tcW w:w="8355" w:type="dxa"/>
          </w:tcPr>
          <w:p w14:paraId="5F975F7C" w14:textId="77777777" w:rsidR="00B742BB" w:rsidRDefault="00B742BB" w:rsidP="00677CAD">
            <w:r>
              <w:rPr>
                <w:noProof/>
              </w:rPr>
              <w:drawing>
                <wp:inline distT="0" distB="0" distL="0" distR="0" wp14:anchorId="66AA70AC" wp14:editId="5D1AD12F">
                  <wp:extent cx="5162552" cy="3438525"/>
                  <wp:effectExtent l="0" t="0" r="0" b="0"/>
                  <wp:docPr id="784611662" name="Image 784611662"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1662" name="Image 784611662" descr="Une image contenant texte, Appareils électroniques, capture d’écran, logiciel&#10;&#10;Le contenu généré par l’IA peut être incorrect."/>
                          <pic:cNvPicPr/>
                        </pic:nvPicPr>
                        <pic:blipFill>
                          <a:blip r:embed="rId62">
                            <a:extLst>
                              <a:ext uri="{28A0092B-C50C-407E-A947-70E740481C1C}">
                                <a14:useLocalDpi xmlns:a14="http://schemas.microsoft.com/office/drawing/2010/main" val="0"/>
                              </a:ext>
                            </a:extLst>
                          </a:blip>
                          <a:stretch>
                            <a:fillRect/>
                          </a:stretch>
                        </pic:blipFill>
                        <pic:spPr>
                          <a:xfrm>
                            <a:off x="0" y="0"/>
                            <a:ext cx="5162552" cy="3438525"/>
                          </a:xfrm>
                          <a:prstGeom prst="rect">
                            <a:avLst/>
                          </a:prstGeom>
                        </pic:spPr>
                      </pic:pic>
                    </a:graphicData>
                  </a:graphic>
                </wp:inline>
              </w:drawing>
            </w:r>
          </w:p>
        </w:tc>
      </w:tr>
      <w:tr w:rsidR="00B742BB" w14:paraId="5A4994EE" w14:textId="77777777" w:rsidTr="00677CAD">
        <w:trPr>
          <w:trHeight w:val="300"/>
        </w:trPr>
        <w:tc>
          <w:tcPr>
            <w:tcW w:w="8355" w:type="dxa"/>
          </w:tcPr>
          <w:p w14:paraId="4F85C7AA" w14:textId="77777777" w:rsidR="00B742BB" w:rsidRDefault="00B742BB" w:rsidP="00677CAD">
            <w:r>
              <w:t xml:space="preserve">Je vais personnellement lancer sur Windows 11 pour ouvrir l’explorateur de fichiers </w:t>
            </w:r>
          </w:p>
        </w:tc>
      </w:tr>
      <w:tr w:rsidR="00B742BB" w14:paraId="5364AC1B" w14:textId="77777777" w:rsidTr="00677CAD">
        <w:trPr>
          <w:trHeight w:val="300"/>
        </w:trPr>
        <w:tc>
          <w:tcPr>
            <w:tcW w:w="8355" w:type="dxa"/>
          </w:tcPr>
          <w:p w14:paraId="53E355F0" w14:textId="77777777" w:rsidR="00B742BB" w:rsidRDefault="00B742BB" w:rsidP="00677CAD">
            <w:r>
              <w:t xml:space="preserve">Cliquez sur l’explorateur de fichiers en bas sur la barre des taches </w:t>
            </w:r>
          </w:p>
        </w:tc>
      </w:tr>
      <w:tr w:rsidR="00B742BB" w14:paraId="15D1D203" w14:textId="77777777" w:rsidTr="00677CAD">
        <w:trPr>
          <w:trHeight w:val="300"/>
        </w:trPr>
        <w:tc>
          <w:tcPr>
            <w:tcW w:w="8355" w:type="dxa"/>
          </w:tcPr>
          <w:p w14:paraId="582B726E" w14:textId="77777777" w:rsidR="00B742BB" w:rsidRDefault="00B742BB" w:rsidP="00677CAD">
            <w:r>
              <w:rPr>
                <w:noProof/>
              </w:rPr>
              <w:drawing>
                <wp:inline distT="0" distB="0" distL="0" distR="0" wp14:anchorId="38DE3E39" wp14:editId="68D7DF9F">
                  <wp:extent cx="5162552" cy="2171700"/>
                  <wp:effectExtent l="0" t="0" r="0" b="0"/>
                  <wp:docPr id="1600517471" name="Image 1600517471" descr="Une image contenant capture d’écran, Bleu électrique, bleu, Bleu Majorel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17471" name="Image 1600517471" descr="Une image contenant capture d’écran, Bleu électrique, bleu, Bleu Majorelle&#10;&#10;Le contenu généré par l’IA peut être incorrect."/>
                          <pic:cNvPicPr/>
                        </pic:nvPicPr>
                        <pic:blipFill>
                          <a:blip r:embed="rId63">
                            <a:extLst>
                              <a:ext uri="{28A0092B-C50C-407E-A947-70E740481C1C}">
                                <a14:useLocalDpi xmlns:a14="http://schemas.microsoft.com/office/drawing/2010/main" val="0"/>
                              </a:ext>
                            </a:extLst>
                          </a:blip>
                          <a:stretch>
                            <a:fillRect/>
                          </a:stretch>
                        </pic:blipFill>
                        <pic:spPr>
                          <a:xfrm>
                            <a:off x="0" y="0"/>
                            <a:ext cx="5162552" cy="2171700"/>
                          </a:xfrm>
                          <a:prstGeom prst="rect">
                            <a:avLst/>
                          </a:prstGeom>
                        </pic:spPr>
                      </pic:pic>
                    </a:graphicData>
                  </a:graphic>
                </wp:inline>
              </w:drawing>
            </w:r>
          </w:p>
        </w:tc>
      </w:tr>
    </w:tbl>
    <w:p w14:paraId="2559D52A" w14:textId="77777777" w:rsidR="00E71CE6" w:rsidRDefault="00E71CE6">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19E80144" w14:textId="77777777" w:rsidTr="00677CAD">
        <w:trPr>
          <w:trHeight w:val="300"/>
        </w:trPr>
        <w:tc>
          <w:tcPr>
            <w:tcW w:w="8355" w:type="dxa"/>
          </w:tcPr>
          <w:p w14:paraId="2D726DB8" w14:textId="17E41DD9" w:rsidR="00B742BB" w:rsidRDefault="00B742BB" w:rsidP="00677CAD">
            <w:r>
              <w:lastRenderedPageBreak/>
              <w:t xml:space="preserve">Vous voici dans l’explorateur de fichiers </w:t>
            </w:r>
          </w:p>
        </w:tc>
      </w:tr>
      <w:tr w:rsidR="00B742BB" w14:paraId="3789CEBA" w14:textId="77777777" w:rsidTr="00677CAD">
        <w:trPr>
          <w:trHeight w:val="300"/>
        </w:trPr>
        <w:tc>
          <w:tcPr>
            <w:tcW w:w="8355" w:type="dxa"/>
          </w:tcPr>
          <w:p w14:paraId="748543E0" w14:textId="77777777" w:rsidR="00B742BB" w:rsidRDefault="00B742BB" w:rsidP="00677CAD">
            <w:r>
              <w:rPr>
                <w:noProof/>
              </w:rPr>
              <w:drawing>
                <wp:inline distT="0" distB="0" distL="0" distR="0" wp14:anchorId="1BBEA621" wp14:editId="3CAAD803">
                  <wp:extent cx="5162552" cy="3819525"/>
                  <wp:effectExtent l="0" t="0" r="0" b="0"/>
                  <wp:docPr id="2101218904" name="Image 210121890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18904" name="Image 2101218904" descr="Une image contenant texte, capture d’écran, logiciel, Icône d’ordinateur&#10;&#10;Le contenu généré par l’IA peut être incorrect."/>
                          <pic:cNvPicPr/>
                        </pic:nvPicPr>
                        <pic:blipFill>
                          <a:blip r:embed="rId64">
                            <a:extLst>
                              <a:ext uri="{28A0092B-C50C-407E-A947-70E740481C1C}">
                                <a14:useLocalDpi xmlns:a14="http://schemas.microsoft.com/office/drawing/2010/main" val="0"/>
                              </a:ext>
                            </a:extLst>
                          </a:blip>
                          <a:stretch>
                            <a:fillRect/>
                          </a:stretch>
                        </pic:blipFill>
                        <pic:spPr>
                          <a:xfrm>
                            <a:off x="0" y="0"/>
                            <a:ext cx="5162552" cy="3819525"/>
                          </a:xfrm>
                          <a:prstGeom prst="rect">
                            <a:avLst/>
                          </a:prstGeom>
                        </pic:spPr>
                      </pic:pic>
                    </a:graphicData>
                  </a:graphic>
                </wp:inline>
              </w:drawing>
            </w:r>
          </w:p>
        </w:tc>
      </w:tr>
      <w:tr w:rsidR="00B742BB" w14:paraId="0F5E788B" w14:textId="77777777" w:rsidTr="00677CAD">
        <w:trPr>
          <w:trHeight w:val="300"/>
        </w:trPr>
        <w:tc>
          <w:tcPr>
            <w:tcW w:w="8355" w:type="dxa"/>
          </w:tcPr>
          <w:p w14:paraId="3CCC9435" w14:textId="77777777" w:rsidR="00B742BB" w:rsidRDefault="00B742BB" w:rsidP="00677CAD">
            <w:r>
              <w:t xml:space="preserve">Je vais maintenant booter sur Fedora </w:t>
            </w:r>
          </w:p>
        </w:tc>
      </w:tr>
      <w:tr w:rsidR="00B742BB" w14:paraId="32DE7A0A" w14:textId="77777777" w:rsidTr="00677CAD">
        <w:trPr>
          <w:trHeight w:val="300"/>
        </w:trPr>
        <w:tc>
          <w:tcPr>
            <w:tcW w:w="8355" w:type="dxa"/>
          </w:tcPr>
          <w:p w14:paraId="36432452" w14:textId="77777777" w:rsidR="00B742BB" w:rsidRDefault="00B742BB" w:rsidP="00677CAD"/>
          <w:p w14:paraId="48D51DA1" w14:textId="77777777" w:rsidR="00B742BB" w:rsidRDefault="00B742BB" w:rsidP="00677CAD">
            <w:r>
              <w:rPr>
                <w:noProof/>
              </w:rPr>
              <w:drawing>
                <wp:inline distT="0" distB="0" distL="0" distR="0" wp14:anchorId="724C8D83" wp14:editId="012DD199">
                  <wp:extent cx="4227603" cy="2246400"/>
                  <wp:effectExtent l="0" t="0" r="0" b="0"/>
                  <wp:docPr id="187273670" name="Image 187273670" descr="Une image contenant capture d’écran,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3670" name="Image 187273670" descr="Une image contenant capture d’écran, astronomie&#10;&#10;Le contenu généré par l’IA peut êtr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44113" cy="2255173"/>
                          </a:xfrm>
                          <a:prstGeom prst="rect">
                            <a:avLst/>
                          </a:prstGeom>
                        </pic:spPr>
                      </pic:pic>
                    </a:graphicData>
                  </a:graphic>
                </wp:inline>
              </w:drawing>
            </w:r>
          </w:p>
        </w:tc>
      </w:tr>
      <w:tr w:rsidR="00B742BB" w14:paraId="430F6363" w14:textId="77777777" w:rsidTr="00677CAD">
        <w:trPr>
          <w:trHeight w:val="300"/>
        </w:trPr>
        <w:tc>
          <w:tcPr>
            <w:tcW w:w="8355" w:type="dxa"/>
          </w:tcPr>
          <w:p w14:paraId="1BFC8F3A" w14:textId="77777777" w:rsidR="00B742BB" w:rsidRDefault="00B742BB" w:rsidP="00677CAD">
            <w:r>
              <w:t xml:space="preserve">Cliquez le les espèces de tiroirs en bas sur votre écran </w:t>
            </w:r>
          </w:p>
        </w:tc>
      </w:tr>
      <w:tr w:rsidR="00B742BB" w14:paraId="6D6C0085" w14:textId="77777777" w:rsidTr="00677CAD">
        <w:trPr>
          <w:trHeight w:val="300"/>
        </w:trPr>
        <w:tc>
          <w:tcPr>
            <w:tcW w:w="8355" w:type="dxa"/>
          </w:tcPr>
          <w:p w14:paraId="40649319" w14:textId="77777777" w:rsidR="00B742BB" w:rsidRDefault="00B742BB" w:rsidP="00677CAD">
            <w:r>
              <w:rPr>
                <w:noProof/>
              </w:rPr>
              <w:drawing>
                <wp:inline distT="0" distB="0" distL="0" distR="0" wp14:anchorId="4136C57B" wp14:editId="55CE7A47">
                  <wp:extent cx="5162552" cy="1581150"/>
                  <wp:effectExtent l="0" t="0" r="0" b="0"/>
                  <wp:docPr id="2025993453" name="Image 2025993453" descr="Une image contenant capture d’écran, multimédia, Logiciel multimédia,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93453" name="Image 2025993453" descr="Une image contenant capture d’écran, multimédia, Logiciel multimédia, Système d’exploitation&#10;&#10;Le contenu généré par l’IA peut être incorrect."/>
                          <pic:cNvPicPr/>
                        </pic:nvPicPr>
                        <pic:blipFill>
                          <a:blip r:embed="rId66">
                            <a:extLst>
                              <a:ext uri="{28A0092B-C50C-407E-A947-70E740481C1C}">
                                <a14:useLocalDpi xmlns:a14="http://schemas.microsoft.com/office/drawing/2010/main" val="0"/>
                              </a:ext>
                            </a:extLst>
                          </a:blip>
                          <a:stretch>
                            <a:fillRect/>
                          </a:stretch>
                        </pic:blipFill>
                        <pic:spPr>
                          <a:xfrm>
                            <a:off x="0" y="0"/>
                            <a:ext cx="5162552" cy="1581150"/>
                          </a:xfrm>
                          <a:prstGeom prst="rect">
                            <a:avLst/>
                          </a:prstGeom>
                        </pic:spPr>
                      </pic:pic>
                    </a:graphicData>
                  </a:graphic>
                </wp:inline>
              </w:drawing>
            </w:r>
          </w:p>
        </w:tc>
      </w:tr>
    </w:tbl>
    <w:p w14:paraId="58D943ED" w14:textId="77777777" w:rsidR="00E71CE6" w:rsidRDefault="00E71CE6">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7AD90871" w14:textId="77777777" w:rsidTr="00677CAD">
        <w:trPr>
          <w:trHeight w:val="300"/>
        </w:trPr>
        <w:tc>
          <w:tcPr>
            <w:tcW w:w="8355" w:type="dxa"/>
          </w:tcPr>
          <w:p w14:paraId="635CD15F" w14:textId="0253831B" w:rsidR="00B742BB" w:rsidRDefault="00B742BB" w:rsidP="00677CAD">
            <w:r>
              <w:lastRenderedPageBreak/>
              <w:t xml:space="preserve">Vous voici dans l’explorateur de fichiers </w:t>
            </w:r>
          </w:p>
        </w:tc>
      </w:tr>
      <w:tr w:rsidR="00B742BB" w14:paraId="0E8BC142" w14:textId="77777777" w:rsidTr="00677CAD">
        <w:trPr>
          <w:trHeight w:val="300"/>
        </w:trPr>
        <w:tc>
          <w:tcPr>
            <w:tcW w:w="8355" w:type="dxa"/>
          </w:tcPr>
          <w:p w14:paraId="7325DC92" w14:textId="77777777" w:rsidR="00B742BB" w:rsidRDefault="00B742BB" w:rsidP="00677CAD">
            <w:r>
              <w:rPr>
                <w:noProof/>
              </w:rPr>
              <w:drawing>
                <wp:inline distT="0" distB="0" distL="0" distR="0" wp14:anchorId="355E20DB" wp14:editId="6D35C943">
                  <wp:extent cx="5162552" cy="2895600"/>
                  <wp:effectExtent l="0" t="0" r="0" b="0"/>
                  <wp:docPr id="2012356627" name="Image 2012356627"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56627" name="Image 2012356627" descr="Une image contenant texte, capture d’écran, logiciel, Icône d’ordinateur&#10;&#10;Le contenu généré par l’IA peut être incorrect."/>
                          <pic:cNvPicPr/>
                        </pic:nvPicPr>
                        <pic:blipFill>
                          <a:blip r:embed="rId67">
                            <a:extLst>
                              <a:ext uri="{28A0092B-C50C-407E-A947-70E740481C1C}">
                                <a14:useLocalDpi xmlns:a14="http://schemas.microsoft.com/office/drawing/2010/main" val="0"/>
                              </a:ext>
                            </a:extLst>
                          </a:blip>
                          <a:stretch>
                            <a:fillRect/>
                          </a:stretch>
                        </pic:blipFill>
                        <pic:spPr>
                          <a:xfrm>
                            <a:off x="0" y="0"/>
                            <a:ext cx="5162552" cy="2895600"/>
                          </a:xfrm>
                          <a:prstGeom prst="rect">
                            <a:avLst/>
                          </a:prstGeom>
                        </pic:spPr>
                      </pic:pic>
                    </a:graphicData>
                  </a:graphic>
                </wp:inline>
              </w:drawing>
            </w:r>
          </w:p>
        </w:tc>
      </w:tr>
    </w:tbl>
    <w:p w14:paraId="5140F0FB" w14:textId="77777777" w:rsidR="00E71CE6" w:rsidRDefault="00E71CE6" w:rsidP="00E71CE6">
      <w:pPr>
        <w:pStyle w:val="Titre2"/>
        <w:numPr>
          <w:ilvl w:val="0"/>
          <w:numId w:val="0"/>
        </w:numPr>
        <w:ind w:left="1134"/>
      </w:pPr>
    </w:p>
    <w:p w14:paraId="479DFE53" w14:textId="77777777" w:rsidR="00E71CE6" w:rsidRDefault="00E71CE6">
      <w:pPr>
        <w:rPr>
          <w:rFonts w:asciiTheme="majorHAnsi" w:hAnsiTheme="majorHAnsi" w:cs="Arial"/>
          <w:b/>
          <w:bCs/>
          <w:iCs/>
          <w:sz w:val="28"/>
          <w:szCs w:val="28"/>
        </w:rPr>
      </w:pPr>
      <w:r>
        <w:br w:type="page"/>
      </w:r>
    </w:p>
    <w:p w14:paraId="2281A9F7" w14:textId="4369A9A5" w:rsidR="00B742BB" w:rsidRDefault="00B742BB" w:rsidP="00B742BB">
      <w:pPr>
        <w:pStyle w:val="Titre2"/>
      </w:pPr>
      <w:bookmarkStart w:id="10" w:name="_Toc193090864"/>
      <w:r>
        <w:lastRenderedPageBreak/>
        <w:t>Doublage de la Ram</w:t>
      </w:r>
      <w:bookmarkEnd w:id="10"/>
    </w:p>
    <w:tbl>
      <w:tblPr>
        <w:tblStyle w:val="Grilledutableau"/>
        <w:tblW w:w="0" w:type="auto"/>
        <w:tblInd w:w="708" w:type="dxa"/>
        <w:tblLayout w:type="fixed"/>
        <w:tblLook w:val="06A0" w:firstRow="1" w:lastRow="0" w:firstColumn="1" w:lastColumn="0" w:noHBand="1" w:noVBand="1"/>
      </w:tblPr>
      <w:tblGrid>
        <w:gridCol w:w="8355"/>
      </w:tblGrid>
      <w:tr w:rsidR="00B742BB" w14:paraId="47EEF742" w14:textId="77777777" w:rsidTr="00677CAD">
        <w:trPr>
          <w:trHeight w:val="300"/>
        </w:trPr>
        <w:tc>
          <w:tcPr>
            <w:tcW w:w="8355" w:type="dxa"/>
          </w:tcPr>
          <w:p w14:paraId="636229EB" w14:textId="77777777" w:rsidR="00B742BB" w:rsidRDefault="00B742BB" w:rsidP="00677CAD">
            <w:r>
              <w:t>Maintenant nous allons doubles la RAM de notre machine virtuelle</w:t>
            </w:r>
          </w:p>
        </w:tc>
      </w:tr>
      <w:tr w:rsidR="00B742BB" w14:paraId="045D85BF" w14:textId="77777777" w:rsidTr="00677CAD">
        <w:trPr>
          <w:trHeight w:val="300"/>
        </w:trPr>
        <w:tc>
          <w:tcPr>
            <w:tcW w:w="8355" w:type="dxa"/>
          </w:tcPr>
          <w:p w14:paraId="3590857B" w14:textId="77777777" w:rsidR="00B742BB" w:rsidRDefault="00B742BB" w:rsidP="00677CAD">
            <w:r>
              <w:t xml:space="preserve">Éteignez votre VM et aller dans VirtualBox </w:t>
            </w:r>
          </w:p>
        </w:tc>
      </w:tr>
      <w:tr w:rsidR="00B742BB" w14:paraId="5A607ED5" w14:textId="77777777" w:rsidTr="00677CAD">
        <w:trPr>
          <w:trHeight w:val="300"/>
        </w:trPr>
        <w:tc>
          <w:tcPr>
            <w:tcW w:w="8355" w:type="dxa"/>
          </w:tcPr>
          <w:p w14:paraId="12E09D7F" w14:textId="77777777" w:rsidR="00B742BB" w:rsidRDefault="00B742BB" w:rsidP="00677CAD"/>
          <w:p w14:paraId="4E06D1F3" w14:textId="77777777" w:rsidR="00B742BB" w:rsidRDefault="00B742BB" w:rsidP="00677CAD"/>
          <w:p w14:paraId="76B135AF" w14:textId="77777777" w:rsidR="00B742BB" w:rsidRDefault="00B742BB" w:rsidP="00677CAD">
            <w:r>
              <w:rPr>
                <w:noProof/>
              </w:rPr>
              <w:drawing>
                <wp:inline distT="0" distB="0" distL="0" distR="0" wp14:anchorId="076B506B" wp14:editId="437701FB">
                  <wp:extent cx="4880992" cy="1584971"/>
                  <wp:effectExtent l="0" t="0" r="0" b="0"/>
                  <wp:docPr id="1666234427" name="Image 1666234427"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34427" name="Image 1666234427" descr="Une image contenant texte, capture d’écran, logiciel, Icône d’ordinateur&#10;&#10;Le contenu généré par l’IA peut être incorrect."/>
                          <pic:cNvPicPr/>
                        </pic:nvPicPr>
                        <pic:blipFill>
                          <a:blip r:embed="rId68">
                            <a:extLst>
                              <a:ext uri="{28A0092B-C50C-407E-A947-70E740481C1C}">
                                <a14:useLocalDpi xmlns:a14="http://schemas.microsoft.com/office/drawing/2010/main" val="0"/>
                              </a:ext>
                            </a:extLst>
                          </a:blip>
                          <a:stretch>
                            <a:fillRect/>
                          </a:stretch>
                        </pic:blipFill>
                        <pic:spPr>
                          <a:xfrm>
                            <a:off x="0" y="0"/>
                            <a:ext cx="4880992" cy="1584971"/>
                          </a:xfrm>
                          <a:prstGeom prst="rect">
                            <a:avLst/>
                          </a:prstGeom>
                        </pic:spPr>
                      </pic:pic>
                    </a:graphicData>
                  </a:graphic>
                </wp:inline>
              </w:drawing>
            </w:r>
          </w:p>
          <w:p w14:paraId="076575AF" w14:textId="77777777" w:rsidR="00B742BB" w:rsidRDefault="00B742BB" w:rsidP="00677CAD"/>
        </w:tc>
      </w:tr>
      <w:tr w:rsidR="00B742BB" w14:paraId="571A3597" w14:textId="77777777" w:rsidTr="00677CAD">
        <w:trPr>
          <w:trHeight w:val="300"/>
        </w:trPr>
        <w:tc>
          <w:tcPr>
            <w:tcW w:w="8355" w:type="dxa"/>
          </w:tcPr>
          <w:p w14:paraId="42EE9D6D" w14:textId="77777777" w:rsidR="00B742BB" w:rsidRDefault="00B742BB" w:rsidP="00677CAD">
            <w:r>
              <w:t xml:space="preserve">Dans configuration système nous avons actuellement 8gb </w:t>
            </w:r>
          </w:p>
        </w:tc>
      </w:tr>
      <w:tr w:rsidR="00B742BB" w14:paraId="0231D4F8" w14:textId="77777777" w:rsidTr="00677CAD">
        <w:trPr>
          <w:trHeight w:val="300"/>
        </w:trPr>
        <w:tc>
          <w:tcPr>
            <w:tcW w:w="8355" w:type="dxa"/>
          </w:tcPr>
          <w:p w14:paraId="2386B747" w14:textId="77777777" w:rsidR="00B742BB" w:rsidRDefault="00B742BB" w:rsidP="00677CAD">
            <w:r>
              <w:rPr>
                <w:noProof/>
              </w:rPr>
              <w:drawing>
                <wp:inline distT="0" distB="0" distL="0" distR="0" wp14:anchorId="773FB2EE" wp14:editId="4793D0BA">
                  <wp:extent cx="5162552" cy="2619375"/>
                  <wp:effectExtent l="0" t="0" r="0" b="0"/>
                  <wp:docPr id="1261863004" name="Image 126186300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63004" name="Image 1261863004" descr="Une image contenant texte, capture d’écran, logiciel, Icône d’ordinateur&#10;&#10;Le contenu généré par l’IA peut être incorrect."/>
                          <pic:cNvPicPr/>
                        </pic:nvPicPr>
                        <pic:blipFill>
                          <a:blip r:embed="rId69">
                            <a:extLst>
                              <a:ext uri="{28A0092B-C50C-407E-A947-70E740481C1C}">
                                <a14:useLocalDpi xmlns:a14="http://schemas.microsoft.com/office/drawing/2010/main" val="0"/>
                              </a:ext>
                            </a:extLst>
                          </a:blip>
                          <a:stretch>
                            <a:fillRect/>
                          </a:stretch>
                        </pic:blipFill>
                        <pic:spPr>
                          <a:xfrm>
                            <a:off x="0" y="0"/>
                            <a:ext cx="5162552" cy="2619375"/>
                          </a:xfrm>
                          <a:prstGeom prst="rect">
                            <a:avLst/>
                          </a:prstGeom>
                        </pic:spPr>
                      </pic:pic>
                    </a:graphicData>
                  </a:graphic>
                </wp:inline>
              </w:drawing>
            </w:r>
          </w:p>
        </w:tc>
      </w:tr>
      <w:tr w:rsidR="00B742BB" w14:paraId="13917A1E" w14:textId="77777777" w:rsidTr="00677CAD">
        <w:trPr>
          <w:trHeight w:val="300"/>
        </w:trPr>
        <w:tc>
          <w:tcPr>
            <w:tcW w:w="8355" w:type="dxa"/>
          </w:tcPr>
          <w:p w14:paraId="4CC3EE15" w14:textId="77777777" w:rsidR="00B742BB" w:rsidRDefault="00B742BB" w:rsidP="00677CAD">
            <w:r>
              <w:t>Nous allons passer maintenant à 16 Gb</w:t>
            </w:r>
          </w:p>
        </w:tc>
      </w:tr>
      <w:tr w:rsidR="00B742BB" w14:paraId="4BCB7D9C" w14:textId="77777777" w:rsidTr="00677CAD">
        <w:trPr>
          <w:trHeight w:val="300"/>
        </w:trPr>
        <w:tc>
          <w:tcPr>
            <w:tcW w:w="8355" w:type="dxa"/>
          </w:tcPr>
          <w:p w14:paraId="4F069D40" w14:textId="77777777" w:rsidR="00B742BB" w:rsidRDefault="00B742BB" w:rsidP="00677CAD">
            <w:r>
              <w:rPr>
                <w:noProof/>
              </w:rPr>
              <w:drawing>
                <wp:inline distT="0" distB="0" distL="0" distR="0" wp14:anchorId="29631C2E" wp14:editId="0CBB418C">
                  <wp:extent cx="4858426" cy="2410161"/>
                  <wp:effectExtent l="0" t="0" r="0" b="0"/>
                  <wp:docPr id="123172996" name="Image 123172996"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2996" name="Image 123172996" descr="Une image contenant texte, capture d’écran, affichage, logiciel&#10;&#10;Le contenu généré par l’IA peut être incorrect."/>
                          <pic:cNvPicPr/>
                        </pic:nvPicPr>
                        <pic:blipFill>
                          <a:blip r:embed="rId70">
                            <a:extLst>
                              <a:ext uri="{28A0092B-C50C-407E-A947-70E740481C1C}">
                                <a14:useLocalDpi xmlns:a14="http://schemas.microsoft.com/office/drawing/2010/main" val="0"/>
                              </a:ext>
                            </a:extLst>
                          </a:blip>
                          <a:stretch>
                            <a:fillRect/>
                          </a:stretch>
                        </pic:blipFill>
                        <pic:spPr>
                          <a:xfrm>
                            <a:off x="0" y="0"/>
                            <a:ext cx="4858426" cy="2410161"/>
                          </a:xfrm>
                          <a:prstGeom prst="rect">
                            <a:avLst/>
                          </a:prstGeom>
                        </pic:spPr>
                      </pic:pic>
                    </a:graphicData>
                  </a:graphic>
                </wp:inline>
              </w:drawing>
            </w:r>
          </w:p>
        </w:tc>
      </w:tr>
    </w:tbl>
    <w:p w14:paraId="0FC4D221"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5AD0D4CB" w14:textId="77777777" w:rsidTr="00677CAD">
        <w:trPr>
          <w:trHeight w:val="300"/>
        </w:trPr>
        <w:tc>
          <w:tcPr>
            <w:tcW w:w="8355" w:type="dxa"/>
          </w:tcPr>
          <w:p w14:paraId="589EAFF3" w14:textId="1EFA9F7A" w:rsidR="00B742BB" w:rsidRDefault="00B742BB" w:rsidP="00677CAD">
            <w:r>
              <w:lastRenderedPageBreak/>
              <w:t>Cliquez sur OK et vous avez doublé la RAM de votre VM</w:t>
            </w:r>
          </w:p>
        </w:tc>
      </w:tr>
      <w:tr w:rsidR="00B742BB" w14:paraId="0D79C6D2" w14:textId="77777777" w:rsidTr="00677CAD">
        <w:trPr>
          <w:trHeight w:val="300"/>
        </w:trPr>
        <w:tc>
          <w:tcPr>
            <w:tcW w:w="8355" w:type="dxa"/>
          </w:tcPr>
          <w:p w14:paraId="18804F95" w14:textId="77777777" w:rsidR="00B742BB" w:rsidRDefault="00B742BB" w:rsidP="00677CAD">
            <w:r>
              <w:rPr>
                <w:noProof/>
              </w:rPr>
              <w:drawing>
                <wp:inline distT="0" distB="0" distL="0" distR="0" wp14:anchorId="6C4168F0" wp14:editId="06CE4066">
                  <wp:extent cx="5162552" cy="1971675"/>
                  <wp:effectExtent l="0" t="0" r="0" b="0"/>
                  <wp:docPr id="285930534" name="Image 285930534"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30534" name="Image 285930534" descr="Une image contenant texte, capture d’écran, affichage, logiciel&#10;&#10;Le contenu généré par l’IA peut être incorrect."/>
                          <pic:cNvPicPr/>
                        </pic:nvPicPr>
                        <pic:blipFill>
                          <a:blip r:embed="rId71">
                            <a:extLst>
                              <a:ext uri="{28A0092B-C50C-407E-A947-70E740481C1C}">
                                <a14:useLocalDpi xmlns:a14="http://schemas.microsoft.com/office/drawing/2010/main" val="0"/>
                              </a:ext>
                            </a:extLst>
                          </a:blip>
                          <a:stretch>
                            <a:fillRect/>
                          </a:stretch>
                        </pic:blipFill>
                        <pic:spPr>
                          <a:xfrm>
                            <a:off x="0" y="0"/>
                            <a:ext cx="5162552" cy="1971675"/>
                          </a:xfrm>
                          <a:prstGeom prst="rect">
                            <a:avLst/>
                          </a:prstGeom>
                        </pic:spPr>
                      </pic:pic>
                    </a:graphicData>
                  </a:graphic>
                </wp:inline>
              </w:drawing>
            </w:r>
          </w:p>
        </w:tc>
      </w:tr>
    </w:tbl>
    <w:p w14:paraId="7155AED6" w14:textId="77777777" w:rsidR="004828AD" w:rsidRDefault="004828AD" w:rsidP="004828AD">
      <w:pPr>
        <w:pStyle w:val="Titre2"/>
        <w:numPr>
          <w:ilvl w:val="0"/>
          <w:numId w:val="0"/>
        </w:numPr>
        <w:ind w:left="567"/>
        <w:rPr>
          <w:highlight w:val="lightGray"/>
        </w:rPr>
      </w:pPr>
    </w:p>
    <w:p w14:paraId="36513499" w14:textId="77777777" w:rsidR="004828AD" w:rsidRDefault="004828AD">
      <w:pPr>
        <w:rPr>
          <w:rFonts w:asciiTheme="majorHAnsi" w:hAnsiTheme="majorHAnsi" w:cs="Arial"/>
          <w:b/>
          <w:bCs/>
          <w:iCs/>
          <w:sz w:val="28"/>
          <w:szCs w:val="28"/>
          <w:highlight w:val="lightGray"/>
        </w:rPr>
      </w:pPr>
      <w:r>
        <w:rPr>
          <w:highlight w:val="lightGray"/>
        </w:rPr>
        <w:br w:type="page"/>
      </w:r>
    </w:p>
    <w:p w14:paraId="13CD28E7" w14:textId="7F2129E5" w:rsidR="00B742BB" w:rsidRDefault="00B742BB" w:rsidP="004828AD">
      <w:pPr>
        <w:pStyle w:val="Titre2"/>
      </w:pPr>
      <w:bookmarkStart w:id="11" w:name="_Toc193090865"/>
      <w:r>
        <w:lastRenderedPageBreak/>
        <w:t>Création de la deuxième Vm</w:t>
      </w:r>
      <w:bookmarkEnd w:id="11"/>
    </w:p>
    <w:tbl>
      <w:tblPr>
        <w:tblStyle w:val="Grilledutableau"/>
        <w:tblW w:w="0" w:type="auto"/>
        <w:tblInd w:w="708" w:type="dxa"/>
        <w:tblLayout w:type="fixed"/>
        <w:tblLook w:val="06A0" w:firstRow="1" w:lastRow="0" w:firstColumn="1" w:lastColumn="0" w:noHBand="1" w:noVBand="1"/>
      </w:tblPr>
      <w:tblGrid>
        <w:gridCol w:w="8355"/>
      </w:tblGrid>
      <w:tr w:rsidR="00B742BB" w14:paraId="5EAF09AD" w14:textId="77777777" w:rsidTr="00677CAD">
        <w:trPr>
          <w:trHeight w:val="300"/>
        </w:trPr>
        <w:tc>
          <w:tcPr>
            <w:tcW w:w="8355" w:type="dxa"/>
          </w:tcPr>
          <w:p w14:paraId="40A6EBC0" w14:textId="77777777" w:rsidR="00B742BB" w:rsidRDefault="00B742BB" w:rsidP="00677CAD">
            <w:r>
              <w:t xml:space="preserve">Nous allons maintenant créer une deuxième machine virtuelle qui nous permettra de connecter les deux machines entre-elles. </w:t>
            </w:r>
          </w:p>
        </w:tc>
      </w:tr>
      <w:tr w:rsidR="00B742BB" w14:paraId="058E2441" w14:textId="77777777" w:rsidTr="00677CAD">
        <w:trPr>
          <w:trHeight w:val="300"/>
        </w:trPr>
        <w:tc>
          <w:tcPr>
            <w:tcW w:w="8355" w:type="dxa"/>
          </w:tcPr>
          <w:p w14:paraId="7C132562" w14:textId="77777777" w:rsidR="00B742BB" w:rsidRDefault="00B742BB" w:rsidP="00677CAD">
            <w:r>
              <w:t xml:space="preserve">Allez dans VirtualBox et cliquez sur machine puis nouvelle. </w:t>
            </w:r>
          </w:p>
        </w:tc>
      </w:tr>
      <w:tr w:rsidR="00B742BB" w14:paraId="71004B74" w14:textId="77777777" w:rsidTr="00677CAD">
        <w:trPr>
          <w:trHeight w:val="300"/>
        </w:trPr>
        <w:tc>
          <w:tcPr>
            <w:tcW w:w="8355" w:type="dxa"/>
          </w:tcPr>
          <w:p w14:paraId="39118AA2" w14:textId="77777777" w:rsidR="00B742BB" w:rsidRDefault="00B742BB" w:rsidP="00677CAD">
            <w:r>
              <w:rPr>
                <w:noProof/>
              </w:rPr>
              <w:drawing>
                <wp:inline distT="0" distB="0" distL="0" distR="0" wp14:anchorId="1F9E6914" wp14:editId="318946CC">
                  <wp:extent cx="5162552" cy="2600325"/>
                  <wp:effectExtent l="0" t="0" r="0" b="0"/>
                  <wp:docPr id="1369563953" name="Image 136956395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63953" name="Image 1369563953" descr="Une image contenant texte, capture d’écran, logiciel, Icône d’ordinateur&#10;&#10;Le contenu généré par l’IA peut être incorrect."/>
                          <pic:cNvPicPr/>
                        </pic:nvPicPr>
                        <pic:blipFill>
                          <a:blip r:embed="rId72">
                            <a:extLst>
                              <a:ext uri="{28A0092B-C50C-407E-A947-70E740481C1C}">
                                <a14:useLocalDpi xmlns:a14="http://schemas.microsoft.com/office/drawing/2010/main" val="0"/>
                              </a:ext>
                            </a:extLst>
                          </a:blip>
                          <a:stretch>
                            <a:fillRect/>
                          </a:stretch>
                        </pic:blipFill>
                        <pic:spPr>
                          <a:xfrm>
                            <a:off x="0" y="0"/>
                            <a:ext cx="5162552" cy="2600325"/>
                          </a:xfrm>
                          <a:prstGeom prst="rect">
                            <a:avLst/>
                          </a:prstGeom>
                        </pic:spPr>
                      </pic:pic>
                    </a:graphicData>
                  </a:graphic>
                </wp:inline>
              </w:drawing>
            </w:r>
          </w:p>
        </w:tc>
      </w:tr>
      <w:tr w:rsidR="00B742BB" w14:paraId="5D82FC21" w14:textId="77777777" w:rsidTr="00677CAD">
        <w:trPr>
          <w:trHeight w:val="300"/>
        </w:trPr>
        <w:tc>
          <w:tcPr>
            <w:tcW w:w="8355" w:type="dxa"/>
          </w:tcPr>
          <w:p w14:paraId="335BA2D8" w14:textId="77777777" w:rsidR="00B742BB" w:rsidRDefault="00B742BB" w:rsidP="00677CAD">
            <w:r>
              <w:t xml:space="preserve">Sélectionnez le nom et l’emplacement. </w:t>
            </w:r>
          </w:p>
        </w:tc>
      </w:tr>
      <w:tr w:rsidR="00B742BB" w14:paraId="38C8D044" w14:textId="77777777" w:rsidTr="00677CAD">
        <w:trPr>
          <w:trHeight w:val="300"/>
        </w:trPr>
        <w:tc>
          <w:tcPr>
            <w:tcW w:w="8355" w:type="dxa"/>
          </w:tcPr>
          <w:p w14:paraId="050F58A8" w14:textId="77777777" w:rsidR="00B742BB" w:rsidRDefault="00B742BB" w:rsidP="00677CAD">
            <w:r>
              <w:rPr>
                <w:noProof/>
              </w:rPr>
              <w:drawing>
                <wp:inline distT="0" distB="0" distL="0" distR="0" wp14:anchorId="6378F6D2" wp14:editId="7A6DCD5B">
                  <wp:extent cx="4544059" cy="3724795"/>
                  <wp:effectExtent l="0" t="0" r="0" b="0"/>
                  <wp:docPr id="1533739953" name="Image 1533739953"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39953" name="Image 1533739953" descr="Une image contenant texte, Appareils électroniques, capture d’écran, logiciel&#10;&#10;Le contenu généré par l’IA peut être incorrect."/>
                          <pic:cNvPicPr/>
                        </pic:nvPicPr>
                        <pic:blipFill>
                          <a:blip r:embed="rId73">
                            <a:extLst>
                              <a:ext uri="{28A0092B-C50C-407E-A947-70E740481C1C}">
                                <a14:useLocalDpi xmlns:a14="http://schemas.microsoft.com/office/drawing/2010/main" val="0"/>
                              </a:ext>
                            </a:extLst>
                          </a:blip>
                          <a:stretch>
                            <a:fillRect/>
                          </a:stretch>
                        </pic:blipFill>
                        <pic:spPr>
                          <a:xfrm>
                            <a:off x="0" y="0"/>
                            <a:ext cx="4544059" cy="3724795"/>
                          </a:xfrm>
                          <a:prstGeom prst="rect">
                            <a:avLst/>
                          </a:prstGeom>
                        </pic:spPr>
                      </pic:pic>
                    </a:graphicData>
                  </a:graphic>
                </wp:inline>
              </w:drawing>
            </w:r>
          </w:p>
        </w:tc>
      </w:tr>
    </w:tbl>
    <w:p w14:paraId="6C366E78"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641B04F8" w14:textId="77777777" w:rsidTr="00677CAD">
        <w:trPr>
          <w:trHeight w:val="300"/>
        </w:trPr>
        <w:tc>
          <w:tcPr>
            <w:tcW w:w="8355" w:type="dxa"/>
          </w:tcPr>
          <w:p w14:paraId="0AEA9321" w14:textId="5412B1A8" w:rsidR="00B742BB" w:rsidRDefault="00B742BB" w:rsidP="00677CAD">
            <w:r>
              <w:lastRenderedPageBreak/>
              <w:t xml:space="preserve">Mettons directement 8Gb de RAM </w:t>
            </w:r>
          </w:p>
        </w:tc>
      </w:tr>
      <w:tr w:rsidR="00B742BB" w14:paraId="738CD43D" w14:textId="77777777" w:rsidTr="00677CAD">
        <w:trPr>
          <w:trHeight w:val="300"/>
        </w:trPr>
        <w:tc>
          <w:tcPr>
            <w:tcW w:w="8355" w:type="dxa"/>
          </w:tcPr>
          <w:p w14:paraId="7B9A8FD5" w14:textId="77777777" w:rsidR="00B742BB" w:rsidRDefault="00B742BB" w:rsidP="00677CAD">
            <w:r>
              <w:rPr>
                <w:noProof/>
              </w:rPr>
              <w:drawing>
                <wp:inline distT="0" distB="0" distL="0" distR="0" wp14:anchorId="0394E9A2" wp14:editId="616C26AD">
                  <wp:extent cx="4553586" cy="3629532"/>
                  <wp:effectExtent l="0" t="0" r="0" b="0"/>
                  <wp:docPr id="136936344" name="Image 136936344"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6344" name="Image 136936344" descr="Une image contenant texte, Appareils électroniques, capture d’écran, affichage&#10;&#10;Le contenu généré par l’IA peut être incorrect."/>
                          <pic:cNvPicPr/>
                        </pic:nvPicPr>
                        <pic:blipFill>
                          <a:blip r:embed="rId74">
                            <a:extLst>
                              <a:ext uri="{28A0092B-C50C-407E-A947-70E740481C1C}">
                                <a14:useLocalDpi xmlns:a14="http://schemas.microsoft.com/office/drawing/2010/main" val="0"/>
                              </a:ext>
                            </a:extLst>
                          </a:blip>
                          <a:stretch>
                            <a:fillRect/>
                          </a:stretch>
                        </pic:blipFill>
                        <pic:spPr>
                          <a:xfrm>
                            <a:off x="0" y="0"/>
                            <a:ext cx="4553586" cy="3629532"/>
                          </a:xfrm>
                          <a:prstGeom prst="rect">
                            <a:avLst/>
                          </a:prstGeom>
                        </pic:spPr>
                      </pic:pic>
                    </a:graphicData>
                  </a:graphic>
                </wp:inline>
              </w:drawing>
            </w:r>
          </w:p>
        </w:tc>
      </w:tr>
      <w:tr w:rsidR="00B742BB" w14:paraId="17FC1BE6" w14:textId="77777777" w:rsidTr="00677CAD">
        <w:trPr>
          <w:trHeight w:val="300"/>
        </w:trPr>
        <w:tc>
          <w:tcPr>
            <w:tcW w:w="8355" w:type="dxa"/>
          </w:tcPr>
          <w:p w14:paraId="7CB71DB8" w14:textId="77777777" w:rsidR="00B742BB" w:rsidRDefault="00B742BB" w:rsidP="00677CAD">
            <w:r>
              <w:t>Créez</w:t>
            </w:r>
          </w:p>
        </w:tc>
      </w:tr>
      <w:tr w:rsidR="00B742BB" w14:paraId="17E57A63" w14:textId="77777777" w:rsidTr="00677CAD">
        <w:trPr>
          <w:trHeight w:val="300"/>
        </w:trPr>
        <w:tc>
          <w:tcPr>
            <w:tcW w:w="8355" w:type="dxa"/>
          </w:tcPr>
          <w:p w14:paraId="3DC70A5E" w14:textId="77777777" w:rsidR="00B742BB" w:rsidRDefault="00B742BB" w:rsidP="00677CAD">
            <w:r>
              <w:rPr>
                <w:noProof/>
              </w:rPr>
              <w:drawing>
                <wp:inline distT="0" distB="0" distL="0" distR="0" wp14:anchorId="0C044626" wp14:editId="0D149630">
                  <wp:extent cx="4505954" cy="3743848"/>
                  <wp:effectExtent l="0" t="0" r="0" b="0"/>
                  <wp:docPr id="927961420" name="Image 927961420"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1420" name="Image 927961420" descr="Une image contenant texte, Appareils électroniques, capture d’écran, affichage&#10;&#10;Le contenu généré par l’IA peut être incorrect."/>
                          <pic:cNvPicPr/>
                        </pic:nvPicPr>
                        <pic:blipFill>
                          <a:blip r:embed="rId75">
                            <a:extLst>
                              <a:ext uri="{28A0092B-C50C-407E-A947-70E740481C1C}">
                                <a14:useLocalDpi xmlns:a14="http://schemas.microsoft.com/office/drawing/2010/main" val="0"/>
                              </a:ext>
                            </a:extLst>
                          </a:blip>
                          <a:stretch>
                            <a:fillRect/>
                          </a:stretch>
                        </pic:blipFill>
                        <pic:spPr>
                          <a:xfrm>
                            <a:off x="0" y="0"/>
                            <a:ext cx="4505954" cy="3743848"/>
                          </a:xfrm>
                          <a:prstGeom prst="rect">
                            <a:avLst/>
                          </a:prstGeom>
                        </pic:spPr>
                      </pic:pic>
                    </a:graphicData>
                  </a:graphic>
                </wp:inline>
              </w:drawing>
            </w:r>
          </w:p>
        </w:tc>
      </w:tr>
    </w:tbl>
    <w:p w14:paraId="426DE139"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41FAA9F6" w14:textId="77777777" w:rsidTr="00677CAD">
        <w:trPr>
          <w:trHeight w:val="300"/>
        </w:trPr>
        <w:tc>
          <w:tcPr>
            <w:tcW w:w="8355" w:type="dxa"/>
          </w:tcPr>
          <w:p w14:paraId="5994F152" w14:textId="7F38D5C5" w:rsidR="00B742BB" w:rsidRDefault="00B742BB" w:rsidP="00677CAD">
            <w:r>
              <w:lastRenderedPageBreak/>
              <w:t>VDI</w:t>
            </w:r>
          </w:p>
        </w:tc>
      </w:tr>
      <w:tr w:rsidR="00B742BB" w14:paraId="4EB44804" w14:textId="77777777" w:rsidTr="00677CAD">
        <w:trPr>
          <w:trHeight w:val="300"/>
        </w:trPr>
        <w:tc>
          <w:tcPr>
            <w:tcW w:w="8355" w:type="dxa"/>
          </w:tcPr>
          <w:p w14:paraId="48570DAC" w14:textId="77777777" w:rsidR="00B742BB" w:rsidRDefault="00B742BB" w:rsidP="00677CAD">
            <w:r>
              <w:rPr>
                <w:noProof/>
              </w:rPr>
              <w:drawing>
                <wp:inline distT="0" distB="0" distL="0" distR="0" wp14:anchorId="7BA54724" wp14:editId="69D27305">
                  <wp:extent cx="4906058" cy="4324954"/>
                  <wp:effectExtent l="0" t="0" r="0" b="0"/>
                  <wp:docPr id="503604798" name="Image 503604798"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04798" name="Image 503604798" descr="Une image contenant texte, Appareils électroniques, capture d’écran, affichage&#10;&#10;Le contenu généré par l’IA peut être incorrect."/>
                          <pic:cNvPicPr/>
                        </pic:nvPicPr>
                        <pic:blipFill>
                          <a:blip r:embed="rId76">
                            <a:extLst>
                              <a:ext uri="{28A0092B-C50C-407E-A947-70E740481C1C}">
                                <a14:useLocalDpi xmlns:a14="http://schemas.microsoft.com/office/drawing/2010/main" val="0"/>
                              </a:ext>
                            </a:extLst>
                          </a:blip>
                          <a:stretch>
                            <a:fillRect/>
                          </a:stretch>
                        </pic:blipFill>
                        <pic:spPr>
                          <a:xfrm>
                            <a:off x="0" y="0"/>
                            <a:ext cx="4906058" cy="4324954"/>
                          </a:xfrm>
                          <a:prstGeom prst="rect">
                            <a:avLst/>
                          </a:prstGeom>
                        </pic:spPr>
                      </pic:pic>
                    </a:graphicData>
                  </a:graphic>
                </wp:inline>
              </w:drawing>
            </w:r>
          </w:p>
        </w:tc>
      </w:tr>
      <w:tr w:rsidR="00B742BB" w14:paraId="09C4694D" w14:textId="77777777" w:rsidTr="00677CAD">
        <w:trPr>
          <w:trHeight w:val="300"/>
        </w:trPr>
        <w:tc>
          <w:tcPr>
            <w:tcW w:w="8355" w:type="dxa"/>
          </w:tcPr>
          <w:p w14:paraId="753B94B2" w14:textId="77777777" w:rsidR="00B742BB" w:rsidRDefault="00B742BB" w:rsidP="00677CAD">
            <w:r>
              <w:t>Dynamiquement alloué</w:t>
            </w:r>
          </w:p>
        </w:tc>
      </w:tr>
      <w:tr w:rsidR="00B742BB" w14:paraId="124509F7" w14:textId="77777777" w:rsidTr="00677CAD">
        <w:trPr>
          <w:trHeight w:val="300"/>
        </w:trPr>
        <w:tc>
          <w:tcPr>
            <w:tcW w:w="8355" w:type="dxa"/>
          </w:tcPr>
          <w:p w14:paraId="4F087388" w14:textId="77777777" w:rsidR="00B742BB" w:rsidRDefault="00B742BB" w:rsidP="00677CAD">
            <w:r>
              <w:rPr>
                <w:noProof/>
              </w:rPr>
              <w:drawing>
                <wp:inline distT="0" distB="0" distL="0" distR="0" wp14:anchorId="3B9CE257" wp14:editId="6CD7B743">
                  <wp:extent cx="4509736" cy="4017600"/>
                  <wp:effectExtent l="0" t="0" r="0" b="0"/>
                  <wp:docPr id="1405437280" name="Image 1405437280"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7280" name="Image 1405437280" descr="Une image contenant texte, Appareils électroniques, capture d’écran, affichage&#10;&#10;Le contenu généré par l’IA peut être incorrect."/>
                          <pic:cNvPicPr/>
                        </pic:nvPicPr>
                        <pic:blipFill>
                          <a:blip r:embed="rId77">
                            <a:extLst>
                              <a:ext uri="{28A0092B-C50C-407E-A947-70E740481C1C}">
                                <a14:useLocalDpi xmlns:a14="http://schemas.microsoft.com/office/drawing/2010/main" val="0"/>
                              </a:ext>
                            </a:extLst>
                          </a:blip>
                          <a:stretch>
                            <a:fillRect/>
                          </a:stretch>
                        </pic:blipFill>
                        <pic:spPr>
                          <a:xfrm>
                            <a:off x="0" y="0"/>
                            <a:ext cx="4521636" cy="4028202"/>
                          </a:xfrm>
                          <a:prstGeom prst="rect">
                            <a:avLst/>
                          </a:prstGeom>
                        </pic:spPr>
                      </pic:pic>
                    </a:graphicData>
                  </a:graphic>
                </wp:inline>
              </w:drawing>
            </w:r>
          </w:p>
        </w:tc>
      </w:tr>
      <w:tr w:rsidR="00B742BB" w14:paraId="67016E13" w14:textId="77777777" w:rsidTr="00677CAD">
        <w:trPr>
          <w:trHeight w:val="300"/>
        </w:trPr>
        <w:tc>
          <w:tcPr>
            <w:tcW w:w="8355" w:type="dxa"/>
          </w:tcPr>
          <w:p w14:paraId="7D9C0F3C" w14:textId="77777777" w:rsidR="00B742BB" w:rsidRDefault="00B742BB" w:rsidP="00677CAD">
            <w:r>
              <w:lastRenderedPageBreak/>
              <w:t>Mettez 100GB</w:t>
            </w:r>
          </w:p>
        </w:tc>
      </w:tr>
      <w:tr w:rsidR="00B742BB" w14:paraId="48A92423" w14:textId="77777777" w:rsidTr="00677CAD">
        <w:trPr>
          <w:trHeight w:val="300"/>
        </w:trPr>
        <w:tc>
          <w:tcPr>
            <w:tcW w:w="8355" w:type="dxa"/>
          </w:tcPr>
          <w:p w14:paraId="3CE8C3B7" w14:textId="77777777" w:rsidR="00B742BB" w:rsidRDefault="00B742BB" w:rsidP="00677CAD">
            <w:r>
              <w:rPr>
                <w:noProof/>
              </w:rPr>
              <w:drawing>
                <wp:inline distT="0" distB="0" distL="0" distR="0" wp14:anchorId="0A756DA2" wp14:editId="3AC3E718">
                  <wp:extent cx="4791744" cy="4210638"/>
                  <wp:effectExtent l="0" t="0" r="0" b="0"/>
                  <wp:docPr id="1477964373" name="Image 1477964373"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64373" name="Image 1477964373" descr="Une image contenant texte, Appareils électroniques, capture d’écran, affichage&#10;&#10;Le contenu généré par l’IA peut être incorrect."/>
                          <pic:cNvPicPr/>
                        </pic:nvPicPr>
                        <pic:blipFill>
                          <a:blip r:embed="rId78">
                            <a:extLst>
                              <a:ext uri="{28A0092B-C50C-407E-A947-70E740481C1C}">
                                <a14:useLocalDpi xmlns:a14="http://schemas.microsoft.com/office/drawing/2010/main" val="0"/>
                              </a:ext>
                            </a:extLst>
                          </a:blip>
                          <a:stretch>
                            <a:fillRect/>
                          </a:stretch>
                        </pic:blipFill>
                        <pic:spPr>
                          <a:xfrm>
                            <a:off x="0" y="0"/>
                            <a:ext cx="4791744" cy="4210638"/>
                          </a:xfrm>
                          <a:prstGeom prst="rect">
                            <a:avLst/>
                          </a:prstGeom>
                        </pic:spPr>
                      </pic:pic>
                    </a:graphicData>
                  </a:graphic>
                </wp:inline>
              </w:drawing>
            </w:r>
          </w:p>
        </w:tc>
      </w:tr>
      <w:tr w:rsidR="00B742BB" w14:paraId="6A77C04E" w14:textId="77777777" w:rsidTr="00677CAD">
        <w:trPr>
          <w:trHeight w:val="300"/>
        </w:trPr>
        <w:tc>
          <w:tcPr>
            <w:tcW w:w="8355" w:type="dxa"/>
          </w:tcPr>
          <w:p w14:paraId="1BDC38B2" w14:textId="77777777" w:rsidR="00B742BB" w:rsidRDefault="00B742BB" w:rsidP="00677CAD">
            <w:r>
              <w:t>Mettez l’iso de Windows 11</w:t>
            </w:r>
          </w:p>
        </w:tc>
      </w:tr>
      <w:tr w:rsidR="00B742BB" w14:paraId="5B9DCB38" w14:textId="77777777" w:rsidTr="00677CAD">
        <w:trPr>
          <w:trHeight w:val="300"/>
        </w:trPr>
        <w:tc>
          <w:tcPr>
            <w:tcW w:w="8355" w:type="dxa"/>
          </w:tcPr>
          <w:p w14:paraId="0F1960A8" w14:textId="77777777" w:rsidR="00B742BB" w:rsidRDefault="00B742BB" w:rsidP="00677CAD">
            <w:r>
              <w:rPr>
                <w:noProof/>
              </w:rPr>
              <w:drawing>
                <wp:inline distT="0" distB="0" distL="0" distR="0" wp14:anchorId="2F0232AE" wp14:editId="34FD8226">
                  <wp:extent cx="5162552" cy="1552575"/>
                  <wp:effectExtent l="0" t="0" r="0" b="0"/>
                  <wp:docPr id="2060236946" name="Image 2060236946" descr="Une image contenant capture d’écran, text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36946" name="Image 2060236946" descr="Une image contenant capture d’écran, texte, logiciel&#10;&#10;Le contenu généré par l’IA peut êtr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62552" cy="1552575"/>
                          </a:xfrm>
                          <a:prstGeom prst="rect">
                            <a:avLst/>
                          </a:prstGeom>
                        </pic:spPr>
                      </pic:pic>
                    </a:graphicData>
                  </a:graphic>
                </wp:inline>
              </w:drawing>
            </w:r>
          </w:p>
        </w:tc>
      </w:tr>
      <w:tr w:rsidR="00B742BB" w14:paraId="0023D350" w14:textId="77777777" w:rsidTr="00677CAD">
        <w:trPr>
          <w:trHeight w:val="300"/>
        </w:trPr>
        <w:tc>
          <w:tcPr>
            <w:tcW w:w="8355" w:type="dxa"/>
          </w:tcPr>
          <w:p w14:paraId="4F8A1A67" w14:textId="77777777" w:rsidR="00B742BB" w:rsidRDefault="00B742BB" w:rsidP="00677CAD">
            <w:r>
              <w:t xml:space="preserve">Lancez la VM et installez Win11 (refaites la même chose que pour la précédente VM). On se retrouve sur le bureau. </w:t>
            </w:r>
          </w:p>
        </w:tc>
      </w:tr>
      <w:tr w:rsidR="00B742BB" w14:paraId="5342135D" w14:textId="77777777" w:rsidTr="00677CAD">
        <w:trPr>
          <w:trHeight w:val="300"/>
        </w:trPr>
        <w:tc>
          <w:tcPr>
            <w:tcW w:w="8355" w:type="dxa"/>
          </w:tcPr>
          <w:p w14:paraId="796E5B22" w14:textId="77777777" w:rsidR="00B742BB" w:rsidRDefault="00B742BB" w:rsidP="00677CAD"/>
          <w:p w14:paraId="19AB149A" w14:textId="77777777" w:rsidR="00B742BB" w:rsidRDefault="00B742BB" w:rsidP="00677CAD">
            <w:r>
              <w:rPr>
                <w:noProof/>
              </w:rPr>
              <w:drawing>
                <wp:inline distT="0" distB="0" distL="0" distR="0" wp14:anchorId="146046C5" wp14:editId="7E381611">
                  <wp:extent cx="5162552" cy="1581150"/>
                  <wp:effectExtent l="0" t="0" r="0" b="0"/>
                  <wp:docPr id="1345173989" name="Image 1345173989" descr="Une image contenant texte, logiciel, Icône d’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73989" name="Image 1345173989" descr="Une image contenant texte, logiciel, Icône d’ordinateur, capture d’écran&#10;&#10;Le contenu généré par l’IA peut être incorrect."/>
                          <pic:cNvPicPr/>
                        </pic:nvPicPr>
                        <pic:blipFill>
                          <a:blip r:embed="rId80">
                            <a:extLst>
                              <a:ext uri="{28A0092B-C50C-407E-A947-70E740481C1C}">
                                <a14:useLocalDpi xmlns:a14="http://schemas.microsoft.com/office/drawing/2010/main" val="0"/>
                              </a:ext>
                            </a:extLst>
                          </a:blip>
                          <a:stretch>
                            <a:fillRect/>
                          </a:stretch>
                        </pic:blipFill>
                        <pic:spPr>
                          <a:xfrm>
                            <a:off x="0" y="0"/>
                            <a:ext cx="5162552" cy="1581150"/>
                          </a:xfrm>
                          <a:prstGeom prst="rect">
                            <a:avLst/>
                          </a:prstGeom>
                        </pic:spPr>
                      </pic:pic>
                    </a:graphicData>
                  </a:graphic>
                </wp:inline>
              </w:drawing>
            </w:r>
          </w:p>
        </w:tc>
      </w:tr>
    </w:tbl>
    <w:p w14:paraId="1ABE81FA"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41DA1915" w14:textId="77777777" w:rsidTr="00677CAD">
        <w:trPr>
          <w:trHeight w:val="300"/>
        </w:trPr>
        <w:tc>
          <w:tcPr>
            <w:tcW w:w="8355" w:type="dxa"/>
          </w:tcPr>
          <w:p w14:paraId="28EDB233" w14:textId="2A9E6CBE" w:rsidR="00B742BB" w:rsidRDefault="00B742BB" w:rsidP="00677CAD">
            <w:r>
              <w:lastRenderedPageBreak/>
              <w:t xml:space="preserve">Nous voilà sur le bureau de notre deuxieme VM </w:t>
            </w:r>
          </w:p>
        </w:tc>
      </w:tr>
      <w:tr w:rsidR="00B742BB" w14:paraId="2DF142FC" w14:textId="77777777" w:rsidTr="00677CAD">
        <w:trPr>
          <w:trHeight w:val="300"/>
        </w:trPr>
        <w:tc>
          <w:tcPr>
            <w:tcW w:w="8355" w:type="dxa"/>
          </w:tcPr>
          <w:p w14:paraId="67010A33" w14:textId="77777777" w:rsidR="00B742BB" w:rsidRDefault="00B742BB" w:rsidP="00677CAD">
            <w:r>
              <w:rPr>
                <w:noProof/>
              </w:rPr>
              <w:drawing>
                <wp:inline distT="0" distB="0" distL="0" distR="0" wp14:anchorId="0BC4124E" wp14:editId="48B39086">
                  <wp:extent cx="5162552" cy="4191000"/>
                  <wp:effectExtent l="0" t="0" r="0" b="0"/>
                  <wp:docPr id="674275544" name="Image 674275544"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75544" name="Image 674275544" descr="Une image contenant texte, capture d’écran, Logiciel multimédia, logiciel&#10;&#10;Le contenu généré par l’IA peut être incorrect."/>
                          <pic:cNvPicPr/>
                        </pic:nvPicPr>
                        <pic:blipFill>
                          <a:blip r:embed="rId81">
                            <a:extLst>
                              <a:ext uri="{28A0092B-C50C-407E-A947-70E740481C1C}">
                                <a14:useLocalDpi xmlns:a14="http://schemas.microsoft.com/office/drawing/2010/main" val="0"/>
                              </a:ext>
                            </a:extLst>
                          </a:blip>
                          <a:stretch>
                            <a:fillRect/>
                          </a:stretch>
                        </pic:blipFill>
                        <pic:spPr>
                          <a:xfrm>
                            <a:off x="0" y="0"/>
                            <a:ext cx="5162552" cy="4191000"/>
                          </a:xfrm>
                          <a:prstGeom prst="rect">
                            <a:avLst/>
                          </a:prstGeom>
                        </pic:spPr>
                      </pic:pic>
                    </a:graphicData>
                  </a:graphic>
                </wp:inline>
              </w:drawing>
            </w:r>
          </w:p>
        </w:tc>
      </w:tr>
    </w:tbl>
    <w:p w14:paraId="557FBC33" w14:textId="77777777" w:rsidR="004828AD" w:rsidRDefault="004828AD" w:rsidP="004828AD">
      <w:pPr>
        <w:pStyle w:val="Titre2"/>
        <w:numPr>
          <w:ilvl w:val="0"/>
          <w:numId w:val="0"/>
        </w:numPr>
        <w:ind w:left="567"/>
        <w:rPr>
          <w:highlight w:val="lightGray"/>
        </w:rPr>
      </w:pPr>
    </w:p>
    <w:p w14:paraId="2F7128A8" w14:textId="77777777" w:rsidR="004828AD" w:rsidRDefault="004828AD">
      <w:pPr>
        <w:rPr>
          <w:rFonts w:asciiTheme="majorHAnsi" w:hAnsiTheme="majorHAnsi" w:cs="Arial"/>
          <w:b/>
          <w:bCs/>
          <w:iCs/>
          <w:sz w:val="28"/>
          <w:szCs w:val="28"/>
          <w:highlight w:val="lightGray"/>
        </w:rPr>
      </w:pPr>
      <w:r>
        <w:rPr>
          <w:highlight w:val="lightGray"/>
        </w:rPr>
        <w:br w:type="page"/>
      </w:r>
    </w:p>
    <w:p w14:paraId="1BA38C13" w14:textId="2063CB0B" w:rsidR="00B742BB" w:rsidRDefault="00B742BB" w:rsidP="004828AD">
      <w:pPr>
        <w:pStyle w:val="Titre2"/>
      </w:pPr>
      <w:bookmarkStart w:id="12" w:name="_Toc193090866"/>
      <w:r>
        <w:lastRenderedPageBreak/>
        <w:t>Partitionnement des du disque</w:t>
      </w:r>
      <w:bookmarkEnd w:id="12"/>
    </w:p>
    <w:tbl>
      <w:tblPr>
        <w:tblStyle w:val="Grilledutableau"/>
        <w:tblW w:w="0" w:type="auto"/>
        <w:tblInd w:w="708" w:type="dxa"/>
        <w:tblLayout w:type="fixed"/>
        <w:tblLook w:val="06A0" w:firstRow="1" w:lastRow="0" w:firstColumn="1" w:lastColumn="0" w:noHBand="1" w:noVBand="1"/>
      </w:tblPr>
      <w:tblGrid>
        <w:gridCol w:w="8355"/>
      </w:tblGrid>
      <w:tr w:rsidR="00B742BB" w14:paraId="265F0B1E" w14:textId="77777777" w:rsidTr="00677CAD">
        <w:trPr>
          <w:trHeight w:val="300"/>
        </w:trPr>
        <w:tc>
          <w:tcPr>
            <w:tcW w:w="8355" w:type="dxa"/>
          </w:tcPr>
          <w:p w14:paraId="6C41762A" w14:textId="77777777" w:rsidR="00B742BB" w:rsidRDefault="00B742BB" w:rsidP="00677CAD">
            <w:r>
              <w:t xml:space="preserve">Allez dans gestion des disques puis partitionnez un nouveau disque de 25 gb pour fedora </w:t>
            </w:r>
          </w:p>
        </w:tc>
      </w:tr>
      <w:tr w:rsidR="00B742BB" w14:paraId="7FD2728B" w14:textId="77777777" w:rsidTr="00677CAD">
        <w:trPr>
          <w:trHeight w:val="300"/>
        </w:trPr>
        <w:tc>
          <w:tcPr>
            <w:tcW w:w="8355" w:type="dxa"/>
          </w:tcPr>
          <w:p w14:paraId="273A3A11" w14:textId="77777777" w:rsidR="00B742BB" w:rsidRDefault="00B742BB" w:rsidP="00677CAD">
            <w:r>
              <w:rPr>
                <w:noProof/>
              </w:rPr>
              <w:drawing>
                <wp:inline distT="0" distB="0" distL="0" distR="0" wp14:anchorId="7BD3EECE" wp14:editId="2BBC3262">
                  <wp:extent cx="4880992" cy="3431102"/>
                  <wp:effectExtent l="0" t="0" r="0" b="0"/>
                  <wp:docPr id="1633629462" name="Image 1633629462"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29462" name="Image 1633629462" descr="Une image contenant texte, capture d’écran&#10;&#10;Le contenu généré par l’IA peut être incorrect."/>
                          <pic:cNvPicPr/>
                        </pic:nvPicPr>
                        <pic:blipFill>
                          <a:blip r:embed="rId82">
                            <a:extLst>
                              <a:ext uri="{28A0092B-C50C-407E-A947-70E740481C1C}">
                                <a14:useLocalDpi xmlns:a14="http://schemas.microsoft.com/office/drawing/2010/main" val="0"/>
                              </a:ext>
                            </a:extLst>
                          </a:blip>
                          <a:stretch>
                            <a:fillRect/>
                          </a:stretch>
                        </pic:blipFill>
                        <pic:spPr>
                          <a:xfrm>
                            <a:off x="0" y="0"/>
                            <a:ext cx="4880992" cy="3431102"/>
                          </a:xfrm>
                          <a:prstGeom prst="rect">
                            <a:avLst/>
                          </a:prstGeom>
                        </pic:spPr>
                      </pic:pic>
                    </a:graphicData>
                  </a:graphic>
                </wp:inline>
              </w:drawing>
            </w:r>
          </w:p>
        </w:tc>
      </w:tr>
      <w:tr w:rsidR="00B742BB" w14:paraId="41978A12" w14:textId="77777777" w:rsidTr="00677CAD">
        <w:trPr>
          <w:trHeight w:val="300"/>
        </w:trPr>
        <w:tc>
          <w:tcPr>
            <w:tcW w:w="8355" w:type="dxa"/>
          </w:tcPr>
          <w:p w14:paraId="47812C91" w14:textId="77777777" w:rsidR="00B742BB" w:rsidRDefault="00B742BB" w:rsidP="00677CAD">
            <w:r>
              <w:t xml:space="preserve">Réduisez le volume C: </w:t>
            </w:r>
          </w:p>
        </w:tc>
      </w:tr>
      <w:tr w:rsidR="00B742BB" w14:paraId="165AE5EC" w14:textId="77777777" w:rsidTr="00677CAD">
        <w:trPr>
          <w:trHeight w:val="300"/>
        </w:trPr>
        <w:tc>
          <w:tcPr>
            <w:tcW w:w="8355" w:type="dxa"/>
          </w:tcPr>
          <w:p w14:paraId="6D98B4BF" w14:textId="77777777" w:rsidR="00B742BB" w:rsidRDefault="00B742BB" w:rsidP="00677CAD">
            <w:r>
              <w:rPr>
                <w:noProof/>
              </w:rPr>
              <w:drawing>
                <wp:inline distT="0" distB="0" distL="0" distR="0" wp14:anchorId="3BBEDA36" wp14:editId="6DE59AF0">
                  <wp:extent cx="5162552" cy="2009775"/>
                  <wp:effectExtent l="0" t="0" r="0" b="0"/>
                  <wp:docPr id="596842992" name="Image 596842992"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2992" name="Image 596842992" descr="Une image contenant texte, logiciel, Icône d’ordinateur, Page web&#10;&#10;Le contenu généré par l’IA peut être incorrect."/>
                          <pic:cNvPicPr/>
                        </pic:nvPicPr>
                        <pic:blipFill>
                          <a:blip r:embed="rId83">
                            <a:extLst>
                              <a:ext uri="{28A0092B-C50C-407E-A947-70E740481C1C}">
                                <a14:useLocalDpi xmlns:a14="http://schemas.microsoft.com/office/drawing/2010/main" val="0"/>
                              </a:ext>
                            </a:extLst>
                          </a:blip>
                          <a:stretch>
                            <a:fillRect/>
                          </a:stretch>
                        </pic:blipFill>
                        <pic:spPr>
                          <a:xfrm>
                            <a:off x="0" y="0"/>
                            <a:ext cx="5162552" cy="2009775"/>
                          </a:xfrm>
                          <a:prstGeom prst="rect">
                            <a:avLst/>
                          </a:prstGeom>
                        </pic:spPr>
                      </pic:pic>
                    </a:graphicData>
                  </a:graphic>
                </wp:inline>
              </w:drawing>
            </w:r>
          </w:p>
        </w:tc>
      </w:tr>
    </w:tbl>
    <w:p w14:paraId="1618A790"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20B0EC9A" w14:textId="77777777" w:rsidTr="00677CAD">
        <w:trPr>
          <w:trHeight w:val="300"/>
        </w:trPr>
        <w:tc>
          <w:tcPr>
            <w:tcW w:w="8355" w:type="dxa"/>
          </w:tcPr>
          <w:p w14:paraId="38333CD1" w14:textId="5856D43A" w:rsidR="00B742BB" w:rsidRDefault="00B742BB" w:rsidP="00677CAD">
            <w:r>
              <w:lastRenderedPageBreak/>
              <w:t xml:space="preserve">Comme ceci </w:t>
            </w:r>
          </w:p>
        </w:tc>
      </w:tr>
      <w:tr w:rsidR="00B742BB" w14:paraId="27F3280F" w14:textId="77777777" w:rsidTr="00677CAD">
        <w:trPr>
          <w:trHeight w:val="300"/>
        </w:trPr>
        <w:tc>
          <w:tcPr>
            <w:tcW w:w="8355" w:type="dxa"/>
          </w:tcPr>
          <w:p w14:paraId="3E719F25" w14:textId="77777777" w:rsidR="00B742BB" w:rsidRDefault="00B742BB" w:rsidP="00677CAD">
            <w:r>
              <w:rPr>
                <w:noProof/>
              </w:rPr>
              <w:drawing>
                <wp:inline distT="0" distB="0" distL="0" distR="0" wp14:anchorId="04C3A03D" wp14:editId="1C75D204">
                  <wp:extent cx="4344006" cy="3010320"/>
                  <wp:effectExtent l="0" t="0" r="0" b="0"/>
                  <wp:docPr id="1305926205" name="Image 1305926205"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6205" name="Image 1305926205" descr="Une image contenant texte, Appareils électroniques, capture d’écran, affichage&#10;&#10;Le contenu généré par l’IA peut être incorrect."/>
                          <pic:cNvPicPr/>
                        </pic:nvPicPr>
                        <pic:blipFill>
                          <a:blip r:embed="rId84">
                            <a:extLst>
                              <a:ext uri="{28A0092B-C50C-407E-A947-70E740481C1C}">
                                <a14:useLocalDpi xmlns:a14="http://schemas.microsoft.com/office/drawing/2010/main" val="0"/>
                              </a:ext>
                            </a:extLst>
                          </a:blip>
                          <a:stretch>
                            <a:fillRect/>
                          </a:stretch>
                        </pic:blipFill>
                        <pic:spPr>
                          <a:xfrm>
                            <a:off x="0" y="0"/>
                            <a:ext cx="4344006" cy="3010320"/>
                          </a:xfrm>
                          <a:prstGeom prst="rect">
                            <a:avLst/>
                          </a:prstGeom>
                        </pic:spPr>
                      </pic:pic>
                    </a:graphicData>
                  </a:graphic>
                </wp:inline>
              </w:drawing>
            </w:r>
          </w:p>
        </w:tc>
      </w:tr>
      <w:tr w:rsidR="00B742BB" w14:paraId="636117BB" w14:textId="77777777" w:rsidTr="00677CAD">
        <w:trPr>
          <w:trHeight w:val="300"/>
        </w:trPr>
        <w:tc>
          <w:tcPr>
            <w:tcW w:w="8355" w:type="dxa"/>
          </w:tcPr>
          <w:p w14:paraId="36548438" w14:textId="77777777" w:rsidR="00B742BB" w:rsidRDefault="00B742BB" w:rsidP="00677CAD">
            <w:r>
              <w:t xml:space="preserve">Assignez le nouveau volume </w:t>
            </w:r>
          </w:p>
        </w:tc>
      </w:tr>
      <w:tr w:rsidR="00B742BB" w14:paraId="3ACA56F1" w14:textId="77777777" w:rsidTr="00677CAD">
        <w:trPr>
          <w:trHeight w:val="300"/>
        </w:trPr>
        <w:tc>
          <w:tcPr>
            <w:tcW w:w="8355" w:type="dxa"/>
          </w:tcPr>
          <w:p w14:paraId="1ED85467" w14:textId="77777777" w:rsidR="00B742BB" w:rsidRDefault="00B742BB" w:rsidP="00677CAD"/>
          <w:p w14:paraId="6C2AA35F" w14:textId="77777777" w:rsidR="00B742BB" w:rsidRDefault="00B742BB" w:rsidP="00677CAD">
            <w:r>
              <w:rPr>
                <w:noProof/>
              </w:rPr>
              <w:drawing>
                <wp:inline distT="0" distB="0" distL="0" distR="0" wp14:anchorId="3A3B5F73" wp14:editId="6F069B6C">
                  <wp:extent cx="5162552" cy="2228850"/>
                  <wp:effectExtent l="0" t="0" r="0" b="0"/>
                  <wp:docPr id="948505627" name="Image 948505627"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05627" name="Image 948505627" descr="Une image contenant texte, capture d’écran, logiciel, Police&#10;&#10;Le contenu généré par l’IA peut être incorrect."/>
                          <pic:cNvPicPr/>
                        </pic:nvPicPr>
                        <pic:blipFill>
                          <a:blip r:embed="rId85">
                            <a:extLst>
                              <a:ext uri="{28A0092B-C50C-407E-A947-70E740481C1C}">
                                <a14:useLocalDpi xmlns:a14="http://schemas.microsoft.com/office/drawing/2010/main" val="0"/>
                              </a:ext>
                            </a:extLst>
                          </a:blip>
                          <a:stretch>
                            <a:fillRect/>
                          </a:stretch>
                        </pic:blipFill>
                        <pic:spPr>
                          <a:xfrm>
                            <a:off x="0" y="0"/>
                            <a:ext cx="5162552" cy="2228850"/>
                          </a:xfrm>
                          <a:prstGeom prst="rect">
                            <a:avLst/>
                          </a:prstGeom>
                        </pic:spPr>
                      </pic:pic>
                    </a:graphicData>
                  </a:graphic>
                </wp:inline>
              </w:drawing>
            </w:r>
          </w:p>
        </w:tc>
      </w:tr>
    </w:tbl>
    <w:p w14:paraId="35F3DCD8"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75248C69" w14:textId="77777777" w:rsidTr="00677CAD">
        <w:trPr>
          <w:trHeight w:val="300"/>
        </w:trPr>
        <w:tc>
          <w:tcPr>
            <w:tcW w:w="8355" w:type="dxa"/>
          </w:tcPr>
          <w:p w14:paraId="7F7636E3" w14:textId="4AE107C5" w:rsidR="00B742BB" w:rsidRDefault="00B742BB" w:rsidP="00677CAD">
            <w:r>
              <w:lastRenderedPageBreak/>
              <w:t xml:space="preserve">Comme ceci </w:t>
            </w:r>
          </w:p>
        </w:tc>
      </w:tr>
      <w:tr w:rsidR="00B742BB" w14:paraId="209A6A6D" w14:textId="77777777" w:rsidTr="00677CAD">
        <w:trPr>
          <w:trHeight w:val="300"/>
        </w:trPr>
        <w:tc>
          <w:tcPr>
            <w:tcW w:w="8355" w:type="dxa"/>
          </w:tcPr>
          <w:p w14:paraId="162B925B" w14:textId="77777777" w:rsidR="00B742BB" w:rsidRDefault="00B742BB" w:rsidP="00677CAD">
            <w:r>
              <w:rPr>
                <w:noProof/>
              </w:rPr>
              <w:drawing>
                <wp:inline distT="0" distB="0" distL="0" distR="0" wp14:anchorId="58AEF110" wp14:editId="6B85725F">
                  <wp:extent cx="4753636" cy="3743848"/>
                  <wp:effectExtent l="0" t="0" r="0" b="0"/>
                  <wp:docPr id="1834136189" name="Image 1834136189"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6189" name="Image 1834136189" descr="Une image contenant texte, Appareils électroniques, capture d’écran, logiciel&#10;&#10;Le contenu généré par l’IA peut être incorrect."/>
                          <pic:cNvPicPr/>
                        </pic:nvPicPr>
                        <pic:blipFill>
                          <a:blip r:embed="rId86">
                            <a:extLst>
                              <a:ext uri="{28A0092B-C50C-407E-A947-70E740481C1C}">
                                <a14:useLocalDpi xmlns:a14="http://schemas.microsoft.com/office/drawing/2010/main" val="0"/>
                              </a:ext>
                            </a:extLst>
                          </a:blip>
                          <a:stretch>
                            <a:fillRect/>
                          </a:stretch>
                        </pic:blipFill>
                        <pic:spPr>
                          <a:xfrm>
                            <a:off x="0" y="0"/>
                            <a:ext cx="4753636" cy="3743848"/>
                          </a:xfrm>
                          <a:prstGeom prst="rect">
                            <a:avLst/>
                          </a:prstGeom>
                        </pic:spPr>
                      </pic:pic>
                    </a:graphicData>
                  </a:graphic>
                </wp:inline>
              </w:drawing>
            </w:r>
          </w:p>
        </w:tc>
      </w:tr>
    </w:tbl>
    <w:p w14:paraId="3A358252" w14:textId="77777777" w:rsidR="004828AD" w:rsidRDefault="004828AD" w:rsidP="004828AD">
      <w:pPr>
        <w:pStyle w:val="Titre2"/>
        <w:numPr>
          <w:ilvl w:val="0"/>
          <w:numId w:val="0"/>
        </w:numPr>
        <w:ind w:left="567"/>
        <w:rPr>
          <w:highlight w:val="lightGray"/>
        </w:rPr>
      </w:pPr>
    </w:p>
    <w:p w14:paraId="610E3FD0" w14:textId="77777777" w:rsidR="004828AD" w:rsidRDefault="004828AD">
      <w:pPr>
        <w:rPr>
          <w:rFonts w:asciiTheme="majorHAnsi" w:hAnsiTheme="majorHAnsi" w:cs="Arial"/>
          <w:b/>
          <w:bCs/>
          <w:iCs/>
          <w:sz w:val="28"/>
          <w:szCs w:val="28"/>
          <w:highlight w:val="lightGray"/>
        </w:rPr>
      </w:pPr>
      <w:r>
        <w:rPr>
          <w:highlight w:val="lightGray"/>
        </w:rPr>
        <w:br w:type="page"/>
      </w:r>
    </w:p>
    <w:p w14:paraId="5EF1A85E" w14:textId="31D55AEF" w:rsidR="00B742BB" w:rsidRDefault="00B742BB" w:rsidP="004828AD">
      <w:pPr>
        <w:pStyle w:val="Titre2"/>
      </w:pPr>
      <w:bookmarkStart w:id="13" w:name="_Toc193090867"/>
      <w:r>
        <w:lastRenderedPageBreak/>
        <w:t>Installation de Fedora</w:t>
      </w:r>
      <w:bookmarkEnd w:id="13"/>
    </w:p>
    <w:tbl>
      <w:tblPr>
        <w:tblStyle w:val="Grilledutableau"/>
        <w:tblW w:w="0" w:type="auto"/>
        <w:tblInd w:w="708" w:type="dxa"/>
        <w:tblLayout w:type="fixed"/>
        <w:tblLook w:val="06A0" w:firstRow="1" w:lastRow="0" w:firstColumn="1" w:lastColumn="0" w:noHBand="1" w:noVBand="1"/>
      </w:tblPr>
      <w:tblGrid>
        <w:gridCol w:w="8355"/>
      </w:tblGrid>
      <w:tr w:rsidR="00B742BB" w14:paraId="44E0810B" w14:textId="77777777" w:rsidTr="00677CAD">
        <w:trPr>
          <w:trHeight w:val="300"/>
        </w:trPr>
        <w:tc>
          <w:tcPr>
            <w:tcW w:w="8355" w:type="dxa"/>
          </w:tcPr>
          <w:p w14:paraId="77D51701" w14:textId="77777777" w:rsidR="00B742BB" w:rsidRDefault="00B742BB" w:rsidP="00677CAD">
            <w:r>
              <w:t xml:space="preserve">Vous pouvez maintenant faire une snapshot de votre VM </w:t>
            </w:r>
          </w:p>
        </w:tc>
      </w:tr>
      <w:tr w:rsidR="00B742BB" w14:paraId="26046F7D" w14:textId="77777777" w:rsidTr="00677CAD">
        <w:trPr>
          <w:trHeight w:val="300"/>
        </w:trPr>
        <w:tc>
          <w:tcPr>
            <w:tcW w:w="8355" w:type="dxa"/>
          </w:tcPr>
          <w:p w14:paraId="73C34A40" w14:textId="77777777" w:rsidR="00B742BB" w:rsidRDefault="00B742BB" w:rsidP="00677CAD">
            <w:r>
              <w:rPr>
                <w:noProof/>
              </w:rPr>
              <w:drawing>
                <wp:inline distT="0" distB="0" distL="0" distR="0" wp14:anchorId="4EA7ADEE" wp14:editId="79819554">
                  <wp:extent cx="4413600" cy="2784965"/>
                  <wp:effectExtent l="0" t="0" r="0" b="0"/>
                  <wp:docPr id="1652685303" name="Image 165268530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85303" name="Image 1652685303" descr="Une image contenant texte, capture d’écran, logiciel, Icône d’ordinateur&#10;&#10;Le contenu généré par l’IA peut être incorrect."/>
                          <pic:cNvPicPr/>
                        </pic:nvPicPr>
                        <pic:blipFill>
                          <a:blip r:embed="rId87">
                            <a:extLst>
                              <a:ext uri="{28A0092B-C50C-407E-A947-70E740481C1C}">
                                <a14:useLocalDpi xmlns:a14="http://schemas.microsoft.com/office/drawing/2010/main" val="0"/>
                              </a:ext>
                            </a:extLst>
                          </a:blip>
                          <a:stretch>
                            <a:fillRect/>
                          </a:stretch>
                        </pic:blipFill>
                        <pic:spPr>
                          <a:xfrm>
                            <a:off x="0" y="0"/>
                            <a:ext cx="4417157" cy="2787209"/>
                          </a:xfrm>
                          <a:prstGeom prst="rect">
                            <a:avLst/>
                          </a:prstGeom>
                        </pic:spPr>
                      </pic:pic>
                    </a:graphicData>
                  </a:graphic>
                </wp:inline>
              </w:drawing>
            </w:r>
          </w:p>
        </w:tc>
      </w:tr>
      <w:tr w:rsidR="00B742BB" w14:paraId="13FF493D" w14:textId="77777777" w:rsidTr="00677CAD">
        <w:trPr>
          <w:trHeight w:val="300"/>
        </w:trPr>
        <w:tc>
          <w:tcPr>
            <w:tcW w:w="8355" w:type="dxa"/>
          </w:tcPr>
          <w:p w14:paraId="1335DA2A" w14:textId="77777777" w:rsidR="00B742BB" w:rsidRDefault="00B742BB" w:rsidP="00677CAD">
            <w:r>
              <w:t xml:space="preserve">Mettez l’iso de fedora dans la VM comme effectué précédemment. </w:t>
            </w:r>
          </w:p>
        </w:tc>
      </w:tr>
      <w:tr w:rsidR="00B742BB" w14:paraId="5461DEBB" w14:textId="77777777" w:rsidTr="00677CAD">
        <w:trPr>
          <w:trHeight w:val="300"/>
        </w:trPr>
        <w:tc>
          <w:tcPr>
            <w:tcW w:w="8355" w:type="dxa"/>
          </w:tcPr>
          <w:p w14:paraId="43A963AE" w14:textId="77777777" w:rsidR="00B742BB" w:rsidRDefault="00B742BB" w:rsidP="00677CAD">
            <w:r w:rsidRPr="00E866D2">
              <w:rPr>
                <w:noProof/>
              </w:rPr>
              <w:drawing>
                <wp:inline distT="0" distB="0" distL="0" distR="0" wp14:anchorId="4F2BBF15" wp14:editId="7B4AAA3A">
                  <wp:extent cx="5168265" cy="1823085"/>
                  <wp:effectExtent l="0" t="0" r="0" b="5715"/>
                  <wp:docPr id="190704941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49413" name="Image 1" descr="Une image contenant texte, capture d’écran, logiciel, Icône d’ordinateur&#10;&#10;Le contenu généré par l’IA peut être incorrect."/>
                          <pic:cNvPicPr/>
                        </pic:nvPicPr>
                        <pic:blipFill>
                          <a:blip r:embed="rId88"/>
                          <a:stretch>
                            <a:fillRect/>
                          </a:stretch>
                        </pic:blipFill>
                        <pic:spPr>
                          <a:xfrm>
                            <a:off x="0" y="0"/>
                            <a:ext cx="5168265" cy="1823085"/>
                          </a:xfrm>
                          <a:prstGeom prst="rect">
                            <a:avLst/>
                          </a:prstGeom>
                        </pic:spPr>
                      </pic:pic>
                    </a:graphicData>
                  </a:graphic>
                </wp:inline>
              </w:drawing>
            </w:r>
          </w:p>
        </w:tc>
      </w:tr>
    </w:tbl>
    <w:p w14:paraId="5F310F23"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2D39D5D8" w14:textId="77777777" w:rsidTr="00677CAD">
        <w:trPr>
          <w:trHeight w:val="300"/>
        </w:trPr>
        <w:tc>
          <w:tcPr>
            <w:tcW w:w="8355" w:type="dxa"/>
          </w:tcPr>
          <w:p w14:paraId="49AA8194" w14:textId="7DDB3FF1" w:rsidR="00B742BB" w:rsidRDefault="00B742BB" w:rsidP="00677CAD">
            <w:r>
              <w:lastRenderedPageBreak/>
              <w:t xml:space="preserve">Lors du lancement de votre VM cliquez rapidement sur la touche F12 de votre clavier pour modifier l’ordre de boot. </w:t>
            </w:r>
          </w:p>
        </w:tc>
      </w:tr>
      <w:tr w:rsidR="00B742BB" w14:paraId="5084FD1D" w14:textId="77777777" w:rsidTr="00677CAD">
        <w:trPr>
          <w:trHeight w:val="300"/>
        </w:trPr>
        <w:tc>
          <w:tcPr>
            <w:tcW w:w="8355" w:type="dxa"/>
          </w:tcPr>
          <w:p w14:paraId="1ECD9976" w14:textId="77777777" w:rsidR="00B742BB" w:rsidRDefault="00B742BB" w:rsidP="00677CAD">
            <w:r w:rsidRPr="00F36239">
              <w:rPr>
                <w:noProof/>
              </w:rPr>
              <w:drawing>
                <wp:inline distT="0" distB="0" distL="0" distR="0" wp14:anchorId="4843AED3" wp14:editId="7A7176DE">
                  <wp:extent cx="5088843" cy="4399200"/>
                  <wp:effectExtent l="0" t="0" r="0" b="0"/>
                  <wp:docPr id="1606383787" name="Image 1" descr="Une image contenant texte, capture d’écran, Police, Mar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83787" name="Image 1" descr="Une image contenant texte, capture d’écran, Police, Marque&#10;&#10;Le contenu généré par l’IA peut être incorrect."/>
                          <pic:cNvPicPr/>
                        </pic:nvPicPr>
                        <pic:blipFill>
                          <a:blip r:embed="rId89"/>
                          <a:stretch>
                            <a:fillRect/>
                          </a:stretch>
                        </pic:blipFill>
                        <pic:spPr>
                          <a:xfrm>
                            <a:off x="0" y="0"/>
                            <a:ext cx="5100435" cy="4409221"/>
                          </a:xfrm>
                          <a:prstGeom prst="rect">
                            <a:avLst/>
                          </a:prstGeom>
                        </pic:spPr>
                      </pic:pic>
                    </a:graphicData>
                  </a:graphic>
                </wp:inline>
              </w:drawing>
            </w:r>
          </w:p>
        </w:tc>
      </w:tr>
      <w:tr w:rsidR="00B742BB" w14:paraId="26AC928D" w14:textId="77777777" w:rsidTr="00677CAD">
        <w:trPr>
          <w:trHeight w:val="300"/>
        </w:trPr>
        <w:tc>
          <w:tcPr>
            <w:tcW w:w="8355" w:type="dxa"/>
          </w:tcPr>
          <w:p w14:paraId="18EF12AF" w14:textId="77777777" w:rsidR="00B742BB" w:rsidRDefault="00B742BB" w:rsidP="00677CAD">
            <w:r>
              <w:t xml:space="preserve">Cliquez ensuite sur C </w:t>
            </w:r>
          </w:p>
        </w:tc>
      </w:tr>
      <w:tr w:rsidR="00B742BB" w14:paraId="31C76CF5" w14:textId="77777777" w:rsidTr="00677CAD">
        <w:trPr>
          <w:trHeight w:val="300"/>
        </w:trPr>
        <w:tc>
          <w:tcPr>
            <w:tcW w:w="8355" w:type="dxa"/>
          </w:tcPr>
          <w:p w14:paraId="457EEFEF" w14:textId="77777777" w:rsidR="00B742BB" w:rsidRDefault="00B742BB" w:rsidP="00677CAD">
            <w:r w:rsidRPr="001E17ED">
              <w:rPr>
                <w:noProof/>
              </w:rPr>
              <w:drawing>
                <wp:inline distT="0" distB="0" distL="0" distR="0" wp14:anchorId="18E21E45" wp14:editId="6DEA0FF7">
                  <wp:extent cx="5906016" cy="3888000"/>
                  <wp:effectExtent l="0" t="0" r="0" b="0"/>
                  <wp:docPr id="1097891223"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91223" name="Image 1" descr="Une image contenant texte, capture d’écran, logiciel, ordinateur&#10;&#10;Le contenu généré par l’IA peut être incorrect."/>
                          <pic:cNvPicPr/>
                        </pic:nvPicPr>
                        <pic:blipFill>
                          <a:blip r:embed="rId90"/>
                          <a:stretch>
                            <a:fillRect/>
                          </a:stretch>
                        </pic:blipFill>
                        <pic:spPr>
                          <a:xfrm>
                            <a:off x="0" y="0"/>
                            <a:ext cx="5923493" cy="3899506"/>
                          </a:xfrm>
                          <a:prstGeom prst="rect">
                            <a:avLst/>
                          </a:prstGeom>
                        </pic:spPr>
                      </pic:pic>
                    </a:graphicData>
                  </a:graphic>
                </wp:inline>
              </w:drawing>
            </w:r>
          </w:p>
        </w:tc>
      </w:tr>
      <w:tr w:rsidR="00B742BB" w14:paraId="37BC7BBC" w14:textId="77777777" w:rsidTr="00677CAD">
        <w:trPr>
          <w:trHeight w:val="300"/>
        </w:trPr>
        <w:tc>
          <w:tcPr>
            <w:tcW w:w="8355" w:type="dxa"/>
          </w:tcPr>
          <w:p w14:paraId="4AABB145" w14:textId="77777777" w:rsidR="00B742BB" w:rsidRDefault="00B742BB" w:rsidP="00677CAD">
            <w:r>
              <w:lastRenderedPageBreak/>
              <w:t>Puis sélectionnez cette option pour lancer l’installation de fedora</w:t>
            </w:r>
          </w:p>
        </w:tc>
      </w:tr>
      <w:tr w:rsidR="00B742BB" w14:paraId="3BE5B134" w14:textId="77777777" w:rsidTr="00677CAD">
        <w:trPr>
          <w:trHeight w:val="300"/>
        </w:trPr>
        <w:tc>
          <w:tcPr>
            <w:tcW w:w="8355" w:type="dxa"/>
          </w:tcPr>
          <w:p w14:paraId="54E3A2B4" w14:textId="77777777" w:rsidR="00B742BB" w:rsidRDefault="00B742BB" w:rsidP="00677CAD">
            <w:r w:rsidRPr="00AD2D4D">
              <w:rPr>
                <w:noProof/>
              </w:rPr>
              <w:drawing>
                <wp:inline distT="0" distB="0" distL="0" distR="0" wp14:anchorId="3B4CA36B" wp14:editId="47737788">
                  <wp:extent cx="5168265" cy="3433445"/>
                  <wp:effectExtent l="0" t="0" r="0" b="0"/>
                  <wp:docPr id="468314214"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4214" name="Image 1" descr="Une image contenant texte, capture d’écran, logiciel, affichage&#10;&#10;Le contenu généré par l’IA peut être incorrect."/>
                          <pic:cNvPicPr/>
                        </pic:nvPicPr>
                        <pic:blipFill>
                          <a:blip r:embed="rId91"/>
                          <a:stretch>
                            <a:fillRect/>
                          </a:stretch>
                        </pic:blipFill>
                        <pic:spPr>
                          <a:xfrm>
                            <a:off x="0" y="0"/>
                            <a:ext cx="5168265" cy="3433445"/>
                          </a:xfrm>
                          <a:prstGeom prst="rect">
                            <a:avLst/>
                          </a:prstGeom>
                        </pic:spPr>
                      </pic:pic>
                    </a:graphicData>
                  </a:graphic>
                </wp:inline>
              </w:drawing>
            </w:r>
          </w:p>
        </w:tc>
      </w:tr>
      <w:tr w:rsidR="00B742BB" w14:paraId="28A70B68" w14:textId="77777777" w:rsidTr="00677CAD">
        <w:trPr>
          <w:trHeight w:val="300"/>
        </w:trPr>
        <w:tc>
          <w:tcPr>
            <w:tcW w:w="8355" w:type="dxa"/>
          </w:tcPr>
          <w:p w14:paraId="75CBDB40" w14:textId="77777777" w:rsidR="00B742BB" w:rsidRDefault="00B742BB" w:rsidP="00677CAD">
            <w:r>
              <w:t xml:space="preserve">Patientez le temps de chargement </w:t>
            </w:r>
          </w:p>
        </w:tc>
      </w:tr>
      <w:tr w:rsidR="00B742BB" w14:paraId="1BBBCF2B" w14:textId="77777777" w:rsidTr="00677CAD">
        <w:trPr>
          <w:trHeight w:val="300"/>
        </w:trPr>
        <w:tc>
          <w:tcPr>
            <w:tcW w:w="8355" w:type="dxa"/>
          </w:tcPr>
          <w:p w14:paraId="2B6D50A7" w14:textId="77777777" w:rsidR="00B742BB" w:rsidRDefault="00B742BB" w:rsidP="00677CAD">
            <w:r w:rsidRPr="00FE256C">
              <w:rPr>
                <w:noProof/>
              </w:rPr>
              <w:drawing>
                <wp:inline distT="0" distB="0" distL="0" distR="0" wp14:anchorId="7B53F3B6" wp14:editId="33BD7F8A">
                  <wp:extent cx="5168265" cy="3874770"/>
                  <wp:effectExtent l="0" t="0" r="0" b="0"/>
                  <wp:docPr id="861751477" name="Image 1" descr="Une image contenant capture d’écran, obscurité, noir, na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1477" name="Image 1" descr="Une image contenant capture d’écran, obscurité, noir, nature&#10;&#10;Le contenu généré par l’IA peut être incorrect."/>
                          <pic:cNvPicPr/>
                        </pic:nvPicPr>
                        <pic:blipFill>
                          <a:blip r:embed="rId92"/>
                          <a:stretch>
                            <a:fillRect/>
                          </a:stretch>
                        </pic:blipFill>
                        <pic:spPr>
                          <a:xfrm>
                            <a:off x="0" y="0"/>
                            <a:ext cx="5168265" cy="3874770"/>
                          </a:xfrm>
                          <a:prstGeom prst="rect">
                            <a:avLst/>
                          </a:prstGeom>
                        </pic:spPr>
                      </pic:pic>
                    </a:graphicData>
                  </a:graphic>
                </wp:inline>
              </w:drawing>
            </w:r>
          </w:p>
        </w:tc>
      </w:tr>
    </w:tbl>
    <w:p w14:paraId="4AADEC49"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278C4B9A" w14:textId="77777777" w:rsidTr="00677CAD">
        <w:trPr>
          <w:trHeight w:val="300"/>
        </w:trPr>
        <w:tc>
          <w:tcPr>
            <w:tcW w:w="8355" w:type="dxa"/>
          </w:tcPr>
          <w:p w14:paraId="0F075674" w14:textId="781EA507" w:rsidR="00B742BB" w:rsidRDefault="00B742BB" w:rsidP="00677CAD">
            <w:r>
              <w:lastRenderedPageBreak/>
              <w:t>Lors de l’apparition de ce message cliquez sur Install Fedora</w:t>
            </w:r>
          </w:p>
        </w:tc>
      </w:tr>
      <w:tr w:rsidR="00B742BB" w14:paraId="5E3197A0" w14:textId="77777777" w:rsidTr="00677CAD">
        <w:trPr>
          <w:trHeight w:val="300"/>
        </w:trPr>
        <w:tc>
          <w:tcPr>
            <w:tcW w:w="8355" w:type="dxa"/>
          </w:tcPr>
          <w:p w14:paraId="4C3D13E8" w14:textId="77777777" w:rsidR="00B742BB" w:rsidRDefault="00B742BB" w:rsidP="00677CAD">
            <w:r w:rsidRPr="00402E3E">
              <w:rPr>
                <w:noProof/>
              </w:rPr>
              <w:drawing>
                <wp:inline distT="0" distB="0" distL="0" distR="0" wp14:anchorId="11499F20" wp14:editId="07D29087">
                  <wp:extent cx="5168265" cy="4451350"/>
                  <wp:effectExtent l="0" t="0" r="0" b="6350"/>
                  <wp:docPr id="1929075347" name="Image 1" descr="Une image contenant texte, capture d’écran, multimédia,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75347" name="Image 1" descr="Une image contenant texte, capture d’écran, multimédia, Système d’exploitation&#10;&#10;Le contenu généré par l’IA peut être incorrect."/>
                          <pic:cNvPicPr/>
                        </pic:nvPicPr>
                        <pic:blipFill>
                          <a:blip r:embed="rId93"/>
                          <a:stretch>
                            <a:fillRect/>
                          </a:stretch>
                        </pic:blipFill>
                        <pic:spPr>
                          <a:xfrm>
                            <a:off x="0" y="0"/>
                            <a:ext cx="5168265" cy="4451350"/>
                          </a:xfrm>
                          <a:prstGeom prst="rect">
                            <a:avLst/>
                          </a:prstGeom>
                        </pic:spPr>
                      </pic:pic>
                    </a:graphicData>
                  </a:graphic>
                </wp:inline>
              </w:drawing>
            </w:r>
          </w:p>
        </w:tc>
      </w:tr>
      <w:tr w:rsidR="00B742BB" w14:paraId="2D0F2035" w14:textId="77777777" w:rsidTr="00677CAD">
        <w:trPr>
          <w:trHeight w:val="300"/>
        </w:trPr>
        <w:tc>
          <w:tcPr>
            <w:tcW w:w="8355" w:type="dxa"/>
          </w:tcPr>
          <w:p w14:paraId="2F92C7FE" w14:textId="77777777" w:rsidR="00B742BB" w:rsidRDefault="00B742BB" w:rsidP="00677CAD">
            <w:r>
              <w:t xml:space="preserve">Sélectionnez la langue </w:t>
            </w:r>
          </w:p>
        </w:tc>
      </w:tr>
      <w:tr w:rsidR="00B742BB" w14:paraId="73E14225" w14:textId="77777777" w:rsidTr="00677CAD">
        <w:trPr>
          <w:trHeight w:val="300"/>
        </w:trPr>
        <w:tc>
          <w:tcPr>
            <w:tcW w:w="8355" w:type="dxa"/>
          </w:tcPr>
          <w:p w14:paraId="38536F4A" w14:textId="77777777" w:rsidR="00B742BB" w:rsidRDefault="00B742BB" w:rsidP="00677CAD">
            <w:r w:rsidRPr="00724396">
              <w:rPr>
                <w:noProof/>
              </w:rPr>
              <w:drawing>
                <wp:inline distT="0" distB="0" distL="0" distR="0" wp14:anchorId="18FABFA9" wp14:editId="33FF31C8">
                  <wp:extent cx="5168265" cy="3663950"/>
                  <wp:effectExtent l="0" t="0" r="0" b="0"/>
                  <wp:docPr id="1874497594"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97594" name="Image 1" descr="Une image contenant texte, capture d’écran, logiciel, nombre&#10;&#10;Le contenu généré par l’IA peut être incorrect."/>
                          <pic:cNvPicPr/>
                        </pic:nvPicPr>
                        <pic:blipFill>
                          <a:blip r:embed="rId94"/>
                          <a:stretch>
                            <a:fillRect/>
                          </a:stretch>
                        </pic:blipFill>
                        <pic:spPr>
                          <a:xfrm>
                            <a:off x="0" y="0"/>
                            <a:ext cx="5168265" cy="3663950"/>
                          </a:xfrm>
                          <a:prstGeom prst="rect">
                            <a:avLst/>
                          </a:prstGeom>
                        </pic:spPr>
                      </pic:pic>
                    </a:graphicData>
                  </a:graphic>
                </wp:inline>
              </w:drawing>
            </w:r>
          </w:p>
        </w:tc>
      </w:tr>
    </w:tbl>
    <w:p w14:paraId="1B372A0F"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38F29E80" w14:textId="77777777" w:rsidTr="00677CAD">
        <w:trPr>
          <w:trHeight w:val="300"/>
        </w:trPr>
        <w:tc>
          <w:tcPr>
            <w:tcW w:w="8355" w:type="dxa"/>
          </w:tcPr>
          <w:p w14:paraId="23B38499" w14:textId="0D4E9858" w:rsidR="00B742BB" w:rsidRDefault="00B742BB" w:rsidP="00677CAD">
            <w:r>
              <w:lastRenderedPageBreak/>
              <w:t xml:space="preserve">Cliquez sur Destination de l’installation </w:t>
            </w:r>
          </w:p>
        </w:tc>
      </w:tr>
      <w:tr w:rsidR="00B742BB" w14:paraId="6C30C6DF" w14:textId="77777777" w:rsidTr="00677CAD">
        <w:trPr>
          <w:trHeight w:val="300"/>
        </w:trPr>
        <w:tc>
          <w:tcPr>
            <w:tcW w:w="8355" w:type="dxa"/>
          </w:tcPr>
          <w:p w14:paraId="4EB761D3" w14:textId="77777777" w:rsidR="00B742BB" w:rsidRDefault="00B742BB" w:rsidP="00677CAD">
            <w:r w:rsidRPr="007F52ED">
              <w:rPr>
                <w:noProof/>
              </w:rPr>
              <w:drawing>
                <wp:inline distT="0" distB="0" distL="0" distR="0" wp14:anchorId="5C91217B" wp14:editId="60259BF9">
                  <wp:extent cx="5168265" cy="3259455"/>
                  <wp:effectExtent l="0" t="0" r="0" b="0"/>
                  <wp:docPr id="669787520" name="Image 1" descr="Une image contenant texte, capture d’écran, Page web,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87520" name="Image 1" descr="Une image contenant texte, capture d’écran, Page web, logiciel&#10;&#10;Le contenu généré par l’IA peut être incorrect."/>
                          <pic:cNvPicPr/>
                        </pic:nvPicPr>
                        <pic:blipFill>
                          <a:blip r:embed="rId95"/>
                          <a:stretch>
                            <a:fillRect/>
                          </a:stretch>
                        </pic:blipFill>
                        <pic:spPr>
                          <a:xfrm>
                            <a:off x="0" y="0"/>
                            <a:ext cx="5168265" cy="3259455"/>
                          </a:xfrm>
                          <a:prstGeom prst="rect">
                            <a:avLst/>
                          </a:prstGeom>
                        </pic:spPr>
                      </pic:pic>
                    </a:graphicData>
                  </a:graphic>
                </wp:inline>
              </w:drawing>
            </w:r>
          </w:p>
        </w:tc>
      </w:tr>
      <w:tr w:rsidR="00B742BB" w14:paraId="0CE30997" w14:textId="77777777" w:rsidTr="00677CAD">
        <w:trPr>
          <w:trHeight w:val="300"/>
        </w:trPr>
        <w:tc>
          <w:tcPr>
            <w:tcW w:w="8355" w:type="dxa"/>
          </w:tcPr>
          <w:p w14:paraId="264A5672" w14:textId="77777777" w:rsidR="00B742BB" w:rsidRDefault="00B742BB" w:rsidP="00677CAD">
            <w:r>
              <w:t xml:space="preserve">Cliquez sur terminer </w:t>
            </w:r>
          </w:p>
        </w:tc>
      </w:tr>
      <w:tr w:rsidR="00B742BB" w14:paraId="2A2E2DF4" w14:textId="77777777" w:rsidTr="00677CAD">
        <w:trPr>
          <w:trHeight w:val="300"/>
        </w:trPr>
        <w:tc>
          <w:tcPr>
            <w:tcW w:w="8355" w:type="dxa"/>
          </w:tcPr>
          <w:p w14:paraId="7CF3A5D7" w14:textId="77777777" w:rsidR="00B742BB" w:rsidRDefault="00B742BB" w:rsidP="00677CAD">
            <w:r w:rsidRPr="00744392">
              <w:rPr>
                <w:noProof/>
              </w:rPr>
              <w:drawing>
                <wp:inline distT="0" distB="0" distL="0" distR="0" wp14:anchorId="0DDF8773" wp14:editId="1DDD82E4">
                  <wp:extent cx="3677163" cy="4448796"/>
                  <wp:effectExtent l="0" t="0" r="0" b="9525"/>
                  <wp:docPr id="73453275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2757" name="Image 1" descr="Une image contenant texte, capture d’écran, Police, nombre&#10;&#10;Le contenu généré par l’IA peut être incorrect."/>
                          <pic:cNvPicPr/>
                        </pic:nvPicPr>
                        <pic:blipFill>
                          <a:blip r:embed="rId96"/>
                          <a:stretch>
                            <a:fillRect/>
                          </a:stretch>
                        </pic:blipFill>
                        <pic:spPr>
                          <a:xfrm>
                            <a:off x="0" y="0"/>
                            <a:ext cx="3677163" cy="4448796"/>
                          </a:xfrm>
                          <a:prstGeom prst="rect">
                            <a:avLst/>
                          </a:prstGeom>
                        </pic:spPr>
                      </pic:pic>
                    </a:graphicData>
                  </a:graphic>
                </wp:inline>
              </w:drawing>
            </w:r>
          </w:p>
        </w:tc>
      </w:tr>
    </w:tbl>
    <w:p w14:paraId="170CEC10"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1A93D3FF" w14:textId="77777777" w:rsidTr="00677CAD">
        <w:trPr>
          <w:trHeight w:val="300"/>
        </w:trPr>
        <w:tc>
          <w:tcPr>
            <w:tcW w:w="8355" w:type="dxa"/>
          </w:tcPr>
          <w:p w14:paraId="48A5C56D" w14:textId="2E553CDE" w:rsidR="00B742BB" w:rsidRDefault="00B742BB" w:rsidP="00677CAD">
            <w:r>
              <w:lastRenderedPageBreak/>
              <w:t>Cliquez sur supprimer et sur Récupérer l’espace</w:t>
            </w:r>
          </w:p>
        </w:tc>
      </w:tr>
      <w:tr w:rsidR="00B742BB" w14:paraId="7A434A45" w14:textId="77777777" w:rsidTr="00677CAD">
        <w:trPr>
          <w:trHeight w:val="300"/>
        </w:trPr>
        <w:tc>
          <w:tcPr>
            <w:tcW w:w="8355" w:type="dxa"/>
          </w:tcPr>
          <w:p w14:paraId="3438989B" w14:textId="77777777" w:rsidR="00B742BB" w:rsidRDefault="00B742BB" w:rsidP="00677CAD">
            <w:r w:rsidRPr="00E46322">
              <w:rPr>
                <w:noProof/>
              </w:rPr>
              <w:drawing>
                <wp:inline distT="0" distB="0" distL="0" distR="0" wp14:anchorId="0951D029" wp14:editId="55F319BA">
                  <wp:extent cx="5168265" cy="1715770"/>
                  <wp:effectExtent l="0" t="0" r="0" b="0"/>
                  <wp:docPr id="1955276773" name="Image 1" descr="Une image contenant text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76773" name="Image 1" descr="Une image contenant texte, capture d’écran, ligne&#10;&#10;Le contenu généré par l’IA peut être incorrect."/>
                          <pic:cNvPicPr/>
                        </pic:nvPicPr>
                        <pic:blipFill>
                          <a:blip r:embed="rId97"/>
                          <a:stretch>
                            <a:fillRect/>
                          </a:stretch>
                        </pic:blipFill>
                        <pic:spPr>
                          <a:xfrm>
                            <a:off x="0" y="0"/>
                            <a:ext cx="5168265" cy="1715770"/>
                          </a:xfrm>
                          <a:prstGeom prst="rect">
                            <a:avLst/>
                          </a:prstGeom>
                        </pic:spPr>
                      </pic:pic>
                    </a:graphicData>
                  </a:graphic>
                </wp:inline>
              </w:drawing>
            </w:r>
          </w:p>
        </w:tc>
      </w:tr>
      <w:tr w:rsidR="00B742BB" w14:paraId="4D5D0D85" w14:textId="77777777" w:rsidTr="00677CAD">
        <w:trPr>
          <w:trHeight w:val="300"/>
        </w:trPr>
        <w:tc>
          <w:tcPr>
            <w:tcW w:w="8355" w:type="dxa"/>
          </w:tcPr>
          <w:p w14:paraId="028542B7" w14:textId="77777777" w:rsidR="00B742BB" w:rsidRDefault="00B742BB" w:rsidP="00677CAD">
            <w:r>
              <w:t>Cliquez sur commencer l’installation</w:t>
            </w:r>
          </w:p>
        </w:tc>
      </w:tr>
      <w:tr w:rsidR="00B742BB" w14:paraId="753A3C63" w14:textId="77777777" w:rsidTr="00677CAD">
        <w:trPr>
          <w:trHeight w:val="300"/>
        </w:trPr>
        <w:tc>
          <w:tcPr>
            <w:tcW w:w="8355" w:type="dxa"/>
          </w:tcPr>
          <w:p w14:paraId="05DC7326" w14:textId="77777777" w:rsidR="00B742BB" w:rsidRDefault="00B742BB" w:rsidP="00677CAD">
            <w:r w:rsidRPr="00E46322">
              <w:rPr>
                <w:noProof/>
              </w:rPr>
              <w:drawing>
                <wp:inline distT="0" distB="0" distL="0" distR="0" wp14:anchorId="26C6DF8E" wp14:editId="6A2ED78C">
                  <wp:extent cx="5168265" cy="2973705"/>
                  <wp:effectExtent l="0" t="0" r="0" b="0"/>
                  <wp:docPr id="76566052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60520" name="Image 1" descr="Une image contenant texte, capture d’écran, logiciel, Page web&#10;&#10;Le contenu généré par l’IA peut être incorrect."/>
                          <pic:cNvPicPr/>
                        </pic:nvPicPr>
                        <pic:blipFill>
                          <a:blip r:embed="rId98"/>
                          <a:stretch>
                            <a:fillRect/>
                          </a:stretch>
                        </pic:blipFill>
                        <pic:spPr>
                          <a:xfrm>
                            <a:off x="0" y="0"/>
                            <a:ext cx="5168265" cy="2973705"/>
                          </a:xfrm>
                          <a:prstGeom prst="rect">
                            <a:avLst/>
                          </a:prstGeom>
                        </pic:spPr>
                      </pic:pic>
                    </a:graphicData>
                  </a:graphic>
                </wp:inline>
              </w:drawing>
            </w:r>
          </w:p>
        </w:tc>
      </w:tr>
      <w:tr w:rsidR="00B742BB" w14:paraId="620D67F9" w14:textId="77777777" w:rsidTr="00677CAD">
        <w:trPr>
          <w:trHeight w:val="300"/>
        </w:trPr>
        <w:tc>
          <w:tcPr>
            <w:tcW w:w="8355" w:type="dxa"/>
          </w:tcPr>
          <w:p w14:paraId="562B9C06" w14:textId="77777777" w:rsidR="00B742BB" w:rsidRDefault="00B742BB" w:rsidP="00677CAD">
            <w:r>
              <w:t xml:space="preserve">Patientez </w:t>
            </w:r>
          </w:p>
        </w:tc>
      </w:tr>
      <w:tr w:rsidR="00B742BB" w14:paraId="28FEB7B5" w14:textId="77777777" w:rsidTr="00677CAD">
        <w:trPr>
          <w:trHeight w:val="300"/>
        </w:trPr>
        <w:tc>
          <w:tcPr>
            <w:tcW w:w="8355" w:type="dxa"/>
          </w:tcPr>
          <w:p w14:paraId="375A9479" w14:textId="77777777" w:rsidR="00B742BB" w:rsidRDefault="00B742BB" w:rsidP="00677CAD">
            <w:r w:rsidRPr="00ED2CA6">
              <w:rPr>
                <w:noProof/>
              </w:rPr>
              <w:drawing>
                <wp:inline distT="0" distB="0" distL="0" distR="0" wp14:anchorId="288850F1" wp14:editId="2210140A">
                  <wp:extent cx="5168265" cy="1605915"/>
                  <wp:effectExtent l="0" t="0" r="0" b="0"/>
                  <wp:docPr id="175604655" name="Image 1" descr="Une image contenant capture d’écran, ligne, blanc,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4655" name="Image 1" descr="Une image contenant capture d’écran, ligne, blanc, Rectangle&#10;&#10;Le contenu généré par l’IA peut être incorrect."/>
                          <pic:cNvPicPr/>
                        </pic:nvPicPr>
                        <pic:blipFill>
                          <a:blip r:embed="rId99"/>
                          <a:stretch>
                            <a:fillRect/>
                          </a:stretch>
                        </pic:blipFill>
                        <pic:spPr>
                          <a:xfrm>
                            <a:off x="0" y="0"/>
                            <a:ext cx="5168265" cy="1605915"/>
                          </a:xfrm>
                          <a:prstGeom prst="rect">
                            <a:avLst/>
                          </a:prstGeom>
                        </pic:spPr>
                      </pic:pic>
                    </a:graphicData>
                  </a:graphic>
                </wp:inline>
              </w:drawing>
            </w:r>
          </w:p>
        </w:tc>
      </w:tr>
    </w:tbl>
    <w:p w14:paraId="6820A1B8"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28F213DB" w14:textId="77777777" w:rsidTr="00677CAD">
        <w:trPr>
          <w:trHeight w:val="300"/>
        </w:trPr>
        <w:tc>
          <w:tcPr>
            <w:tcW w:w="8355" w:type="dxa"/>
          </w:tcPr>
          <w:p w14:paraId="4EDA54BF" w14:textId="65C8EC5D" w:rsidR="00B742BB" w:rsidRDefault="00B742BB" w:rsidP="00677CAD">
            <w:r>
              <w:lastRenderedPageBreak/>
              <w:t>Cliquez sur terminer l’installation</w:t>
            </w:r>
          </w:p>
        </w:tc>
      </w:tr>
      <w:tr w:rsidR="00B742BB" w14:paraId="4B1F1C65" w14:textId="77777777" w:rsidTr="00677CAD">
        <w:trPr>
          <w:trHeight w:val="300"/>
        </w:trPr>
        <w:tc>
          <w:tcPr>
            <w:tcW w:w="8355" w:type="dxa"/>
          </w:tcPr>
          <w:p w14:paraId="69F084AF" w14:textId="77777777" w:rsidR="00B742BB" w:rsidRDefault="00B742BB" w:rsidP="00677CAD">
            <w:r w:rsidRPr="00E15F45">
              <w:rPr>
                <w:noProof/>
              </w:rPr>
              <w:drawing>
                <wp:inline distT="0" distB="0" distL="0" distR="0" wp14:anchorId="642B1594" wp14:editId="5DDD98FA">
                  <wp:extent cx="5168265" cy="1774190"/>
                  <wp:effectExtent l="0" t="0" r="0" b="0"/>
                  <wp:docPr id="1693980901" name="Image 1" descr="Une image contenant texte, logiciel, ordinateur,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0901" name="Image 1" descr="Une image contenant texte, logiciel, ordinateur, Système d’exploitation&#10;&#10;Le contenu généré par l’IA peut être incorrect."/>
                          <pic:cNvPicPr/>
                        </pic:nvPicPr>
                        <pic:blipFill>
                          <a:blip r:embed="rId100"/>
                          <a:stretch>
                            <a:fillRect/>
                          </a:stretch>
                        </pic:blipFill>
                        <pic:spPr>
                          <a:xfrm>
                            <a:off x="0" y="0"/>
                            <a:ext cx="5168265" cy="1774190"/>
                          </a:xfrm>
                          <a:prstGeom prst="rect">
                            <a:avLst/>
                          </a:prstGeom>
                        </pic:spPr>
                      </pic:pic>
                    </a:graphicData>
                  </a:graphic>
                </wp:inline>
              </w:drawing>
            </w:r>
          </w:p>
        </w:tc>
      </w:tr>
      <w:tr w:rsidR="00B742BB" w14:paraId="70C4727C" w14:textId="77777777" w:rsidTr="00677CAD">
        <w:trPr>
          <w:trHeight w:val="300"/>
        </w:trPr>
        <w:tc>
          <w:tcPr>
            <w:tcW w:w="8355" w:type="dxa"/>
          </w:tcPr>
          <w:p w14:paraId="03911AF9" w14:textId="77777777" w:rsidR="00B742BB" w:rsidRDefault="00B742BB" w:rsidP="00677CAD">
            <w:r>
              <w:t>Vous avez terminé l’installation</w:t>
            </w:r>
          </w:p>
        </w:tc>
      </w:tr>
      <w:tr w:rsidR="00B742BB" w14:paraId="42D0918E" w14:textId="77777777" w:rsidTr="00677CAD">
        <w:trPr>
          <w:trHeight w:val="300"/>
        </w:trPr>
        <w:tc>
          <w:tcPr>
            <w:tcW w:w="8355" w:type="dxa"/>
          </w:tcPr>
          <w:p w14:paraId="3B68E972" w14:textId="77777777" w:rsidR="00B742BB" w:rsidRDefault="00B742BB" w:rsidP="00677CAD">
            <w:r w:rsidRPr="00E15F45">
              <w:rPr>
                <w:noProof/>
              </w:rPr>
              <w:drawing>
                <wp:inline distT="0" distB="0" distL="0" distR="0" wp14:anchorId="4D6C43BE" wp14:editId="19428464">
                  <wp:extent cx="5168265" cy="2058035"/>
                  <wp:effectExtent l="0" t="0" r="0" b="0"/>
                  <wp:docPr id="1196733254" name="Image 1" descr="Une image contenant capture d’écran, Système d’exploitatio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3254" name="Image 1" descr="Une image contenant capture d’écran, Système d’exploitation, ordinateur, logiciel&#10;&#10;Le contenu généré par l’IA peut être incorrect."/>
                          <pic:cNvPicPr/>
                        </pic:nvPicPr>
                        <pic:blipFill>
                          <a:blip r:embed="rId101"/>
                          <a:stretch>
                            <a:fillRect/>
                          </a:stretch>
                        </pic:blipFill>
                        <pic:spPr>
                          <a:xfrm>
                            <a:off x="0" y="0"/>
                            <a:ext cx="5168265" cy="2058035"/>
                          </a:xfrm>
                          <a:prstGeom prst="rect">
                            <a:avLst/>
                          </a:prstGeom>
                        </pic:spPr>
                      </pic:pic>
                    </a:graphicData>
                  </a:graphic>
                </wp:inline>
              </w:drawing>
            </w:r>
          </w:p>
        </w:tc>
      </w:tr>
      <w:tr w:rsidR="00B742BB" w14:paraId="28A50CD9" w14:textId="77777777" w:rsidTr="00677CAD">
        <w:trPr>
          <w:trHeight w:val="300"/>
        </w:trPr>
        <w:tc>
          <w:tcPr>
            <w:tcW w:w="8355" w:type="dxa"/>
          </w:tcPr>
          <w:p w14:paraId="566CD7F1" w14:textId="77777777" w:rsidR="00B742BB" w:rsidRDefault="00B742BB" w:rsidP="00677CAD">
            <w:r>
              <w:t>Faites une snapshot de votre VM</w:t>
            </w:r>
          </w:p>
        </w:tc>
      </w:tr>
      <w:tr w:rsidR="00B742BB" w14:paraId="7C21888C" w14:textId="77777777" w:rsidTr="00677CAD">
        <w:trPr>
          <w:trHeight w:val="300"/>
        </w:trPr>
        <w:tc>
          <w:tcPr>
            <w:tcW w:w="8355" w:type="dxa"/>
          </w:tcPr>
          <w:p w14:paraId="5EEAA192" w14:textId="77777777" w:rsidR="00B742BB" w:rsidRDefault="00B742BB" w:rsidP="00677CAD"/>
          <w:p w14:paraId="6A45357A" w14:textId="77777777" w:rsidR="00B742BB" w:rsidRDefault="00B742BB" w:rsidP="00677CAD">
            <w:r w:rsidRPr="00D275B4">
              <w:rPr>
                <w:noProof/>
              </w:rPr>
              <w:drawing>
                <wp:inline distT="0" distB="0" distL="0" distR="0" wp14:anchorId="4F5E7A42" wp14:editId="27DDB471">
                  <wp:extent cx="4334400" cy="2435870"/>
                  <wp:effectExtent l="0" t="0" r="0" b="0"/>
                  <wp:docPr id="665457992"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7992" name="Image 1" descr="Une image contenant texte, capture d’écran, logiciel, Icône d’ordinateur&#10;&#10;Le contenu généré par l’IA peut être incorrect."/>
                          <pic:cNvPicPr/>
                        </pic:nvPicPr>
                        <pic:blipFill>
                          <a:blip r:embed="rId102"/>
                          <a:stretch>
                            <a:fillRect/>
                          </a:stretch>
                        </pic:blipFill>
                        <pic:spPr>
                          <a:xfrm>
                            <a:off x="0" y="0"/>
                            <a:ext cx="4339171" cy="2438551"/>
                          </a:xfrm>
                          <a:prstGeom prst="rect">
                            <a:avLst/>
                          </a:prstGeom>
                        </pic:spPr>
                      </pic:pic>
                    </a:graphicData>
                  </a:graphic>
                </wp:inline>
              </w:drawing>
            </w:r>
          </w:p>
        </w:tc>
      </w:tr>
    </w:tbl>
    <w:p w14:paraId="7589B47F" w14:textId="77777777" w:rsidR="004828AD" w:rsidRDefault="004828AD" w:rsidP="004828AD">
      <w:pPr>
        <w:pStyle w:val="Titre2"/>
        <w:numPr>
          <w:ilvl w:val="0"/>
          <w:numId w:val="0"/>
        </w:numPr>
        <w:ind w:left="567"/>
        <w:rPr>
          <w:highlight w:val="lightGray"/>
        </w:rPr>
      </w:pPr>
    </w:p>
    <w:p w14:paraId="724041C5" w14:textId="77777777" w:rsidR="004828AD" w:rsidRDefault="004828AD">
      <w:pPr>
        <w:rPr>
          <w:rFonts w:asciiTheme="majorHAnsi" w:hAnsiTheme="majorHAnsi" w:cs="Arial"/>
          <w:b/>
          <w:bCs/>
          <w:iCs/>
          <w:sz w:val="28"/>
          <w:szCs w:val="28"/>
          <w:highlight w:val="lightGray"/>
        </w:rPr>
      </w:pPr>
      <w:r>
        <w:rPr>
          <w:highlight w:val="lightGray"/>
        </w:rPr>
        <w:br w:type="page"/>
      </w:r>
    </w:p>
    <w:p w14:paraId="2D804D09" w14:textId="77777777" w:rsidR="00B742BB" w:rsidRDefault="00B742BB" w:rsidP="004828AD">
      <w:pPr>
        <w:pStyle w:val="Titre2"/>
      </w:pPr>
      <w:r>
        <w:lastRenderedPageBreak/>
        <w:t xml:space="preserve"> </w:t>
      </w:r>
      <w:bookmarkStart w:id="14" w:name="_Toc193090868"/>
      <w:r>
        <w:t>Modification des IP pour que les VM se ping</w:t>
      </w:r>
      <w:bookmarkEnd w:id="14"/>
    </w:p>
    <w:tbl>
      <w:tblPr>
        <w:tblStyle w:val="Grilledutableau"/>
        <w:tblW w:w="0" w:type="auto"/>
        <w:tblInd w:w="708" w:type="dxa"/>
        <w:tblLayout w:type="fixed"/>
        <w:tblLook w:val="06A0" w:firstRow="1" w:lastRow="0" w:firstColumn="1" w:lastColumn="0" w:noHBand="1" w:noVBand="1"/>
      </w:tblPr>
      <w:tblGrid>
        <w:gridCol w:w="8355"/>
      </w:tblGrid>
      <w:tr w:rsidR="00B742BB" w14:paraId="6CDA6873" w14:textId="77777777" w:rsidTr="00677CAD">
        <w:trPr>
          <w:trHeight w:val="300"/>
        </w:trPr>
        <w:tc>
          <w:tcPr>
            <w:tcW w:w="8355" w:type="dxa"/>
          </w:tcPr>
          <w:p w14:paraId="2E181495" w14:textId="77777777" w:rsidR="00B742BB" w:rsidRDefault="00B742BB" w:rsidP="00677CAD">
            <w:r>
              <w:t xml:space="preserve">Démarrez la VM allez dans les paramètres de vos deux machines et modifiez les paramètre réseaux pour que celles-ci soient en réseau interne. </w:t>
            </w:r>
          </w:p>
        </w:tc>
      </w:tr>
      <w:tr w:rsidR="00B742BB" w14:paraId="3E95988E" w14:textId="77777777" w:rsidTr="00677CAD">
        <w:trPr>
          <w:trHeight w:val="300"/>
        </w:trPr>
        <w:tc>
          <w:tcPr>
            <w:tcW w:w="8355" w:type="dxa"/>
          </w:tcPr>
          <w:p w14:paraId="11E5F931" w14:textId="77777777" w:rsidR="00B742BB" w:rsidRDefault="00B742BB" w:rsidP="00677CAD">
            <w:r w:rsidRPr="00F23402">
              <w:rPr>
                <w:noProof/>
              </w:rPr>
              <w:drawing>
                <wp:inline distT="0" distB="0" distL="0" distR="0" wp14:anchorId="6BFE5C9A" wp14:editId="7F600ACB">
                  <wp:extent cx="4147200" cy="3225940"/>
                  <wp:effectExtent l="0" t="0" r="0" b="0"/>
                  <wp:docPr id="2082099831"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99831" name="Image 1" descr="Une image contenant texte, capture d’écran, logiciel, affichage&#10;&#10;Le contenu généré par l’IA peut être incorrect."/>
                          <pic:cNvPicPr/>
                        </pic:nvPicPr>
                        <pic:blipFill>
                          <a:blip r:embed="rId103"/>
                          <a:stretch>
                            <a:fillRect/>
                          </a:stretch>
                        </pic:blipFill>
                        <pic:spPr>
                          <a:xfrm>
                            <a:off x="0" y="0"/>
                            <a:ext cx="4153907" cy="3231157"/>
                          </a:xfrm>
                          <a:prstGeom prst="rect">
                            <a:avLst/>
                          </a:prstGeom>
                        </pic:spPr>
                      </pic:pic>
                    </a:graphicData>
                  </a:graphic>
                </wp:inline>
              </w:drawing>
            </w:r>
          </w:p>
        </w:tc>
      </w:tr>
      <w:tr w:rsidR="00B742BB" w14:paraId="0201B433" w14:textId="77777777" w:rsidTr="00677CAD">
        <w:trPr>
          <w:trHeight w:val="300"/>
        </w:trPr>
        <w:tc>
          <w:tcPr>
            <w:tcW w:w="8355" w:type="dxa"/>
          </w:tcPr>
          <w:p w14:paraId="0C0A4B91" w14:textId="77777777" w:rsidR="00B742BB" w:rsidRDefault="00B742BB" w:rsidP="00677CAD">
            <w:r>
              <w:t xml:space="preserve">Lancez vos Vm et allez dans l’interface de Fedora et ouvrez les paramètres  </w:t>
            </w:r>
          </w:p>
        </w:tc>
      </w:tr>
      <w:tr w:rsidR="00B742BB" w14:paraId="16EF2D39" w14:textId="77777777" w:rsidTr="00677CAD">
        <w:trPr>
          <w:trHeight w:val="300"/>
        </w:trPr>
        <w:tc>
          <w:tcPr>
            <w:tcW w:w="8355" w:type="dxa"/>
          </w:tcPr>
          <w:p w14:paraId="166AB6B0" w14:textId="77777777" w:rsidR="00B742BB" w:rsidRDefault="00B742BB" w:rsidP="00677CAD">
            <w:r w:rsidRPr="00172E3E">
              <w:rPr>
                <w:noProof/>
              </w:rPr>
              <w:drawing>
                <wp:inline distT="0" distB="0" distL="0" distR="0" wp14:anchorId="0752AB63" wp14:editId="228B1358">
                  <wp:extent cx="5168265" cy="2042160"/>
                  <wp:effectExtent l="0" t="0" r="0" b="0"/>
                  <wp:docPr id="1283466540" name="Image 1" descr="Une image contenant capture d’écran, texte,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66540" name="Image 1" descr="Une image contenant capture d’écran, texte, logiciel, Icône d’ordinateur&#10;&#10;Le contenu généré par l’IA peut être incorrect."/>
                          <pic:cNvPicPr/>
                        </pic:nvPicPr>
                        <pic:blipFill>
                          <a:blip r:embed="rId104"/>
                          <a:stretch>
                            <a:fillRect/>
                          </a:stretch>
                        </pic:blipFill>
                        <pic:spPr>
                          <a:xfrm>
                            <a:off x="0" y="0"/>
                            <a:ext cx="5168265" cy="2042160"/>
                          </a:xfrm>
                          <a:prstGeom prst="rect">
                            <a:avLst/>
                          </a:prstGeom>
                        </pic:spPr>
                      </pic:pic>
                    </a:graphicData>
                  </a:graphic>
                </wp:inline>
              </w:drawing>
            </w:r>
          </w:p>
        </w:tc>
      </w:tr>
      <w:tr w:rsidR="00B742BB" w14:paraId="433EE985" w14:textId="77777777" w:rsidTr="00677CAD">
        <w:trPr>
          <w:trHeight w:val="300"/>
        </w:trPr>
        <w:tc>
          <w:tcPr>
            <w:tcW w:w="8355" w:type="dxa"/>
          </w:tcPr>
          <w:p w14:paraId="70A69F6C" w14:textId="77777777" w:rsidR="00B742BB" w:rsidRDefault="00B742BB" w:rsidP="00677CAD">
            <w:r>
              <w:t xml:space="preserve">Allez sur le petit engrenage </w:t>
            </w:r>
          </w:p>
        </w:tc>
      </w:tr>
      <w:tr w:rsidR="00B742BB" w14:paraId="6A125DD2" w14:textId="77777777" w:rsidTr="00677CAD">
        <w:trPr>
          <w:trHeight w:val="300"/>
        </w:trPr>
        <w:tc>
          <w:tcPr>
            <w:tcW w:w="8355" w:type="dxa"/>
          </w:tcPr>
          <w:p w14:paraId="5F9173BF" w14:textId="77777777" w:rsidR="00B742BB" w:rsidRDefault="00B742BB" w:rsidP="00677CAD">
            <w:r w:rsidRPr="002C7486">
              <w:rPr>
                <w:noProof/>
              </w:rPr>
              <w:drawing>
                <wp:inline distT="0" distB="0" distL="0" distR="0" wp14:anchorId="691457C7" wp14:editId="4C71EBB6">
                  <wp:extent cx="5168265" cy="877570"/>
                  <wp:effectExtent l="0" t="0" r="0" b="0"/>
                  <wp:docPr id="34740443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04438" name="Image 1" descr="Une image contenant texte, capture d’écran, Police, nombre&#10;&#10;Le contenu généré par l’IA peut être incorrect."/>
                          <pic:cNvPicPr/>
                        </pic:nvPicPr>
                        <pic:blipFill>
                          <a:blip r:embed="rId105"/>
                          <a:stretch>
                            <a:fillRect/>
                          </a:stretch>
                        </pic:blipFill>
                        <pic:spPr>
                          <a:xfrm>
                            <a:off x="0" y="0"/>
                            <a:ext cx="5168265" cy="877570"/>
                          </a:xfrm>
                          <a:prstGeom prst="rect">
                            <a:avLst/>
                          </a:prstGeom>
                        </pic:spPr>
                      </pic:pic>
                    </a:graphicData>
                  </a:graphic>
                </wp:inline>
              </w:drawing>
            </w:r>
          </w:p>
        </w:tc>
      </w:tr>
    </w:tbl>
    <w:p w14:paraId="4EDFEA24" w14:textId="77777777" w:rsidR="004828AD" w:rsidRDefault="004828AD">
      <w:r>
        <w:br w:type="page"/>
      </w:r>
    </w:p>
    <w:tbl>
      <w:tblPr>
        <w:tblStyle w:val="Grilledutableau"/>
        <w:tblW w:w="0" w:type="auto"/>
        <w:tblInd w:w="708" w:type="dxa"/>
        <w:tblLayout w:type="fixed"/>
        <w:tblLook w:val="06A0" w:firstRow="1" w:lastRow="0" w:firstColumn="1" w:lastColumn="0" w:noHBand="1" w:noVBand="1"/>
      </w:tblPr>
      <w:tblGrid>
        <w:gridCol w:w="8355"/>
      </w:tblGrid>
      <w:tr w:rsidR="00B742BB" w14:paraId="4B7F2F39" w14:textId="77777777" w:rsidTr="00677CAD">
        <w:trPr>
          <w:trHeight w:val="300"/>
        </w:trPr>
        <w:tc>
          <w:tcPr>
            <w:tcW w:w="8355" w:type="dxa"/>
          </w:tcPr>
          <w:p w14:paraId="5DA62FA8" w14:textId="1F565AA3" w:rsidR="00B742BB" w:rsidRDefault="00B742BB" w:rsidP="00677CAD">
            <w:r>
              <w:lastRenderedPageBreak/>
              <w:t xml:space="preserve">Dans Ipv4 entrez ces paramètres </w:t>
            </w:r>
          </w:p>
        </w:tc>
      </w:tr>
      <w:tr w:rsidR="00B742BB" w14:paraId="5F7E62CD" w14:textId="77777777" w:rsidTr="00677CAD">
        <w:trPr>
          <w:trHeight w:val="300"/>
        </w:trPr>
        <w:tc>
          <w:tcPr>
            <w:tcW w:w="8355" w:type="dxa"/>
          </w:tcPr>
          <w:p w14:paraId="69438CD3" w14:textId="77777777" w:rsidR="00B742BB" w:rsidRDefault="00B742BB" w:rsidP="00677CAD">
            <w:r w:rsidRPr="00691960">
              <w:rPr>
                <w:noProof/>
              </w:rPr>
              <w:drawing>
                <wp:inline distT="0" distB="0" distL="0" distR="0" wp14:anchorId="4291D85F" wp14:editId="496C8FAA">
                  <wp:extent cx="4543200" cy="3084620"/>
                  <wp:effectExtent l="0" t="0" r="0" b="0"/>
                  <wp:docPr id="145694031"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4031" name="Image 1" descr="Une image contenant texte, capture d’écran, logiciel, Icône d’ordinateur&#10;&#10;Le contenu généré par l’IA peut être incorrect."/>
                          <pic:cNvPicPr/>
                        </pic:nvPicPr>
                        <pic:blipFill>
                          <a:blip r:embed="rId106"/>
                          <a:stretch>
                            <a:fillRect/>
                          </a:stretch>
                        </pic:blipFill>
                        <pic:spPr>
                          <a:xfrm>
                            <a:off x="0" y="0"/>
                            <a:ext cx="4543915" cy="3085106"/>
                          </a:xfrm>
                          <a:prstGeom prst="rect">
                            <a:avLst/>
                          </a:prstGeom>
                        </pic:spPr>
                      </pic:pic>
                    </a:graphicData>
                  </a:graphic>
                </wp:inline>
              </w:drawing>
            </w:r>
          </w:p>
        </w:tc>
      </w:tr>
      <w:tr w:rsidR="00B742BB" w14:paraId="5AF0EAEB" w14:textId="77777777" w:rsidTr="00677CAD">
        <w:trPr>
          <w:trHeight w:val="300"/>
        </w:trPr>
        <w:tc>
          <w:tcPr>
            <w:tcW w:w="8355" w:type="dxa"/>
          </w:tcPr>
          <w:p w14:paraId="0EA13EBF" w14:textId="77777777" w:rsidR="00B742BB" w:rsidRDefault="00B742BB" w:rsidP="00677CAD">
            <w:r>
              <w:t>Dans l’autre Vm faites la même chose mais avec ces paramètres</w:t>
            </w:r>
          </w:p>
        </w:tc>
      </w:tr>
      <w:tr w:rsidR="00B742BB" w14:paraId="7B36AB0A" w14:textId="77777777" w:rsidTr="00677CAD">
        <w:trPr>
          <w:trHeight w:val="300"/>
        </w:trPr>
        <w:tc>
          <w:tcPr>
            <w:tcW w:w="8355" w:type="dxa"/>
          </w:tcPr>
          <w:p w14:paraId="677128CA" w14:textId="77777777" w:rsidR="00B742BB" w:rsidRDefault="00B742BB" w:rsidP="00677CAD">
            <w:r w:rsidRPr="00731B57">
              <w:rPr>
                <w:noProof/>
              </w:rPr>
              <w:drawing>
                <wp:inline distT="0" distB="0" distL="0" distR="0" wp14:anchorId="0FEE1E5D" wp14:editId="64D051D6">
                  <wp:extent cx="5166659" cy="1915200"/>
                  <wp:effectExtent l="0" t="0" r="0" b="0"/>
                  <wp:docPr id="42177291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2916" name="Image 1" descr="Une image contenant texte, Police, capture d’écran&#10;&#10;Le contenu généré par l’IA peut être incorrect."/>
                          <pic:cNvPicPr/>
                        </pic:nvPicPr>
                        <pic:blipFill>
                          <a:blip r:embed="rId107"/>
                          <a:stretch>
                            <a:fillRect/>
                          </a:stretch>
                        </pic:blipFill>
                        <pic:spPr>
                          <a:xfrm>
                            <a:off x="0" y="0"/>
                            <a:ext cx="5171549" cy="1917013"/>
                          </a:xfrm>
                          <a:prstGeom prst="rect">
                            <a:avLst/>
                          </a:prstGeom>
                        </pic:spPr>
                      </pic:pic>
                    </a:graphicData>
                  </a:graphic>
                </wp:inline>
              </w:drawing>
            </w:r>
          </w:p>
        </w:tc>
      </w:tr>
      <w:tr w:rsidR="00B742BB" w14:paraId="45C10620" w14:textId="77777777" w:rsidTr="00677CAD">
        <w:trPr>
          <w:trHeight w:val="300"/>
        </w:trPr>
        <w:tc>
          <w:tcPr>
            <w:tcW w:w="8355" w:type="dxa"/>
          </w:tcPr>
          <w:p w14:paraId="7B4CA0C8" w14:textId="77777777" w:rsidR="00B742BB" w:rsidRDefault="00B742BB" w:rsidP="00677CAD">
            <w:r>
              <w:t>Entrez cette commande dans le terminal dans vos deux VM</w:t>
            </w:r>
          </w:p>
        </w:tc>
      </w:tr>
      <w:tr w:rsidR="00B742BB" w14:paraId="512EF4D0" w14:textId="77777777" w:rsidTr="00677CAD">
        <w:trPr>
          <w:trHeight w:val="300"/>
        </w:trPr>
        <w:tc>
          <w:tcPr>
            <w:tcW w:w="8355" w:type="dxa"/>
          </w:tcPr>
          <w:p w14:paraId="1914E201" w14:textId="77777777" w:rsidR="00B742BB" w:rsidRDefault="00B742BB" w:rsidP="00677CAD">
            <w:r w:rsidRPr="007765B0">
              <w:rPr>
                <w:noProof/>
              </w:rPr>
              <w:drawing>
                <wp:inline distT="0" distB="0" distL="0" distR="0" wp14:anchorId="1B6A3A7A" wp14:editId="55520CE5">
                  <wp:extent cx="5168265" cy="468630"/>
                  <wp:effectExtent l="0" t="0" r="0" b="7620"/>
                  <wp:docPr id="676901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0148" name=""/>
                          <pic:cNvPicPr/>
                        </pic:nvPicPr>
                        <pic:blipFill>
                          <a:blip r:embed="rId108"/>
                          <a:stretch>
                            <a:fillRect/>
                          </a:stretch>
                        </pic:blipFill>
                        <pic:spPr>
                          <a:xfrm>
                            <a:off x="0" y="0"/>
                            <a:ext cx="5168265" cy="468630"/>
                          </a:xfrm>
                          <a:prstGeom prst="rect">
                            <a:avLst/>
                          </a:prstGeom>
                        </pic:spPr>
                      </pic:pic>
                    </a:graphicData>
                  </a:graphic>
                </wp:inline>
              </w:drawing>
            </w:r>
          </w:p>
        </w:tc>
      </w:tr>
      <w:tr w:rsidR="00B742BB" w14:paraId="77B41C42" w14:textId="77777777" w:rsidTr="00677CAD">
        <w:trPr>
          <w:trHeight w:val="300"/>
        </w:trPr>
        <w:tc>
          <w:tcPr>
            <w:tcW w:w="8355" w:type="dxa"/>
          </w:tcPr>
          <w:p w14:paraId="1172AF19" w14:textId="77777777" w:rsidR="00B742BB" w:rsidRDefault="00B742BB" w:rsidP="00677CAD">
            <w:r>
              <w:t xml:space="preserve">Lorsque ceci est fait entrez la commande suivante (depuis la Vm 2) </w:t>
            </w:r>
          </w:p>
        </w:tc>
      </w:tr>
      <w:tr w:rsidR="00B742BB" w14:paraId="304FD219" w14:textId="77777777" w:rsidTr="00677CAD">
        <w:trPr>
          <w:trHeight w:val="300"/>
        </w:trPr>
        <w:tc>
          <w:tcPr>
            <w:tcW w:w="8355" w:type="dxa"/>
          </w:tcPr>
          <w:p w14:paraId="53AD096F" w14:textId="77777777" w:rsidR="00B742BB" w:rsidRDefault="00B742BB" w:rsidP="00677CAD">
            <w:r w:rsidRPr="008F33B8">
              <w:rPr>
                <w:noProof/>
              </w:rPr>
              <w:drawing>
                <wp:inline distT="0" distB="0" distL="0" distR="0" wp14:anchorId="47C59E55" wp14:editId="26E059DB">
                  <wp:extent cx="3439005" cy="504895"/>
                  <wp:effectExtent l="0" t="0" r="9525" b="9525"/>
                  <wp:docPr id="1346844526" name="Image 1" descr="Une image contenant texte, Polic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44526" name="Image 1" descr="Une image contenant texte, Police, capture d’écran, Graphique&#10;&#10;Le contenu généré par l’IA peut être incorrect."/>
                          <pic:cNvPicPr/>
                        </pic:nvPicPr>
                        <pic:blipFill>
                          <a:blip r:embed="rId109"/>
                          <a:stretch>
                            <a:fillRect/>
                          </a:stretch>
                        </pic:blipFill>
                        <pic:spPr>
                          <a:xfrm>
                            <a:off x="0" y="0"/>
                            <a:ext cx="3439005" cy="504895"/>
                          </a:xfrm>
                          <a:prstGeom prst="rect">
                            <a:avLst/>
                          </a:prstGeom>
                        </pic:spPr>
                      </pic:pic>
                    </a:graphicData>
                  </a:graphic>
                </wp:inline>
              </w:drawing>
            </w:r>
          </w:p>
        </w:tc>
      </w:tr>
      <w:tr w:rsidR="00B742BB" w14:paraId="708EB423" w14:textId="77777777" w:rsidTr="00677CAD">
        <w:trPr>
          <w:trHeight w:val="300"/>
        </w:trPr>
        <w:tc>
          <w:tcPr>
            <w:tcW w:w="8355" w:type="dxa"/>
          </w:tcPr>
          <w:p w14:paraId="013BDCB5" w14:textId="77777777" w:rsidR="00B742BB" w:rsidRDefault="00B742BB" w:rsidP="00677CAD">
            <w:r>
              <w:t xml:space="preserve">Ceci devrait se passer </w:t>
            </w:r>
          </w:p>
        </w:tc>
      </w:tr>
      <w:tr w:rsidR="00B742BB" w14:paraId="2C6714EC" w14:textId="77777777" w:rsidTr="00677CAD">
        <w:trPr>
          <w:trHeight w:val="300"/>
        </w:trPr>
        <w:tc>
          <w:tcPr>
            <w:tcW w:w="8355" w:type="dxa"/>
          </w:tcPr>
          <w:p w14:paraId="2DA19F40" w14:textId="77777777" w:rsidR="00B742BB" w:rsidRDefault="00B742BB" w:rsidP="00677CAD">
            <w:r w:rsidRPr="008F33B8">
              <w:rPr>
                <w:noProof/>
              </w:rPr>
              <w:drawing>
                <wp:inline distT="0" distB="0" distL="0" distR="0" wp14:anchorId="631F1E26" wp14:editId="01FB62D2">
                  <wp:extent cx="4413600" cy="1550373"/>
                  <wp:effectExtent l="0" t="0" r="0" b="0"/>
                  <wp:docPr id="1461736615"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36615" name="Image 1" descr="Une image contenant texte, capture d’écran, Police, logiciel&#10;&#10;Le contenu généré par l’IA peut être incorrect."/>
                          <pic:cNvPicPr/>
                        </pic:nvPicPr>
                        <pic:blipFill>
                          <a:blip r:embed="rId110"/>
                          <a:stretch>
                            <a:fillRect/>
                          </a:stretch>
                        </pic:blipFill>
                        <pic:spPr>
                          <a:xfrm>
                            <a:off x="0" y="0"/>
                            <a:ext cx="4428706" cy="1555679"/>
                          </a:xfrm>
                          <a:prstGeom prst="rect">
                            <a:avLst/>
                          </a:prstGeom>
                        </pic:spPr>
                      </pic:pic>
                    </a:graphicData>
                  </a:graphic>
                </wp:inline>
              </w:drawing>
            </w:r>
          </w:p>
        </w:tc>
      </w:tr>
      <w:tr w:rsidR="00B742BB" w14:paraId="020E5B6C" w14:textId="77777777" w:rsidTr="00677CAD">
        <w:trPr>
          <w:trHeight w:val="300"/>
        </w:trPr>
        <w:tc>
          <w:tcPr>
            <w:tcW w:w="8355" w:type="dxa"/>
          </w:tcPr>
          <w:p w14:paraId="099A5DD5" w14:textId="77777777" w:rsidR="00B742BB" w:rsidRDefault="00B742BB" w:rsidP="00677CAD">
            <w:r>
              <w:t xml:space="preserve">Vous avez réussi à ping vos Vms félicitations </w:t>
            </w:r>
          </w:p>
        </w:tc>
      </w:tr>
    </w:tbl>
    <w:p w14:paraId="7BD5E3B2" w14:textId="77777777" w:rsidR="00B742BB" w:rsidRDefault="00B742BB" w:rsidP="00B742BB">
      <w:pPr>
        <w:pStyle w:val="Titre1"/>
      </w:pPr>
      <w:bookmarkStart w:id="15" w:name="_Toc165969653"/>
      <w:bookmarkStart w:id="16" w:name="_Toc193090869"/>
      <w:r w:rsidRPr="007F30AE">
        <w:lastRenderedPageBreak/>
        <w:t>Conclusion</w:t>
      </w:r>
      <w:bookmarkEnd w:id="15"/>
      <w:bookmarkEnd w:id="16"/>
    </w:p>
    <w:p w14:paraId="578D1CF9" w14:textId="77777777" w:rsidR="00B742BB" w:rsidRDefault="00B742BB" w:rsidP="00B742BB">
      <w:pPr>
        <w:pStyle w:val="Corpsdetexte"/>
      </w:pPr>
    </w:p>
    <w:p w14:paraId="5B9D7038" w14:textId="77777777" w:rsidR="00B742BB" w:rsidRDefault="00B742BB" w:rsidP="00C96713">
      <w:pPr>
        <w:pStyle w:val="Sous-titre"/>
      </w:pPr>
    </w:p>
    <w:p w14:paraId="45D62522" w14:textId="77777777" w:rsidR="00C96713" w:rsidRPr="00C96713" w:rsidRDefault="00C96713" w:rsidP="00C96713">
      <w:pPr>
        <w:spacing w:line="276" w:lineRule="auto"/>
        <w:rPr>
          <w:sz w:val="24"/>
          <w:szCs w:val="24"/>
        </w:rPr>
      </w:pPr>
      <w:r w:rsidRPr="00C96713">
        <w:rPr>
          <w:sz w:val="24"/>
          <w:szCs w:val="24"/>
        </w:rPr>
        <w:t>Ce guide d’installation a permis de détailler, étape par étape, la mise en place d’un système en dual boot sous Windows 11 et Fedora Linux au sein d’une machine virtuelle avec VirtualBox. À travers ce processus, nous avons exploré les différentes étapes essentielles, du partitionnement du disque à l’installation des systèmes d’exploitation, en passant par la configuration des paramètres réseau pour assurer une communication entre les machines.</w:t>
      </w:r>
    </w:p>
    <w:p w14:paraId="4BDF656D" w14:textId="77777777" w:rsidR="00C96713" w:rsidRPr="00C96713" w:rsidRDefault="00C96713" w:rsidP="00C96713">
      <w:pPr>
        <w:spacing w:line="276" w:lineRule="auto"/>
        <w:rPr>
          <w:sz w:val="24"/>
          <w:szCs w:val="24"/>
        </w:rPr>
      </w:pPr>
    </w:p>
    <w:p w14:paraId="435B5AB9" w14:textId="77777777" w:rsidR="00C96713" w:rsidRPr="00C96713" w:rsidRDefault="00C96713" w:rsidP="00C96713">
      <w:pPr>
        <w:spacing w:line="276" w:lineRule="auto"/>
        <w:rPr>
          <w:sz w:val="24"/>
          <w:szCs w:val="24"/>
        </w:rPr>
      </w:pPr>
      <w:r w:rsidRPr="00C96713">
        <w:rPr>
          <w:sz w:val="24"/>
          <w:szCs w:val="24"/>
        </w:rPr>
        <w:t>Grâce à ce rapport, toute personne souhaitant mettre en place un environnement similaire dispose désormais d’un mode d’emploi clair et précis pour y parvenir. Ce projet a démontré l’intérêt et la flexibilité qu’offre la virtualisation, notamment dans un cadre d’apprentissage, d’expérimentation ou de tests en toute sécurité.</w:t>
      </w:r>
    </w:p>
    <w:p w14:paraId="275DBB32" w14:textId="77777777" w:rsidR="00C96713" w:rsidRPr="00C96713" w:rsidRDefault="00C96713" w:rsidP="00C96713">
      <w:pPr>
        <w:spacing w:line="276" w:lineRule="auto"/>
        <w:rPr>
          <w:sz w:val="24"/>
          <w:szCs w:val="24"/>
        </w:rPr>
      </w:pPr>
    </w:p>
    <w:p w14:paraId="22B44F17" w14:textId="77777777" w:rsidR="00C96713" w:rsidRPr="00C96713" w:rsidRDefault="00C96713" w:rsidP="00C96713">
      <w:pPr>
        <w:spacing w:line="276" w:lineRule="auto"/>
        <w:rPr>
          <w:sz w:val="24"/>
          <w:szCs w:val="24"/>
        </w:rPr>
      </w:pPr>
      <w:r w:rsidRPr="00C96713">
        <w:rPr>
          <w:sz w:val="24"/>
          <w:szCs w:val="24"/>
        </w:rPr>
        <w:t>En maîtrisant ces techniques, il devient plus facile d’expérimenter avec différents systèmes d’exploitation et de mieux comprendre leur fonctionnement en environnement virtualisé.</w:t>
      </w:r>
    </w:p>
    <w:p w14:paraId="3173B13E" w14:textId="77777777" w:rsidR="00B742BB" w:rsidRPr="00C96713" w:rsidRDefault="00B742BB" w:rsidP="00C96713">
      <w:pPr>
        <w:pStyle w:val="Retraitcorpsdetexte"/>
        <w:spacing w:line="276" w:lineRule="auto"/>
        <w:ind w:left="0"/>
        <w:rPr>
          <w:sz w:val="24"/>
          <w:szCs w:val="24"/>
        </w:rPr>
      </w:pPr>
    </w:p>
    <w:p w14:paraId="3E636C6B" w14:textId="77777777" w:rsidR="00B742BB" w:rsidRPr="00C96713" w:rsidRDefault="00B742BB" w:rsidP="00C96713">
      <w:pPr>
        <w:pStyle w:val="Retraitcorpsdetexte"/>
        <w:spacing w:line="276" w:lineRule="auto"/>
        <w:ind w:left="0"/>
        <w:rPr>
          <w:sz w:val="24"/>
          <w:szCs w:val="24"/>
        </w:rPr>
      </w:pPr>
    </w:p>
    <w:p w14:paraId="074316FF" w14:textId="77777777" w:rsidR="00B742BB" w:rsidRPr="00BF15DC" w:rsidRDefault="00B742BB" w:rsidP="00B742BB">
      <w:pPr>
        <w:pStyle w:val="Retraitcorpsdetexte"/>
        <w:ind w:left="0"/>
      </w:pPr>
    </w:p>
    <w:p w14:paraId="33D5EB1C" w14:textId="77777777" w:rsidR="00B742BB" w:rsidRPr="00920F4E" w:rsidRDefault="00B742BB" w:rsidP="00B742BB">
      <w:pPr>
        <w:pStyle w:val="Informations"/>
        <w:ind w:left="2160"/>
      </w:pPr>
    </w:p>
    <w:p w14:paraId="48242132" w14:textId="1B581B1A" w:rsidR="007F30AE" w:rsidRPr="00B742BB" w:rsidRDefault="007F30AE" w:rsidP="00B742BB"/>
    <w:sectPr w:rsidR="007F30AE" w:rsidRPr="00B742BB" w:rsidSect="00B742BB">
      <w:headerReference w:type="default" r:id="rId111"/>
      <w:footerReference w:type="default" r:id="rId112"/>
      <w:headerReference w:type="first" r:id="rId113"/>
      <w:footerReference w:type="first" r:id="rId114"/>
      <w:pgSz w:w="11906" w:h="16838" w:code="9"/>
      <w:pgMar w:top="1417" w:right="1417" w:bottom="1417"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54DA5" w14:textId="77777777" w:rsidR="00994D11" w:rsidRDefault="00994D11">
      <w:r>
        <w:separator/>
      </w:r>
    </w:p>
  </w:endnote>
  <w:endnote w:type="continuationSeparator" w:id="0">
    <w:p w14:paraId="0E2E4C18" w14:textId="77777777" w:rsidR="00994D11" w:rsidRDefault="00994D11">
      <w:r>
        <w:continuationSeparator/>
      </w:r>
    </w:p>
  </w:endnote>
  <w:endnote w:type="continuationNotice" w:id="1">
    <w:p w14:paraId="61C8C04C" w14:textId="77777777" w:rsidR="00994D11" w:rsidRDefault="00994D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8"/>
      <w:gridCol w:w="2610"/>
      <w:gridCol w:w="3024"/>
    </w:tblGrid>
    <w:tr w:rsidR="00AA4393" w:rsidRPr="00000197" w14:paraId="6A892DAA" w14:textId="77777777" w:rsidTr="00E52B61">
      <w:trPr>
        <w:trHeight w:hRule="exact" w:val="227"/>
        <w:jc w:val="center"/>
      </w:trPr>
      <w:tc>
        <w:tcPr>
          <w:tcW w:w="3510" w:type="dxa"/>
          <w:vAlign w:val="center"/>
        </w:tcPr>
        <w:p w14:paraId="1D54056A" w14:textId="1352DAC3" w:rsidR="00AA4393" w:rsidRDefault="00AA4393" w:rsidP="00742484">
          <w:pPr>
            <w:pStyle w:val="-Pieddepage"/>
          </w:pPr>
          <w:r w:rsidRPr="00742484">
            <w:t>Auteur</w:t>
          </w:r>
          <w:r w:rsidRPr="00000197">
            <w:rPr>
              <w:rFonts w:cs="Arial"/>
              <w:szCs w:val="16"/>
            </w:rPr>
            <w:t> :</w:t>
          </w:r>
          <w:r w:rsidR="00C60CB5">
            <w:fldChar w:fldCharType="begin"/>
          </w:r>
          <w:r w:rsidR="00C60CB5">
            <w:instrText xml:space="preserve"> AUTHOR   \* MERGEFORMAT </w:instrText>
          </w:r>
          <w:r w:rsidR="00C60CB5">
            <w:fldChar w:fldCharType="separate"/>
          </w:r>
          <w:r w:rsidR="00986AB8" w:rsidRPr="00986AB8">
            <w:rPr>
              <w:rFonts w:cs="Arial"/>
              <w:noProof/>
              <w:szCs w:val="16"/>
            </w:rPr>
            <w:t>Thomas Mayoraz</w:t>
          </w:r>
          <w:r w:rsidR="00C60CB5">
            <w:rPr>
              <w:rFonts w:cs="Arial"/>
              <w:noProof/>
              <w:szCs w:val="16"/>
            </w:rPr>
            <w:fldChar w:fldCharType="end"/>
          </w:r>
        </w:p>
        <w:p w14:paraId="3B6067F6" w14:textId="77777777" w:rsidR="00AA4393" w:rsidRPr="00000197" w:rsidRDefault="00AA4393" w:rsidP="002D7D46">
          <w:pPr>
            <w:pStyle w:val="-Pieddepage"/>
            <w:rPr>
              <w:rFonts w:cs="Arial"/>
              <w:szCs w:val="16"/>
            </w:rPr>
          </w:pPr>
        </w:p>
      </w:tc>
      <w:tc>
        <w:tcPr>
          <w:tcW w:w="2680" w:type="dxa"/>
          <w:vAlign w:val="center"/>
        </w:tcPr>
        <w:p w14:paraId="7C811889" w14:textId="77777777" w:rsidR="00AA4393" w:rsidRPr="00000197" w:rsidRDefault="00AA4393" w:rsidP="00955930">
          <w:pPr>
            <w:pStyle w:val="-Pieddepage"/>
            <w:jc w:val="center"/>
            <w:rPr>
              <w:rFonts w:cs="Arial"/>
              <w:szCs w:val="16"/>
            </w:rPr>
          </w:pPr>
        </w:p>
      </w:tc>
      <w:tc>
        <w:tcPr>
          <w:tcW w:w="3096" w:type="dxa"/>
          <w:vAlign w:val="center"/>
        </w:tcPr>
        <w:p w14:paraId="7F974D9B" w14:textId="230A21C7"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986AB8">
            <w:rPr>
              <w:rFonts w:cs="Arial"/>
              <w:noProof/>
              <w:szCs w:val="16"/>
            </w:rPr>
            <w:t>17.01.2025</w:t>
          </w:r>
          <w:r w:rsidR="00A65F0B">
            <w:rPr>
              <w:rFonts w:cs="Arial"/>
              <w:szCs w:val="16"/>
            </w:rPr>
            <w:fldChar w:fldCharType="end"/>
          </w:r>
        </w:p>
      </w:tc>
    </w:tr>
    <w:tr w:rsidR="00AA4393" w:rsidRPr="00000197" w14:paraId="463BC311" w14:textId="77777777" w:rsidTr="00E52B61">
      <w:trPr>
        <w:jc w:val="center"/>
      </w:trPr>
      <w:tc>
        <w:tcPr>
          <w:tcW w:w="3510" w:type="dxa"/>
          <w:vAlign w:val="center"/>
        </w:tcPr>
        <w:p w14:paraId="2BA9C46D" w14:textId="2C0BE44E" w:rsidR="00AA4393" w:rsidRPr="00000197" w:rsidRDefault="00AA4393" w:rsidP="002D7D46">
          <w:pPr>
            <w:pStyle w:val="-Pieddepage"/>
            <w:rPr>
              <w:rFonts w:cs="Arial"/>
            </w:rPr>
          </w:pPr>
        </w:p>
      </w:tc>
      <w:tc>
        <w:tcPr>
          <w:tcW w:w="2680" w:type="dxa"/>
          <w:vAlign w:val="center"/>
        </w:tcPr>
        <w:p w14:paraId="2AE15221"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21188F3C" w14:textId="095F7F3A" w:rsidR="00AA4393" w:rsidRPr="00000197" w:rsidRDefault="00AA4393" w:rsidP="001764CE">
          <w:pPr>
            <w:pStyle w:val="-Pieddepage"/>
            <w:jc w:val="right"/>
            <w:rPr>
              <w:rFonts w:cs="Arial"/>
            </w:rPr>
          </w:pPr>
        </w:p>
      </w:tc>
    </w:tr>
    <w:tr w:rsidR="00AA4393" w:rsidRPr="00000197" w14:paraId="46E4E44E" w14:textId="77777777" w:rsidTr="00E52B61">
      <w:trPr>
        <w:jc w:val="center"/>
      </w:trPr>
      <w:tc>
        <w:tcPr>
          <w:tcW w:w="3510" w:type="dxa"/>
          <w:vAlign w:val="center"/>
        </w:tcPr>
        <w:p w14:paraId="7DB74DF2" w14:textId="5EB098AE" w:rsidR="00AA4393" w:rsidRPr="00000197" w:rsidRDefault="00AA4393" w:rsidP="001764CE">
          <w:pPr>
            <w:pStyle w:val="-Pieddepage"/>
            <w:rPr>
              <w:rFonts w:cs="Arial"/>
            </w:rPr>
          </w:pPr>
        </w:p>
      </w:tc>
      <w:tc>
        <w:tcPr>
          <w:tcW w:w="5776" w:type="dxa"/>
          <w:gridSpan w:val="2"/>
          <w:vAlign w:val="center"/>
        </w:tcPr>
        <w:p w14:paraId="7C3636E5" w14:textId="25C9A7E8" w:rsidR="00AA4393" w:rsidRPr="00000197" w:rsidRDefault="00AA4393" w:rsidP="00955930">
          <w:pPr>
            <w:pStyle w:val="-Pieddepage"/>
            <w:jc w:val="right"/>
            <w:rPr>
              <w:rFonts w:cs="Arial"/>
            </w:rPr>
          </w:pPr>
        </w:p>
      </w:tc>
    </w:tr>
  </w:tbl>
  <w:p w14:paraId="56175A94" w14:textId="77777777" w:rsidR="00AA4393" w:rsidRPr="00000197" w:rsidRDefault="00AA4393" w:rsidP="00000197">
    <w:pPr>
      <w:pStyle w:val="Pieddepage"/>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6754AD0" w14:paraId="5A10B2AE" w14:textId="77777777" w:rsidTr="16754AD0">
      <w:trPr>
        <w:trHeight w:val="300"/>
      </w:trPr>
      <w:tc>
        <w:tcPr>
          <w:tcW w:w="3020" w:type="dxa"/>
        </w:tcPr>
        <w:p w14:paraId="421907E6" w14:textId="19838E03" w:rsidR="16754AD0" w:rsidRDefault="16754AD0" w:rsidP="16754AD0">
          <w:pPr>
            <w:pStyle w:val="En-tte"/>
            <w:ind w:left="-115"/>
          </w:pPr>
        </w:p>
      </w:tc>
      <w:tc>
        <w:tcPr>
          <w:tcW w:w="3020" w:type="dxa"/>
        </w:tcPr>
        <w:p w14:paraId="600EDCC0" w14:textId="6524F139" w:rsidR="16754AD0" w:rsidRDefault="16754AD0" w:rsidP="16754AD0">
          <w:pPr>
            <w:pStyle w:val="En-tte"/>
            <w:jc w:val="center"/>
          </w:pPr>
        </w:p>
      </w:tc>
      <w:tc>
        <w:tcPr>
          <w:tcW w:w="3020" w:type="dxa"/>
        </w:tcPr>
        <w:p w14:paraId="518C0698" w14:textId="491FCED0" w:rsidR="16754AD0" w:rsidRDefault="16754AD0" w:rsidP="16754AD0">
          <w:pPr>
            <w:pStyle w:val="En-tte"/>
            <w:ind w:right="-115"/>
            <w:jc w:val="right"/>
          </w:pPr>
        </w:p>
      </w:tc>
    </w:tr>
  </w:tbl>
  <w:p w14:paraId="3C88665E" w14:textId="7B622A39" w:rsidR="00D832C0" w:rsidRDefault="00D832C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BFED6" w14:textId="77777777" w:rsidR="00994D11" w:rsidRDefault="00994D11">
      <w:r>
        <w:separator/>
      </w:r>
    </w:p>
  </w:footnote>
  <w:footnote w:type="continuationSeparator" w:id="0">
    <w:p w14:paraId="0BFB2CDB" w14:textId="77777777" w:rsidR="00994D11" w:rsidRDefault="00994D11">
      <w:r>
        <w:continuationSeparator/>
      </w:r>
    </w:p>
  </w:footnote>
  <w:footnote w:type="continuationNotice" w:id="1">
    <w:p w14:paraId="684C04D6" w14:textId="77777777" w:rsidR="00994D11" w:rsidRDefault="00994D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5"/>
      <w:gridCol w:w="4433"/>
      <w:gridCol w:w="2234"/>
    </w:tblGrid>
    <w:tr w:rsidR="00AA4393" w14:paraId="2E18E886" w14:textId="77777777">
      <w:trPr>
        <w:trHeight w:val="536"/>
        <w:jc w:val="center"/>
      </w:trPr>
      <w:tc>
        <w:tcPr>
          <w:tcW w:w="2445" w:type="dxa"/>
          <w:vAlign w:val="center"/>
        </w:tcPr>
        <w:p w14:paraId="173BE1D7" w14:textId="213FA7DB" w:rsidR="00AA4393" w:rsidRPr="001D640A" w:rsidRDefault="001D640A" w:rsidP="00E12AE5">
          <w:pPr>
            <w:pStyle w:val="ETML"/>
            <w:rPr>
              <w:rFonts w:asciiTheme="minorHAnsi" w:hAnsiTheme="minorHAnsi" w:cs="Calibri"/>
              <w:sz w:val="24"/>
              <w:szCs w:val="24"/>
            </w:rPr>
          </w:pPr>
          <w:r w:rsidRPr="001D640A">
            <w:rPr>
              <w:rFonts w:asciiTheme="minorHAnsi" w:hAnsiTheme="minorHAnsi" w:cs="Calibri"/>
              <w:sz w:val="24"/>
              <w:szCs w:val="24"/>
            </w:rPr>
            <w:t>Thomas Mayoraz</w:t>
          </w:r>
        </w:p>
      </w:tc>
      <w:tc>
        <w:tcPr>
          <w:tcW w:w="4560" w:type="dxa"/>
          <w:vAlign w:val="center"/>
        </w:tcPr>
        <w:p w14:paraId="6F53ACED" w14:textId="269D9EB7" w:rsidR="00AA4393" w:rsidRPr="00B4738A" w:rsidRDefault="001D640A" w:rsidP="001D640A">
          <w:pPr>
            <w:jc w:val="center"/>
          </w:pPr>
          <w:r>
            <w:t>Projet Libre</w:t>
          </w:r>
        </w:p>
      </w:tc>
      <w:tc>
        <w:tcPr>
          <w:tcW w:w="2283" w:type="dxa"/>
          <w:vAlign w:val="center"/>
        </w:tcPr>
        <w:p w14:paraId="781DE64C" w14:textId="2365DD4F" w:rsidR="00AA4393" w:rsidRDefault="001D640A" w:rsidP="001D72BA">
          <w:pPr>
            <w:pStyle w:val="En-tte"/>
            <w:jc w:val="right"/>
          </w:pPr>
          <w:r>
            <w:t>MIN1B</w:t>
          </w:r>
        </w:p>
      </w:tc>
    </w:tr>
  </w:tbl>
  <w:p w14:paraId="0C9D1A59" w14:textId="77777777" w:rsidR="00AA4393" w:rsidRDefault="00AA439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16754AD0" w14:paraId="2C5E8565" w14:textId="77777777" w:rsidTr="16754AD0">
      <w:trPr>
        <w:trHeight w:val="300"/>
      </w:trPr>
      <w:tc>
        <w:tcPr>
          <w:tcW w:w="3020" w:type="dxa"/>
        </w:tcPr>
        <w:p w14:paraId="1CD5D452" w14:textId="447DE2EA" w:rsidR="16754AD0" w:rsidRDefault="16754AD0" w:rsidP="16754AD0">
          <w:pPr>
            <w:pStyle w:val="En-tte"/>
            <w:ind w:left="-115"/>
          </w:pPr>
        </w:p>
      </w:tc>
      <w:tc>
        <w:tcPr>
          <w:tcW w:w="3020" w:type="dxa"/>
        </w:tcPr>
        <w:p w14:paraId="053C465F" w14:textId="2C36658F" w:rsidR="16754AD0" w:rsidRDefault="16754AD0" w:rsidP="16754AD0">
          <w:pPr>
            <w:pStyle w:val="En-tte"/>
            <w:jc w:val="center"/>
          </w:pPr>
        </w:p>
      </w:tc>
      <w:tc>
        <w:tcPr>
          <w:tcW w:w="3020" w:type="dxa"/>
        </w:tcPr>
        <w:p w14:paraId="5140C13A" w14:textId="7A15D096" w:rsidR="16754AD0" w:rsidRDefault="16754AD0" w:rsidP="16754AD0">
          <w:pPr>
            <w:pStyle w:val="En-tte"/>
            <w:ind w:right="-115"/>
            <w:jc w:val="right"/>
          </w:pPr>
        </w:p>
      </w:tc>
    </w:tr>
  </w:tbl>
  <w:p w14:paraId="3A718F64" w14:textId="6607795B" w:rsidR="00D832C0" w:rsidRDefault="00D832C0">
    <w:pPr>
      <w:pStyle w:val="En-tte"/>
    </w:pPr>
  </w:p>
</w:hdr>
</file>

<file path=word/intelligence2.xml><?xml version="1.0" encoding="utf-8"?>
<int2:intelligence xmlns:int2="http://schemas.microsoft.com/office/intelligence/2020/intelligence" xmlns:oel="http://schemas.microsoft.com/office/2019/extlst">
  <int2:observations>
    <int2:textHash int2:hashCode="auiZNhCH6RdeX7" int2:id="3EezqQJi">
      <int2:state int2:value="Rejected" int2:type="AugLoop_Text_Critique"/>
    </int2:textHash>
    <int2:textHash int2:hashCode="Cnyc34f6WeB1pu" int2:id="8HnT2Jk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65288150" o:spid="_x0000_i1026" type="#_x0000_t75" style="width:11.25pt;height:11.25pt;visibility:visible;mso-wrap-style:square" o:bullet="t">
        <v:imagedata r:id="rId1" o:title=""/>
      </v:shape>
    </w:pict>
  </w:numPicBullet>
  <w:abstractNum w:abstractNumId="0" w15:restartNumberingAfterBreak="0">
    <w:nsid w:val="FFFFFF7C"/>
    <w:multiLevelType w:val="singleLevel"/>
    <w:tmpl w:val="4328A0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12EA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59C624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2B6271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B4A91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15:restartNumberingAfterBreak="0">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FCF7247"/>
    <w:multiLevelType w:val="multilevel"/>
    <w:tmpl w:val="9F62F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4053286">
    <w:abstractNumId w:val="11"/>
  </w:num>
  <w:num w:numId="2" w16cid:durableId="219751386">
    <w:abstractNumId w:val="18"/>
  </w:num>
  <w:num w:numId="3" w16cid:durableId="2053262383">
    <w:abstractNumId w:val="15"/>
  </w:num>
  <w:num w:numId="4" w16cid:durableId="305933355">
    <w:abstractNumId w:val="34"/>
  </w:num>
  <w:num w:numId="5" w16cid:durableId="696203980">
    <w:abstractNumId w:val="34"/>
  </w:num>
  <w:num w:numId="6" w16cid:durableId="1199507392">
    <w:abstractNumId w:val="15"/>
  </w:num>
  <w:num w:numId="7" w16cid:durableId="742027419">
    <w:abstractNumId w:val="15"/>
  </w:num>
  <w:num w:numId="8" w16cid:durableId="1028801097">
    <w:abstractNumId w:val="15"/>
  </w:num>
  <w:num w:numId="9" w16cid:durableId="731200620">
    <w:abstractNumId w:val="15"/>
  </w:num>
  <w:num w:numId="10" w16cid:durableId="1968274116">
    <w:abstractNumId w:val="34"/>
  </w:num>
  <w:num w:numId="11" w16cid:durableId="1755129633">
    <w:abstractNumId w:val="15"/>
  </w:num>
  <w:num w:numId="12" w16cid:durableId="1215628097">
    <w:abstractNumId w:val="21"/>
  </w:num>
  <w:num w:numId="13" w16cid:durableId="105387938">
    <w:abstractNumId w:val="20"/>
  </w:num>
  <w:num w:numId="14" w16cid:durableId="80873980">
    <w:abstractNumId w:val="19"/>
  </w:num>
  <w:num w:numId="15" w16cid:durableId="693770578">
    <w:abstractNumId w:val="16"/>
  </w:num>
  <w:num w:numId="16" w16cid:durableId="544172039">
    <w:abstractNumId w:val="31"/>
  </w:num>
  <w:num w:numId="17" w16cid:durableId="683435879">
    <w:abstractNumId w:val="26"/>
  </w:num>
  <w:num w:numId="18" w16cid:durableId="797187362">
    <w:abstractNumId w:val="39"/>
  </w:num>
  <w:num w:numId="19" w16cid:durableId="478351936">
    <w:abstractNumId w:val="37"/>
  </w:num>
  <w:num w:numId="20" w16cid:durableId="1356544589">
    <w:abstractNumId w:val="10"/>
  </w:num>
  <w:num w:numId="21" w16cid:durableId="809593832">
    <w:abstractNumId w:val="35"/>
  </w:num>
  <w:num w:numId="22" w16cid:durableId="36976800">
    <w:abstractNumId w:val="25"/>
  </w:num>
  <w:num w:numId="23" w16cid:durableId="1283153030">
    <w:abstractNumId w:val="23"/>
  </w:num>
  <w:num w:numId="24" w16cid:durableId="1167670078">
    <w:abstractNumId w:val="13"/>
  </w:num>
  <w:num w:numId="25" w16cid:durableId="1979067499">
    <w:abstractNumId w:val="17"/>
  </w:num>
  <w:num w:numId="26" w16cid:durableId="1635797230">
    <w:abstractNumId w:val="12"/>
  </w:num>
  <w:num w:numId="27" w16cid:durableId="1960644337">
    <w:abstractNumId w:val="30"/>
  </w:num>
  <w:num w:numId="28" w16cid:durableId="192380850">
    <w:abstractNumId w:val="33"/>
  </w:num>
  <w:num w:numId="29" w16cid:durableId="1137263239">
    <w:abstractNumId w:val="28"/>
  </w:num>
  <w:num w:numId="30" w16cid:durableId="535193525">
    <w:abstractNumId w:val="29"/>
  </w:num>
  <w:num w:numId="31" w16cid:durableId="156649141">
    <w:abstractNumId w:val="36"/>
  </w:num>
  <w:num w:numId="32" w16cid:durableId="1069159807">
    <w:abstractNumId w:val="8"/>
  </w:num>
  <w:num w:numId="33" w16cid:durableId="817916376">
    <w:abstractNumId w:val="3"/>
  </w:num>
  <w:num w:numId="34" w16cid:durableId="1504541600">
    <w:abstractNumId w:val="2"/>
  </w:num>
  <w:num w:numId="35" w16cid:durableId="1478718861">
    <w:abstractNumId w:val="1"/>
  </w:num>
  <w:num w:numId="36" w16cid:durableId="302660894">
    <w:abstractNumId w:val="0"/>
  </w:num>
  <w:num w:numId="37" w16cid:durableId="1475833840">
    <w:abstractNumId w:val="9"/>
  </w:num>
  <w:num w:numId="38" w16cid:durableId="1156652009">
    <w:abstractNumId w:val="7"/>
  </w:num>
  <w:num w:numId="39" w16cid:durableId="947469214">
    <w:abstractNumId w:val="6"/>
  </w:num>
  <w:num w:numId="40" w16cid:durableId="1916165857">
    <w:abstractNumId w:val="5"/>
  </w:num>
  <w:num w:numId="41" w16cid:durableId="1295797346">
    <w:abstractNumId w:val="4"/>
  </w:num>
  <w:num w:numId="42" w16cid:durableId="1577473900">
    <w:abstractNumId w:val="27"/>
  </w:num>
  <w:num w:numId="43" w16cid:durableId="332688702">
    <w:abstractNumId w:val="24"/>
  </w:num>
  <w:num w:numId="44" w16cid:durableId="1498036675">
    <w:abstractNumId w:val="38"/>
  </w:num>
  <w:num w:numId="45" w16cid:durableId="177623077">
    <w:abstractNumId w:val="14"/>
  </w:num>
  <w:num w:numId="46" w16cid:durableId="1480608990">
    <w:abstractNumId w:val="22"/>
  </w:num>
  <w:num w:numId="47" w16cid:durableId="553200111">
    <w:abstractNumId w:val="32"/>
  </w:num>
  <w:num w:numId="48" w16cid:durableId="858082239">
    <w:abstractNumId w:val="4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062"/>
    <w:rsid w:val="00000197"/>
    <w:rsid w:val="00010B9A"/>
    <w:rsid w:val="0001209F"/>
    <w:rsid w:val="00021D00"/>
    <w:rsid w:val="000316F0"/>
    <w:rsid w:val="00044099"/>
    <w:rsid w:val="00045A82"/>
    <w:rsid w:val="00055DB3"/>
    <w:rsid w:val="00063F97"/>
    <w:rsid w:val="00065971"/>
    <w:rsid w:val="00067419"/>
    <w:rsid w:val="00086114"/>
    <w:rsid w:val="00097B35"/>
    <w:rsid w:val="000A1B63"/>
    <w:rsid w:val="000A7B4A"/>
    <w:rsid w:val="000B319E"/>
    <w:rsid w:val="000B6BE0"/>
    <w:rsid w:val="000E7483"/>
    <w:rsid w:val="000F22B9"/>
    <w:rsid w:val="000F381C"/>
    <w:rsid w:val="0010591C"/>
    <w:rsid w:val="00111811"/>
    <w:rsid w:val="00114120"/>
    <w:rsid w:val="001233CD"/>
    <w:rsid w:val="0015167D"/>
    <w:rsid w:val="00152A26"/>
    <w:rsid w:val="00172E3E"/>
    <w:rsid w:val="001764CE"/>
    <w:rsid w:val="0017658E"/>
    <w:rsid w:val="00183417"/>
    <w:rsid w:val="00183844"/>
    <w:rsid w:val="001A0F38"/>
    <w:rsid w:val="001C454D"/>
    <w:rsid w:val="001D4577"/>
    <w:rsid w:val="001D640A"/>
    <w:rsid w:val="001D72BA"/>
    <w:rsid w:val="001E117B"/>
    <w:rsid w:val="001E17ED"/>
    <w:rsid w:val="001F2420"/>
    <w:rsid w:val="001F6EEB"/>
    <w:rsid w:val="002008BC"/>
    <w:rsid w:val="00201394"/>
    <w:rsid w:val="00203663"/>
    <w:rsid w:val="002378B1"/>
    <w:rsid w:val="002715A3"/>
    <w:rsid w:val="002770F3"/>
    <w:rsid w:val="00280062"/>
    <w:rsid w:val="002951BD"/>
    <w:rsid w:val="00297E2A"/>
    <w:rsid w:val="002B32D6"/>
    <w:rsid w:val="002B6893"/>
    <w:rsid w:val="002C6634"/>
    <w:rsid w:val="002C7486"/>
    <w:rsid w:val="002D7D46"/>
    <w:rsid w:val="002F038B"/>
    <w:rsid w:val="00310160"/>
    <w:rsid w:val="003143D8"/>
    <w:rsid w:val="0031563E"/>
    <w:rsid w:val="003209D1"/>
    <w:rsid w:val="0034172E"/>
    <w:rsid w:val="0037071E"/>
    <w:rsid w:val="003729B9"/>
    <w:rsid w:val="003872EB"/>
    <w:rsid w:val="003A369B"/>
    <w:rsid w:val="003B6BF7"/>
    <w:rsid w:val="003D4923"/>
    <w:rsid w:val="003E018B"/>
    <w:rsid w:val="003E32B9"/>
    <w:rsid w:val="003F1870"/>
    <w:rsid w:val="00402E3E"/>
    <w:rsid w:val="00407333"/>
    <w:rsid w:val="0040782E"/>
    <w:rsid w:val="00410CCB"/>
    <w:rsid w:val="004202D8"/>
    <w:rsid w:val="004206A2"/>
    <w:rsid w:val="0043666E"/>
    <w:rsid w:val="00436B90"/>
    <w:rsid w:val="00445BB7"/>
    <w:rsid w:val="00452EFD"/>
    <w:rsid w:val="00454074"/>
    <w:rsid w:val="004828AD"/>
    <w:rsid w:val="004856B8"/>
    <w:rsid w:val="00494933"/>
    <w:rsid w:val="004C6BBA"/>
    <w:rsid w:val="004D08EE"/>
    <w:rsid w:val="004D5266"/>
    <w:rsid w:val="00505421"/>
    <w:rsid w:val="00514255"/>
    <w:rsid w:val="0052224B"/>
    <w:rsid w:val="005328B0"/>
    <w:rsid w:val="0054054F"/>
    <w:rsid w:val="0054075F"/>
    <w:rsid w:val="00542CE3"/>
    <w:rsid w:val="00545179"/>
    <w:rsid w:val="00552D07"/>
    <w:rsid w:val="0055647F"/>
    <w:rsid w:val="00571E4B"/>
    <w:rsid w:val="00574085"/>
    <w:rsid w:val="005926D0"/>
    <w:rsid w:val="0059297A"/>
    <w:rsid w:val="005B27EF"/>
    <w:rsid w:val="005C59E3"/>
    <w:rsid w:val="005E25E9"/>
    <w:rsid w:val="005E6192"/>
    <w:rsid w:val="005E6B56"/>
    <w:rsid w:val="005F7134"/>
    <w:rsid w:val="00607F19"/>
    <w:rsid w:val="0061460C"/>
    <w:rsid w:val="00615583"/>
    <w:rsid w:val="0062462F"/>
    <w:rsid w:val="00645760"/>
    <w:rsid w:val="00656974"/>
    <w:rsid w:val="006574B8"/>
    <w:rsid w:val="006902A9"/>
    <w:rsid w:val="00691960"/>
    <w:rsid w:val="006966D0"/>
    <w:rsid w:val="006A03E7"/>
    <w:rsid w:val="006A6BF3"/>
    <w:rsid w:val="006E132F"/>
    <w:rsid w:val="006E2CE8"/>
    <w:rsid w:val="006E4DA8"/>
    <w:rsid w:val="007010E6"/>
    <w:rsid w:val="007118D3"/>
    <w:rsid w:val="007211A1"/>
    <w:rsid w:val="00724396"/>
    <w:rsid w:val="00731B57"/>
    <w:rsid w:val="00740EDD"/>
    <w:rsid w:val="00742484"/>
    <w:rsid w:val="00744392"/>
    <w:rsid w:val="00744762"/>
    <w:rsid w:val="0074498A"/>
    <w:rsid w:val="0074666C"/>
    <w:rsid w:val="007476C9"/>
    <w:rsid w:val="00753A51"/>
    <w:rsid w:val="007700A7"/>
    <w:rsid w:val="007724F1"/>
    <w:rsid w:val="00772BC0"/>
    <w:rsid w:val="007748A7"/>
    <w:rsid w:val="007765B0"/>
    <w:rsid w:val="007A1313"/>
    <w:rsid w:val="007A5F8F"/>
    <w:rsid w:val="007B58A4"/>
    <w:rsid w:val="007D0A71"/>
    <w:rsid w:val="007D2CDF"/>
    <w:rsid w:val="007D3BCF"/>
    <w:rsid w:val="007D546C"/>
    <w:rsid w:val="007E5F3D"/>
    <w:rsid w:val="007F30AE"/>
    <w:rsid w:val="007F52ED"/>
    <w:rsid w:val="00807F84"/>
    <w:rsid w:val="00812BA3"/>
    <w:rsid w:val="0081740D"/>
    <w:rsid w:val="00845304"/>
    <w:rsid w:val="008468C8"/>
    <w:rsid w:val="00851A5E"/>
    <w:rsid w:val="00853E81"/>
    <w:rsid w:val="00891718"/>
    <w:rsid w:val="008922AB"/>
    <w:rsid w:val="008A464B"/>
    <w:rsid w:val="008C40C0"/>
    <w:rsid w:val="008D49F0"/>
    <w:rsid w:val="008D4F20"/>
    <w:rsid w:val="008D55CF"/>
    <w:rsid w:val="008E05FB"/>
    <w:rsid w:val="008E13F2"/>
    <w:rsid w:val="008E53F9"/>
    <w:rsid w:val="008F33B8"/>
    <w:rsid w:val="008F6CC6"/>
    <w:rsid w:val="00902523"/>
    <w:rsid w:val="0090391B"/>
    <w:rsid w:val="00903FEF"/>
    <w:rsid w:val="009142E2"/>
    <w:rsid w:val="00915B27"/>
    <w:rsid w:val="00920F4E"/>
    <w:rsid w:val="009211D9"/>
    <w:rsid w:val="00923322"/>
    <w:rsid w:val="009250B0"/>
    <w:rsid w:val="009265A8"/>
    <w:rsid w:val="00932149"/>
    <w:rsid w:val="00934E66"/>
    <w:rsid w:val="009440AB"/>
    <w:rsid w:val="00955930"/>
    <w:rsid w:val="00961794"/>
    <w:rsid w:val="00986AB8"/>
    <w:rsid w:val="0099022A"/>
    <w:rsid w:val="009929D5"/>
    <w:rsid w:val="00994D11"/>
    <w:rsid w:val="009B009E"/>
    <w:rsid w:val="009B190E"/>
    <w:rsid w:val="009B6FDC"/>
    <w:rsid w:val="009D1A69"/>
    <w:rsid w:val="009D480B"/>
    <w:rsid w:val="009E777C"/>
    <w:rsid w:val="009F301B"/>
    <w:rsid w:val="009F75DD"/>
    <w:rsid w:val="00A3107E"/>
    <w:rsid w:val="00A65F0B"/>
    <w:rsid w:val="00A706B7"/>
    <w:rsid w:val="00A7114E"/>
    <w:rsid w:val="00A73C4F"/>
    <w:rsid w:val="00AA4393"/>
    <w:rsid w:val="00AB1CA6"/>
    <w:rsid w:val="00AC407C"/>
    <w:rsid w:val="00AD2D4D"/>
    <w:rsid w:val="00AE282D"/>
    <w:rsid w:val="00AF58E1"/>
    <w:rsid w:val="00B147A7"/>
    <w:rsid w:val="00B20D38"/>
    <w:rsid w:val="00B241D2"/>
    <w:rsid w:val="00B33505"/>
    <w:rsid w:val="00B40A8E"/>
    <w:rsid w:val="00B44A78"/>
    <w:rsid w:val="00B4738A"/>
    <w:rsid w:val="00B50E39"/>
    <w:rsid w:val="00B612B2"/>
    <w:rsid w:val="00B64C66"/>
    <w:rsid w:val="00B742BB"/>
    <w:rsid w:val="00B91C1F"/>
    <w:rsid w:val="00B95EC5"/>
    <w:rsid w:val="00B96AA1"/>
    <w:rsid w:val="00BA17F2"/>
    <w:rsid w:val="00BA56D2"/>
    <w:rsid w:val="00BA7DF1"/>
    <w:rsid w:val="00BD773C"/>
    <w:rsid w:val="00BE185C"/>
    <w:rsid w:val="00BF15DC"/>
    <w:rsid w:val="00BF7A15"/>
    <w:rsid w:val="00C01831"/>
    <w:rsid w:val="00C20939"/>
    <w:rsid w:val="00C25F3F"/>
    <w:rsid w:val="00C329D7"/>
    <w:rsid w:val="00C33C51"/>
    <w:rsid w:val="00C37EED"/>
    <w:rsid w:val="00C57A37"/>
    <w:rsid w:val="00C60CB5"/>
    <w:rsid w:val="00C631C4"/>
    <w:rsid w:val="00C90570"/>
    <w:rsid w:val="00C96713"/>
    <w:rsid w:val="00CA514B"/>
    <w:rsid w:val="00CB712D"/>
    <w:rsid w:val="00CD1A2D"/>
    <w:rsid w:val="00D03A22"/>
    <w:rsid w:val="00D13651"/>
    <w:rsid w:val="00D14587"/>
    <w:rsid w:val="00D15AE6"/>
    <w:rsid w:val="00D160DD"/>
    <w:rsid w:val="00D174BC"/>
    <w:rsid w:val="00D23282"/>
    <w:rsid w:val="00D275B4"/>
    <w:rsid w:val="00D275C6"/>
    <w:rsid w:val="00D405C9"/>
    <w:rsid w:val="00D5002A"/>
    <w:rsid w:val="00D62996"/>
    <w:rsid w:val="00D64B85"/>
    <w:rsid w:val="00D64F19"/>
    <w:rsid w:val="00D773FA"/>
    <w:rsid w:val="00D82BEB"/>
    <w:rsid w:val="00D832C0"/>
    <w:rsid w:val="00D956D3"/>
    <w:rsid w:val="00DA0ADF"/>
    <w:rsid w:val="00DB1DCD"/>
    <w:rsid w:val="00E015B8"/>
    <w:rsid w:val="00E06314"/>
    <w:rsid w:val="00E1012A"/>
    <w:rsid w:val="00E12AE5"/>
    <w:rsid w:val="00E15F45"/>
    <w:rsid w:val="00E203C7"/>
    <w:rsid w:val="00E416AC"/>
    <w:rsid w:val="00E41BC2"/>
    <w:rsid w:val="00E46322"/>
    <w:rsid w:val="00E52B61"/>
    <w:rsid w:val="00E61A37"/>
    <w:rsid w:val="00E61B66"/>
    <w:rsid w:val="00E64E3C"/>
    <w:rsid w:val="00E658ED"/>
    <w:rsid w:val="00E71CE6"/>
    <w:rsid w:val="00E81328"/>
    <w:rsid w:val="00E866D2"/>
    <w:rsid w:val="00EC677D"/>
    <w:rsid w:val="00ED2CA6"/>
    <w:rsid w:val="00ED6F41"/>
    <w:rsid w:val="00ED6F46"/>
    <w:rsid w:val="00ED7808"/>
    <w:rsid w:val="00EE16F0"/>
    <w:rsid w:val="00EE431D"/>
    <w:rsid w:val="00EE4EC4"/>
    <w:rsid w:val="00EE55F0"/>
    <w:rsid w:val="00F05096"/>
    <w:rsid w:val="00F1003D"/>
    <w:rsid w:val="00F131DA"/>
    <w:rsid w:val="00F1509F"/>
    <w:rsid w:val="00F23402"/>
    <w:rsid w:val="00F361B9"/>
    <w:rsid w:val="00F36239"/>
    <w:rsid w:val="00F4221D"/>
    <w:rsid w:val="00F512A6"/>
    <w:rsid w:val="00F54B45"/>
    <w:rsid w:val="00F664DF"/>
    <w:rsid w:val="00F93513"/>
    <w:rsid w:val="00FB017F"/>
    <w:rsid w:val="00FB1CD6"/>
    <w:rsid w:val="00FB6B94"/>
    <w:rsid w:val="00FD4718"/>
    <w:rsid w:val="00FE256C"/>
    <w:rsid w:val="00FF5579"/>
    <w:rsid w:val="01329206"/>
    <w:rsid w:val="016B4253"/>
    <w:rsid w:val="025C2AF8"/>
    <w:rsid w:val="0260BCB9"/>
    <w:rsid w:val="05BADCDB"/>
    <w:rsid w:val="06041DDD"/>
    <w:rsid w:val="06CD57E1"/>
    <w:rsid w:val="06DC022C"/>
    <w:rsid w:val="0705FE23"/>
    <w:rsid w:val="07E818AC"/>
    <w:rsid w:val="0B67AD42"/>
    <w:rsid w:val="0B7070B4"/>
    <w:rsid w:val="0C03A3A0"/>
    <w:rsid w:val="0C3F1FAB"/>
    <w:rsid w:val="0C638B30"/>
    <w:rsid w:val="0CBD3CB8"/>
    <w:rsid w:val="0CC7660D"/>
    <w:rsid w:val="0DB239E7"/>
    <w:rsid w:val="0DF4780B"/>
    <w:rsid w:val="0E1CAC8C"/>
    <w:rsid w:val="0F3F5041"/>
    <w:rsid w:val="10ABC104"/>
    <w:rsid w:val="10BC9DE7"/>
    <w:rsid w:val="1241B5E0"/>
    <w:rsid w:val="131ECA2F"/>
    <w:rsid w:val="1386CF25"/>
    <w:rsid w:val="13ABE276"/>
    <w:rsid w:val="13B40719"/>
    <w:rsid w:val="1477411C"/>
    <w:rsid w:val="15332949"/>
    <w:rsid w:val="15466284"/>
    <w:rsid w:val="16754AD0"/>
    <w:rsid w:val="16E5DAAD"/>
    <w:rsid w:val="16EE589A"/>
    <w:rsid w:val="1802E158"/>
    <w:rsid w:val="1894D47E"/>
    <w:rsid w:val="19892D42"/>
    <w:rsid w:val="1A7EA18B"/>
    <w:rsid w:val="1CE4920F"/>
    <w:rsid w:val="1D8E42D1"/>
    <w:rsid w:val="1DB9BEA4"/>
    <w:rsid w:val="1E5254FE"/>
    <w:rsid w:val="228DCD5D"/>
    <w:rsid w:val="2362FB57"/>
    <w:rsid w:val="238B9EA1"/>
    <w:rsid w:val="23DE663A"/>
    <w:rsid w:val="2405E366"/>
    <w:rsid w:val="2454046F"/>
    <w:rsid w:val="2464EBC1"/>
    <w:rsid w:val="253CAE97"/>
    <w:rsid w:val="26167017"/>
    <w:rsid w:val="297F62FC"/>
    <w:rsid w:val="2A21FBF9"/>
    <w:rsid w:val="2A839EC0"/>
    <w:rsid w:val="2BCEE38E"/>
    <w:rsid w:val="2C0B42DE"/>
    <w:rsid w:val="2D92998D"/>
    <w:rsid w:val="2DE473AF"/>
    <w:rsid w:val="2E291D4E"/>
    <w:rsid w:val="2ED43C73"/>
    <w:rsid w:val="2F3F7EE6"/>
    <w:rsid w:val="2F6CB906"/>
    <w:rsid w:val="2FE93922"/>
    <w:rsid w:val="2FFAF7DE"/>
    <w:rsid w:val="30B70F29"/>
    <w:rsid w:val="311FF50F"/>
    <w:rsid w:val="319BAD65"/>
    <w:rsid w:val="319FCBC8"/>
    <w:rsid w:val="326121CD"/>
    <w:rsid w:val="33413CA6"/>
    <w:rsid w:val="34831981"/>
    <w:rsid w:val="35343A74"/>
    <w:rsid w:val="357B3334"/>
    <w:rsid w:val="361D438D"/>
    <w:rsid w:val="368E6516"/>
    <w:rsid w:val="36C717A3"/>
    <w:rsid w:val="37175D35"/>
    <w:rsid w:val="38CCE904"/>
    <w:rsid w:val="390FAA72"/>
    <w:rsid w:val="3996B40F"/>
    <w:rsid w:val="39A57224"/>
    <w:rsid w:val="39A8D419"/>
    <w:rsid w:val="3B8B9A65"/>
    <w:rsid w:val="3C7FAF99"/>
    <w:rsid w:val="3D5FEA87"/>
    <w:rsid w:val="3DA130BE"/>
    <w:rsid w:val="3DC77EF9"/>
    <w:rsid w:val="3E172618"/>
    <w:rsid w:val="401FF75F"/>
    <w:rsid w:val="41F651B8"/>
    <w:rsid w:val="426BC5BE"/>
    <w:rsid w:val="436CCE96"/>
    <w:rsid w:val="43E69566"/>
    <w:rsid w:val="43FB6FFC"/>
    <w:rsid w:val="4407DA70"/>
    <w:rsid w:val="44201140"/>
    <w:rsid w:val="44783C01"/>
    <w:rsid w:val="45A28E42"/>
    <w:rsid w:val="45F3D0F4"/>
    <w:rsid w:val="46BD60B2"/>
    <w:rsid w:val="4725E1E2"/>
    <w:rsid w:val="476DB7F7"/>
    <w:rsid w:val="486ECF09"/>
    <w:rsid w:val="494B2614"/>
    <w:rsid w:val="4A5D3D7A"/>
    <w:rsid w:val="4B2B434A"/>
    <w:rsid w:val="4B4FEC20"/>
    <w:rsid w:val="4B9297B5"/>
    <w:rsid w:val="4BA9960C"/>
    <w:rsid w:val="4C43741B"/>
    <w:rsid w:val="4C981EE6"/>
    <w:rsid w:val="4E35E9F9"/>
    <w:rsid w:val="4E63976D"/>
    <w:rsid w:val="4FF66928"/>
    <w:rsid w:val="5164831E"/>
    <w:rsid w:val="5224B0E9"/>
    <w:rsid w:val="538B020F"/>
    <w:rsid w:val="5476ED4C"/>
    <w:rsid w:val="54D6B8BB"/>
    <w:rsid w:val="5705A63F"/>
    <w:rsid w:val="57761B90"/>
    <w:rsid w:val="587599F0"/>
    <w:rsid w:val="58FF5137"/>
    <w:rsid w:val="59D73244"/>
    <w:rsid w:val="5AC37786"/>
    <w:rsid w:val="5B0149C2"/>
    <w:rsid w:val="5CA98233"/>
    <w:rsid w:val="5D8D2F7A"/>
    <w:rsid w:val="5DE0FBAC"/>
    <w:rsid w:val="5E29DF0A"/>
    <w:rsid w:val="5E9ED6BD"/>
    <w:rsid w:val="5F65AAE1"/>
    <w:rsid w:val="5FB1FF84"/>
    <w:rsid w:val="5FD22A7E"/>
    <w:rsid w:val="60F36C64"/>
    <w:rsid w:val="61A91B13"/>
    <w:rsid w:val="61DA0960"/>
    <w:rsid w:val="6209BF37"/>
    <w:rsid w:val="62ECEDCD"/>
    <w:rsid w:val="632194AF"/>
    <w:rsid w:val="63280B86"/>
    <w:rsid w:val="63F8A03F"/>
    <w:rsid w:val="6403D2F5"/>
    <w:rsid w:val="642413D4"/>
    <w:rsid w:val="64C31032"/>
    <w:rsid w:val="64D15493"/>
    <w:rsid w:val="65510E38"/>
    <w:rsid w:val="65979531"/>
    <w:rsid w:val="68315AA1"/>
    <w:rsid w:val="68BF686E"/>
    <w:rsid w:val="6A4BC4FB"/>
    <w:rsid w:val="6B1CD408"/>
    <w:rsid w:val="6BAC0A98"/>
    <w:rsid w:val="6BB69A00"/>
    <w:rsid w:val="6C54AD5E"/>
    <w:rsid w:val="6CA76365"/>
    <w:rsid w:val="6D65A6FA"/>
    <w:rsid w:val="6EC488B9"/>
    <w:rsid w:val="6F1B9BF3"/>
    <w:rsid w:val="6F951737"/>
    <w:rsid w:val="6FF94D66"/>
    <w:rsid w:val="71172774"/>
    <w:rsid w:val="711E2F7F"/>
    <w:rsid w:val="7184A0D3"/>
    <w:rsid w:val="71F07340"/>
    <w:rsid w:val="722AD3B0"/>
    <w:rsid w:val="7388CAB5"/>
    <w:rsid w:val="73A6814C"/>
    <w:rsid w:val="73D9BBF0"/>
    <w:rsid w:val="73F766AF"/>
    <w:rsid w:val="7765F7D1"/>
    <w:rsid w:val="777667D4"/>
    <w:rsid w:val="781C4DA3"/>
    <w:rsid w:val="783D288F"/>
    <w:rsid w:val="78ED45E7"/>
    <w:rsid w:val="7A80AF40"/>
    <w:rsid w:val="7A8BCC37"/>
    <w:rsid w:val="7A91F0DA"/>
    <w:rsid w:val="7AAD0C2B"/>
    <w:rsid w:val="7ABD7B5F"/>
    <w:rsid w:val="7AF1697F"/>
    <w:rsid w:val="7BAD3A15"/>
    <w:rsid w:val="7C6084CB"/>
    <w:rsid w:val="7E91D651"/>
    <w:rsid w:val="7F12C378"/>
    <w:rsid w:val="7F1A2D18"/>
    <w:rsid w:val="7F49D578"/>
    <w:rsid w:val="7F50C74A"/>
    <w:rsid w:val="7FD6997F"/>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7"/>
    <o:shapelayout v:ext="edit">
      <o:idmap v:ext="edit" data="1"/>
      <o:rules v:ext="edit">
        <o:r id="V:Rule7" type="connector" idref="#_x0000_s1030"/>
        <o:r id="V:Rule8" type="connector" idref="#_x0000_s1031"/>
        <o:r id="V:Rule9" type="connector" idref="#_x0000_s1032"/>
        <o:r id="V:Rule10" type="connector" idref="#_x0000_s1035"/>
        <o:r id="V:Rule11" type="connector" idref="#_x0000_s1033"/>
        <o:r id="V:Rule12" type="connector" idref="#_x0000_s1034"/>
      </o:rules>
    </o:shapelayout>
  </w:shapeDefaults>
  <w:decimalSymbol w:val="."/>
  <w:listSeparator w:val=";"/>
  <w14:docId w14:val="587A5DCA"/>
  <w15:docId w15:val="{8A3BD478-BFB8-415A-8A28-C8398B74D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B712D"/>
  </w:style>
  <w:style w:type="paragraph" w:styleId="Titre1">
    <w:name w:val="heading 1"/>
    <w:basedOn w:val="Normal"/>
    <w:next w:val="Corpsdetexte"/>
    <w:autoRedefine/>
    <w:qFormat/>
    <w:rsid w:val="00AA4393"/>
    <w:pPr>
      <w:keepNext/>
      <w:keepLines/>
      <w:numPr>
        <w:numId w:val="13"/>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13"/>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13"/>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uiPriority w:val="22"/>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Sous-titre">
    <w:name w:val="Subtitle"/>
    <w:basedOn w:val="Normal"/>
    <w:next w:val="Normal"/>
    <w:link w:val="Sous-titreCar"/>
    <w:qFormat/>
    <w:rsid w:val="00C96713"/>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C96713"/>
    <w:rPr>
      <w:rFonts w:eastAsiaTheme="minorEastAsia" w:cstheme="minorBidi"/>
      <w:color w:val="5A5A5A" w:themeColor="text1" w:themeTint="A5"/>
      <w:spacing w:val="15"/>
      <w:sz w:val="22"/>
      <w:szCs w:val="22"/>
    </w:rPr>
  </w:style>
  <w:style w:type="paragraph" w:styleId="NormalWeb">
    <w:name w:val="Normal (Web)"/>
    <w:basedOn w:val="Normal"/>
    <w:uiPriority w:val="99"/>
    <w:unhideWhenUsed/>
    <w:rsid w:val="00410CCB"/>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778306">
      <w:bodyDiv w:val="1"/>
      <w:marLeft w:val="0"/>
      <w:marRight w:val="0"/>
      <w:marTop w:val="0"/>
      <w:marBottom w:val="0"/>
      <w:divBdr>
        <w:top w:val="none" w:sz="0" w:space="0" w:color="auto"/>
        <w:left w:val="none" w:sz="0" w:space="0" w:color="auto"/>
        <w:bottom w:val="none" w:sz="0" w:space="0" w:color="auto"/>
        <w:right w:val="none" w:sz="0" w:space="0" w:color="auto"/>
      </w:divBdr>
    </w:div>
    <w:div w:id="920599112">
      <w:bodyDiv w:val="1"/>
      <w:marLeft w:val="0"/>
      <w:marRight w:val="0"/>
      <w:marTop w:val="0"/>
      <w:marBottom w:val="0"/>
      <w:divBdr>
        <w:top w:val="none" w:sz="0" w:space="0" w:color="auto"/>
        <w:left w:val="none" w:sz="0" w:space="0" w:color="auto"/>
        <w:bottom w:val="none" w:sz="0" w:space="0" w:color="auto"/>
        <w:right w:val="none" w:sz="0" w:space="0" w:color="auto"/>
      </w:divBdr>
    </w:div>
    <w:div w:id="927352226">
      <w:bodyDiv w:val="1"/>
      <w:marLeft w:val="0"/>
      <w:marRight w:val="0"/>
      <w:marTop w:val="0"/>
      <w:marBottom w:val="0"/>
      <w:divBdr>
        <w:top w:val="none" w:sz="0" w:space="0" w:color="auto"/>
        <w:left w:val="none" w:sz="0" w:space="0" w:color="auto"/>
        <w:bottom w:val="none" w:sz="0" w:space="0" w:color="auto"/>
        <w:right w:val="none" w:sz="0" w:space="0" w:color="auto"/>
      </w:divBdr>
    </w:div>
    <w:div w:id="1145897793">
      <w:bodyDiv w:val="1"/>
      <w:marLeft w:val="0"/>
      <w:marRight w:val="0"/>
      <w:marTop w:val="0"/>
      <w:marBottom w:val="0"/>
      <w:divBdr>
        <w:top w:val="none" w:sz="0" w:space="0" w:color="auto"/>
        <w:left w:val="none" w:sz="0" w:space="0" w:color="auto"/>
        <w:bottom w:val="none" w:sz="0" w:space="0" w:color="auto"/>
        <w:right w:val="none" w:sz="0" w:space="0" w:color="auto"/>
      </w:divBdr>
    </w:div>
    <w:div w:id="1322587152">
      <w:bodyDiv w:val="1"/>
      <w:marLeft w:val="0"/>
      <w:marRight w:val="0"/>
      <w:marTop w:val="0"/>
      <w:marBottom w:val="0"/>
      <w:divBdr>
        <w:top w:val="none" w:sz="0" w:space="0" w:color="auto"/>
        <w:left w:val="none" w:sz="0" w:space="0" w:color="auto"/>
        <w:bottom w:val="none" w:sz="0" w:space="0" w:color="auto"/>
        <w:right w:val="none" w:sz="0" w:space="0" w:color="auto"/>
      </w:divBdr>
    </w:div>
    <w:div w:id="2106614870">
      <w:bodyDiv w:val="1"/>
      <w:marLeft w:val="0"/>
      <w:marRight w:val="0"/>
      <w:marTop w:val="0"/>
      <w:marBottom w:val="0"/>
      <w:divBdr>
        <w:top w:val="none" w:sz="0" w:space="0" w:color="auto"/>
        <w:left w:val="none" w:sz="0" w:space="0" w:color="auto"/>
        <w:bottom w:val="none" w:sz="0" w:space="0" w:color="auto"/>
        <w:right w:val="none" w:sz="0" w:space="0" w:color="auto"/>
      </w:divBdr>
    </w:div>
    <w:div w:id="210692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microsoft.com/office/2020/10/relationships/intelligence" Target="intelligence2.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yoraz\Downloads\rapport%20prog%20dev%20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2.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B76C443FF0F244888E15ACF9A09EDB4" ma:contentTypeVersion="6" ma:contentTypeDescription="Crée un document." ma:contentTypeScope="" ma:versionID="dacd9c8df67385c248d1b52b6c9f9eaa">
  <xsd:schema xmlns:xsd="http://www.w3.org/2001/XMLSchema" xmlns:xs="http://www.w3.org/2001/XMLSchema" xmlns:p="http://schemas.microsoft.com/office/2006/metadata/properties" xmlns:ns3="8ff2034f-5386-4151-8c46-54da7a5b32f0" targetNamespace="http://schemas.microsoft.com/office/2006/metadata/properties" ma:root="true" ma:fieldsID="0a3878229480951ad1552093e812bb79" ns3:_="">
    <xsd:import namespace="8ff2034f-5386-4151-8c46-54da7a5b32f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f2034f-5386-4151-8c46-54da7a5b32f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ff2034f-5386-4151-8c46-54da7a5b32f0"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0B1B85-B38C-42B6-8D6D-CA5E5B768EB8}">
  <ds:schemaRefs>
    <ds:schemaRef ds:uri="http://schemas.microsoft.com/sharepoint/v3/contenttype/forms"/>
  </ds:schemaRefs>
</ds:datastoreItem>
</file>

<file path=customXml/itemProps2.xml><?xml version="1.0" encoding="utf-8"?>
<ds:datastoreItem xmlns:ds="http://schemas.openxmlformats.org/officeDocument/2006/customXml" ds:itemID="{C457E7AE-188D-4745-A58B-493DD6D057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f2034f-5386-4151-8c46-54da7a5b32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C8FFAF-5E4F-48C3-8E23-6E376B8B0EF3}">
  <ds:schemaRefs>
    <ds:schemaRef ds:uri="http://purl.org/dc/elements/1.1/"/>
    <ds:schemaRef ds:uri="http://schemas.microsoft.com/office/infopath/2007/PartnerControls"/>
    <ds:schemaRef ds:uri="http://purl.org/dc/dcmitype/"/>
    <ds:schemaRef ds:uri="8ff2034f-5386-4151-8c46-54da7a5b32f0"/>
    <ds:schemaRef ds:uri="http://schemas.microsoft.com/office/2006/documentManagement/types"/>
    <ds:schemaRef ds:uri="http://www.w3.org/XML/1998/namespace"/>
    <ds:schemaRef ds:uri="http://schemas.microsoft.com/office/2006/metadata/properties"/>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prog dev 1</Template>
  <TotalTime>0</TotalTime>
  <Pages>48</Pages>
  <Words>1401</Words>
  <Characters>7709</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9092</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Thomas Mayoraz</dc:creator>
  <cp:lastModifiedBy>Thomas Mayoraz</cp:lastModifiedBy>
  <cp:revision>2</cp:revision>
  <cp:lastPrinted>2025-03-14T13:33:00Z</cp:lastPrinted>
  <dcterms:created xsi:type="dcterms:W3CDTF">2025-03-17T07:18:00Z</dcterms:created>
  <dcterms:modified xsi:type="dcterms:W3CDTF">2025-03-17T07:18:00Z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0x0101006B76C443FF0F244888E15ACF9A09EDB4</vt:lpwstr>
  </property>
</Properties>
</file>